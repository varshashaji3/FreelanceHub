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D099" w14:textId="2D9F1895" w:rsidR="009F3F79" w:rsidRPr="005F2C5B" w:rsidRDefault="0000616F" w:rsidP="001C7D2C">
      <w:pPr>
        <w:pStyle w:val="TOCHeading"/>
        <w:spacing w:before="0"/>
        <w:rPr>
          <w:rFonts w:ascii="Times New Roman" w:hAnsi="Times New Roman" w:cs="Times New Roman"/>
          <w:sz w:val="56"/>
          <w:szCs w:val="48"/>
        </w:rPr>
      </w:pPr>
      <w:r w:rsidRPr="005F2C5B">
        <w:rPr>
          <w:rFonts w:ascii="Times New Roman" w:hAnsi="Times New Roman" w:cs="Times New Roman"/>
        </w:rPr>
        <w:t>DATABASE TABLES</w:t>
      </w:r>
    </w:p>
    <w:p w14:paraId="6F6DFE6D" w14:textId="270BC675" w:rsidR="0000616F" w:rsidRPr="005F2C5B" w:rsidRDefault="009E007F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</w:t>
      </w:r>
      <w:r w:rsidR="001C7D2C"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customuser</w:t>
      </w:r>
      <w:r w:rsidR="0000616F"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438387EA" w14:textId="77777777" w:rsidR="009E007F" w:rsidRPr="005F2C5B" w:rsidRDefault="009E007F" w:rsidP="009E007F">
      <w:pPr>
        <w:pStyle w:val="ListParagraph"/>
        <w:spacing w:before="0" w:after="360" w:line="256" w:lineRule="auto"/>
        <w:ind w:left="284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DF49AE6" w14:textId="38161DD7" w:rsidR="009E007F" w:rsidRPr="005F2C5B" w:rsidRDefault="009E007F" w:rsidP="009E007F">
      <w:pPr>
        <w:pStyle w:val="ListParagraph"/>
        <w:spacing w:before="0" w:after="360" w:line="256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</w:t>
      </w:r>
      <w:r w:rsidRPr="005F2C5B">
        <w:rPr>
          <w:rFonts w:ascii="Times New Roman" w:eastAsia="Times New Roman" w:hAnsi="Times New Roman" w:cs="Times New Roman"/>
          <w:sz w:val="28"/>
          <w:szCs w:val="28"/>
          <w:lang w:eastAsia="en-IN"/>
        </w:rPr>
        <w:t>id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1985"/>
        <w:gridCol w:w="1699"/>
        <w:gridCol w:w="1558"/>
        <w:gridCol w:w="3236"/>
      </w:tblGrid>
      <w:tr w:rsidR="001C7D2C" w:rsidRPr="005F2C5B" w14:paraId="79534A64" w14:textId="77777777" w:rsidTr="005F2C5B">
        <w:trPr>
          <w:trHeight w:val="506"/>
        </w:trPr>
        <w:tc>
          <w:tcPr>
            <w:tcW w:w="732" w:type="dxa"/>
          </w:tcPr>
          <w:p w14:paraId="0D468FED" w14:textId="77777777" w:rsidR="001C7D2C" w:rsidRPr="005F2C5B" w:rsidRDefault="001C7D2C" w:rsidP="001C3C31">
            <w:pPr>
              <w:pStyle w:val="TableParagraph"/>
              <w:spacing w:before="122"/>
              <w:ind w:left="319"/>
              <w:rPr>
                <w:b/>
                <w:bCs/>
              </w:rPr>
            </w:pPr>
            <w:r w:rsidRPr="005F2C5B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</w:tcPr>
          <w:p w14:paraId="670C319D" w14:textId="77777777" w:rsidR="001C7D2C" w:rsidRPr="005F2C5B" w:rsidRDefault="001C7D2C" w:rsidP="001C3C31">
            <w:pPr>
              <w:pStyle w:val="TableParagraph"/>
              <w:spacing w:before="124"/>
              <w:ind w:left="530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699" w:type="dxa"/>
          </w:tcPr>
          <w:p w14:paraId="59D84EEB" w14:textId="77777777" w:rsidR="001C7D2C" w:rsidRPr="005F2C5B" w:rsidRDefault="001C7D2C" w:rsidP="001C3C31">
            <w:pPr>
              <w:pStyle w:val="TableParagraph"/>
              <w:spacing w:before="124"/>
              <w:ind w:left="171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Datatype</w:t>
            </w:r>
            <w:r w:rsidRPr="005F2C5B">
              <w:rPr>
                <w:b/>
                <w:bCs/>
                <w:spacing w:val="2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58" w:type="dxa"/>
          </w:tcPr>
          <w:p w14:paraId="5A586303" w14:textId="77777777" w:rsidR="001C7D2C" w:rsidRPr="005F2C5B" w:rsidRDefault="001C7D2C" w:rsidP="001C3C31">
            <w:pPr>
              <w:pStyle w:val="TableParagraph"/>
              <w:spacing w:before="124"/>
              <w:ind w:left="87"/>
              <w:rPr>
                <w:b/>
                <w:bCs/>
              </w:rPr>
            </w:pPr>
            <w:r w:rsidRPr="005F2C5B">
              <w:rPr>
                <w:b/>
                <w:bCs/>
              </w:rPr>
              <w:t>Key</w:t>
            </w:r>
            <w:r w:rsidRPr="005F2C5B">
              <w:rPr>
                <w:b/>
                <w:bCs/>
                <w:spacing w:val="-13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236" w:type="dxa"/>
          </w:tcPr>
          <w:p w14:paraId="0BDB5B89" w14:textId="77777777" w:rsidR="001C7D2C" w:rsidRPr="005F2C5B" w:rsidRDefault="001C7D2C" w:rsidP="001C3C31">
            <w:pPr>
              <w:pStyle w:val="TableParagraph"/>
              <w:spacing w:before="124"/>
              <w:ind w:left="617"/>
              <w:rPr>
                <w:b/>
                <w:bCs/>
              </w:rPr>
            </w:pPr>
            <w:r w:rsidRPr="005F2C5B">
              <w:rPr>
                <w:b/>
                <w:bCs/>
              </w:rPr>
              <w:t>Description</w:t>
            </w:r>
            <w:r w:rsidRPr="005F2C5B">
              <w:rPr>
                <w:b/>
                <w:bCs/>
                <w:spacing w:val="-13"/>
              </w:rPr>
              <w:t xml:space="preserve"> </w:t>
            </w:r>
            <w:r w:rsidRPr="005F2C5B">
              <w:rPr>
                <w:b/>
                <w:bCs/>
              </w:rPr>
              <w:t>of</w:t>
            </w:r>
            <w:r w:rsidRPr="005F2C5B">
              <w:rPr>
                <w:b/>
                <w:bCs/>
                <w:spacing w:val="-14"/>
              </w:rPr>
              <w:t xml:space="preserve"> </w:t>
            </w:r>
            <w:r w:rsidRPr="005F2C5B">
              <w:rPr>
                <w:b/>
                <w:bCs/>
              </w:rPr>
              <w:t>the</w:t>
            </w:r>
            <w:r w:rsidRPr="005F2C5B">
              <w:rPr>
                <w:b/>
                <w:bCs/>
                <w:spacing w:val="-8"/>
              </w:rPr>
              <w:t xml:space="preserve"> </w:t>
            </w:r>
            <w:r w:rsidRPr="005F2C5B">
              <w:rPr>
                <w:b/>
                <w:bCs/>
                <w:spacing w:val="-4"/>
              </w:rPr>
              <w:t>Field</w:t>
            </w:r>
          </w:p>
        </w:tc>
      </w:tr>
      <w:tr w:rsidR="001C7D2C" w:rsidRPr="005F2C5B" w14:paraId="6E2FD893" w14:textId="77777777" w:rsidTr="005F2C5B">
        <w:trPr>
          <w:trHeight w:val="503"/>
        </w:trPr>
        <w:tc>
          <w:tcPr>
            <w:tcW w:w="732" w:type="dxa"/>
          </w:tcPr>
          <w:p w14:paraId="0B59E44E" w14:textId="77777777" w:rsidR="001C7D2C" w:rsidRPr="005F2C5B" w:rsidRDefault="001C7D2C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12982F20" w14:textId="77777777" w:rsidR="001C7D2C" w:rsidRPr="005F2C5B" w:rsidRDefault="001C7D2C" w:rsidP="001C3C31">
            <w:pPr>
              <w:pStyle w:val="TableParagraph"/>
              <w:spacing w:before="1"/>
              <w:ind w:left="117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699" w:type="dxa"/>
          </w:tcPr>
          <w:p w14:paraId="7354873C" w14:textId="77777777" w:rsidR="001C7D2C" w:rsidRPr="005F2C5B" w:rsidRDefault="001C7D2C" w:rsidP="001C3C31">
            <w:pPr>
              <w:pStyle w:val="TableParagraph"/>
              <w:spacing w:before="1"/>
              <w:ind w:left="118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58" w:type="dxa"/>
          </w:tcPr>
          <w:p w14:paraId="0CD4F3DF" w14:textId="77777777" w:rsidR="001C7D2C" w:rsidRPr="005F2C5B" w:rsidRDefault="001C7D2C" w:rsidP="001C3C31">
            <w:pPr>
              <w:pStyle w:val="TableParagraph"/>
              <w:spacing w:before="1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236" w:type="dxa"/>
          </w:tcPr>
          <w:p w14:paraId="609C7B37" w14:textId="77777777" w:rsidR="001C7D2C" w:rsidRPr="005F2C5B" w:rsidRDefault="001C7D2C" w:rsidP="001C3C31">
            <w:pPr>
              <w:pStyle w:val="TableParagraph"/>
              <w:spacing w:before="1"/>
              <w:ind w:left="125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1C7D2C" w:rsidRPr="005F2C5B" w14:paraId="5BF8CEBA" w14:textId="77777777" w:rsidTr="005F2C5B">
        <w:trPr>
          <w:trHeight w:val="505"/>
        </w:trPr>
        <w:tc>
          <w:tcPr>
            <w:tcW w:w="732" w:type="dxa"/>
          </w:tcPr>
          <w:p w14:paraId="3C947950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26FEB9EC" w14:textId="77777777" w:rsidR="001C7D2C" w:rsidRPr="005F2C5B" w:rsidRDefault="001C7D2C" w:rsidP="001C3C31">
            <w:pPr>
              <w:pStyle w:val="TableParagraph"/>
              <w:spacing w:line="249" w:lineRule="exact"/>
              <w:ind w:left="117"/>
            </w:pPr>
            <w:r w:rsidRPr="005F2C5B">
              <w:rPr>
                <w:spacing w:val="-2"/>
              </w:rPr>
              <w:t>username</w:t>
            </w:r>
          </w:p>
        </w:tc>
        <w:tc>
          <w:tcPr>
            <w:tcW w:w="1699" w:type="dxa"/>
          </w:tcPr>
          <w:p w14:paraId="152F4DA2" w14:textId="77777777" w:rsidR="001C7D2C" w:rsidRPr="005F2C5B" w:rsidRDefault="001C7D2C" w:rsidP="001C3C31">
            <w:pPr>
              <w:pStyle w:val="TableParagraph"/>
              <w:spacing w:line="249" w:lineRule="exact"/>
              <w:ind w:left="118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(128)</w:t>
            </w:r>
          </w:p>
        </w:tc>
        <w:tc>
          <w:tcPr>
            <w:tcW w:w="1558" w:type="dxa"/>
          </w:tcPr>
          <w:p w14:paraId="52C1EA7C" w14:textId="77777777" w:rsidR="001C7D2C" w:rsidRPr="005F2C5B" w:rsidRDefault="001C7D2C" w:rsidP="001C3C31">
            <w:pPr>
              <w:pStyle w:val="TableParagraph"/>
              <w:spacing w:line="249" w:lineRule="exact"/>
              <w:ind w:left="120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236" w:type="dxa"/>
          </w:tcPr>
          <w:p w14:paraId="744D7E72" w14:textId="77777777" w:rsidR="001C7D2C" w:rsidRPr="005F2C5B" w:rsidRDefault="001C7D2C" w:rsidP="001C3C31">
            <w:pPr>
              <w:pStyle w:val="TableParagraph"/>
              <w:spacing w:line="249" w:lineRule="exact"/>
              <w:ind w:left="288"/>
            </w:pPr>
            <w:r w:rsidRPr="005F2C5B">
              <w:t>Username</w:t>
            </w:r>
            <w:r w:rsidRPr="005F2C5B">
              <w:rPr>
                <w:spacing w:val="-5"/>
              </w:rPr>
              <w:t xml:space="preserve"> </w:t>
            </w:r>
            <w:r w:rsidRPr="005F2C5B">
              <w:t>of</w:t>
            </w:r>
            <w:r w:rsidRPr="005F2C5B">
              <w:rPr>
                <w:spacing w:val="-5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user</w:t>
            </w:r>
          </w:p>
        </w:tc>
      </w:tr>
      <w:tr w:rsidR="001C7D2C" w:rsidRPr="005F2C5B" w14:paraId="77B4A37E" w14:textId="77777777" w:rsidTr="005F2C5B">
        <w:trPr>
          <w:trHeight w:val="508"/>
        </w:trPr>
        <w:tc>
          <w:tcPr>
            <w:tcW w:w="732" w:type="dxa"/>
          </w:tcPr>
          <w:p w14:paraId="731FA463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1FF25C9C" w14:textId="77777777" w:rsidR="001C7D2C" w:rsidRPr="005F2C5B" w:rsidRDefault="001C7D2C" w:rsidP="001C3C31">
            <w:pPr>
              <w:pStyle w:val="TableParagraph"/>
              <w:spacing w:line="249" w:lineRule="exact"/>
              <w:ind w:left="117"/>
            </w:pPr>
            <w:r w:rsidRPr="005F2C5B">
              <w:rPr>
                <w:spacing w:val="-4"/>
              </w:rPr>
              <w:t>Email</w:t>
            </w:r>
          </w:p>
        </w:tc>
        <w:tc>
          <w:tcPr>
            <w:tcW w:w="1699" w:type="dxa"/>
          </w:tcPr>
          <w:p w14:paraId="2FD77CDA" w14:textId="77777777" w:rsidR="001C7D2C" w:rsidRPr="005F2C5B" w:rsidRDefault="001C7D2C" w:rsidP="001C3C31">
            <w:pPr>
              <w:pStyle w:val="TableParagraph"/>
              <w:spacing w:line="249" w:lineRule="exact"/>
              <w:ind w:left="118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(255)</w:t>
            </w:r>
          </w:p>
        </w:tc>
        <w:tc>
          <w:tcPr>
            <w:tcW w:w="1558" w:type="dxa"/>
          </w:tcPr>
          <w:p w14:paraId="78DD892A" w14:textId="77777777" w:rsidR="001C7D2C" w:rsidRPr="005F2C5B" w:rsidRDefault="001C7D2C" w:rsidP="001C3C31">
            <w:pPr>
              <w:pStyle w:val="TableParagraph"/>
              <w:spacing w:line="254" w:lineRule="exact"/>
              <w:ind w:left="120" w:right="237"/>
            </w:pPr>
            <w:r w:rsidRPr="005F2C5B">
              <w:rPr>
                <w:spacing w:val="-2"/>
              </w:rPr>
              <w:t xml:space="preserve">Unique,Not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236" w:type="dxa"/>
          </w:tcPr>
          <w:p w14:paraId="65E40585" w14:textId="77777777" w:rsidR="001C7D2C" w:rsidRPr="005F2C5B" w:rsidRDefault="001C7D2C" w:rsidP="001C3C31">
            <w:pPr>
              <w:pStyle w:val="TableParagraph"/>
              <w:spacing w:line="249" w:lineRule="exact"/>
              <w:ind w:left="288"/>
            </w:pPr>
            <w:r w:rsidRPr="005F2C5B">
              <w:t>Email</w:t>
            </w:r>
            <w:r w:rsidRPr="005F2C5B">
              <w:rPr>
                <w:spacing w:val="-6"/>
              </w:rPr>
              <w:t xml:space="preserve"> </w:t>
            </w:r>
            <w:r w:rsidRPr="005F2C5B">
              <w:t>of</w:t>
            </w:r>
            <w:r w:rsidRPr="005F2C5B">
              <w:rPr>
                <w:spacing w:val="-5"/>
              </w:rPr>
              <w:t xml:space="preserve"> </w:t>
            </w:r>
            <w:r w:rsidRPr="005F2C5B">
              <w:t>the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4"/>
              </w:rPr>
              <w:t>user</w:t>
            </w:r>
          </w:p>
        </w:tc>
      </w:tr>
      <w:tr w:rsidR="001C7D2C" w:rsidRPr="005F2C5B" w14:paraId="63DE1277" w14:textId="77777777" w:rsidTr="005F2C5B">
        <w:trPr>
          <w:trHeight w:val="503"/>
        </w:trPr>
        <w:tc>
          <w:tcPr>
            <w:tcW w:w="732" w:type="dxa"/>
          </w:tcPr>
          <w:p w14:paraId="67F1135B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</w:tcPr>
          <w:p w14:paraId="26806A32" w14:textId="77777777" w:rsidR="001C7D2C" w:rsidRPr="005F2C5B" w:rsidRDefault="001C7D2C" w:rsidP="001C3C31">
            <w:pPr>
              <w:pStyle w:val="TableParagraph"/>
              <w:spacing w:line="247" w:lineRule="exact"/>
              <w:ind w:left="117"/>
            </w:pPr>
            <w:r w:rsidRPr="005F2C5B">
              <w:rPr>
                <w:spacing w:val="-2"/>
              </w:rPr>
              <w:t>password</w:t>
            </w:r>
          </w:p>
        </w:tc>
        <w:tc>
          <w:tcPr>
            <w:tcW w:w="1699" w:type="dxa"/>
          </w:tcPr>
          <w:p w14:paraId="2776B55D" w14:textId="77777777" w:rsidR="001C7D2C" w:rsidRPr="005F2C5B" w:rsidRDefault="001C7D2C" w:rsidP="001C3C31">
            <w:pPr>
              <w:pStyle w:val="TableParagraph"/>
              <w:spacing w:line="247" w:lineRule="exact"/>
              <w:ind w:left="118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(128)</w:t>
            </w:r>
          </w:p>
        </w:tc>
        <w:tc>
          <w:tcPr>
            <w:tcW w:w="1558" w:type="dxa"/>
          </w:tcPr>
          <w:p w14:paraId="10188947" w14:textId="77777777" w:rsidR="001C7D2C" w:rsidRPr="005F2C5B" w:rsidRDefault="001C7D2C" w:rsidP="001C3C31">
            <w:pPr>
              <w:pStyle w:val="TableParagraph"/>
              <w:spacing w:line="247" w:lineRule="exact"/>
              <w:ind w:left="120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236" w:type="dxa"/>
          </w:tcPr>
          <w:p w14:paraId="18573021" w14:textId="77777777" w:rsidR="001C7D2C" w:rsidRPr="005F2C5B" w:rsidRDefault="001C7D2C" w:rsidP="001C3C31">
            <w:pPr>
              <w:pStyle w:val="TableParagraph"/>
              <w:spacing w:line="247" w:lineRule="exact"/>
              <w:ind w:left="233"/>
            </w:pPr>
            <w:r w:rsidRPr="005F2C5B">
              <w:t>Password</w:t>
            </w:r>
            <w:r w:rsidRPr="005F2C5B">
              <w:rPr>
                <w:spacing w:val="-5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user</w:t>
            </w:r>
          </w:p>
        </w:tc>
      </w:tr>
      <w:tr w:rsidR="001C7D2C" w:rsidRPr="005F2C5B" w14:paraId="1D88CAB1" w14:textId="77777777" w:rsidTr="005F2C5B">
        <w:trPr>
          <w:trHeight w:val="501"/>
        </w:trPr>
        <w:tc>
          <w:tcPr>
            <w:tcW w:w="732" w:type="dxa"/>
          </w:tcPr>
          <w:p w14:paraId="59774D13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</w:tcPr>
          <w:p w14:paraId="50D4B6AE" w14:textId="77777777" w:rsidR="001C7D2C" w:rsidRPr="005F2C5B" w:rsidRDefault="001C7D2C" w:rsidP="001C3C31">
            <w:pPr>
              <w:pStyle w:val="TableParagraph"/>
              <w:spacing w:line="249" w:lineRule="exact"/>
              <w:ind w:left="117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699" w:type="dxa"/>
          </w:tcPr>
          <w:p w14:paraId="0B7116D1" w14:textId="77777777" w:rsidR="001C7D2C" w:rsidRPr="005F2C5B" w:rsidRDefault="001C7D2C" w:rsidP="001C3C31">
            <w:pPr>
              <w:pStyle w:val="TableParagraph"/>
              <w:spacing w:line="249" w:lineRule="exact"/>
              <w:ind w:left="118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(50)</w:t>
            </w:r>
          </w:p>
        </w:tc>
        <w:tc>
          <w:tcPr>
            <w:tcW w:w="1558" w:type="dxa"/>
          </w:tcPr>
          <w:p w14:paraId="0C850F18" w14:textId="77777777" w:rsidR="001C7D2C" w:rsidRPr="005F2C5B" w:rsidRDefault="001C7D2C" w:rsidP="001C3C31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'active'</w:t>
            </w:r>
          </w:p>
        </w:tc>
        <w:tc>
          <w:tcPr>
            <w:tcW w:w="3236" w:type="dxa"/>
          </w:tcPr>
          <w:p w14:paraId="67A0C3EA" w14:textId="77777777" w:rsidR="001C7D2C" w:rsidRPr="005F2C5B" w:rsidRDefault="001C7D2C" w:rsidP="001C3C31">
            <w:pPr>
              <w:pStyle w:val="TableParagraph"/>
              <w:spacing w:line="249" w:lineRule="exact"/>
              <w:ind w:left="233"/>
            </w:pPr>
            <w:r w:rsidRPr="005F2C5B">
              <w:t>User</w:t>
            </w:r>
            <w:r w:rsidRPr="005F2C5B">
              <w:rPr>
                <w:spacing w:val="-7"/>
              </w:rPr>
              <w:t xml:space="preserve"> </w:t>
            </w:r>
            <w:r w:rsidRPr="005F2C5B">
              <w:t>status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2"/>
              </w:rPr>
              <w:t>(active/inactive)</w:t>
            </w:r>
          </w:p>
        </w:tc>
      </w:tr>
      <w:tr w:rsidR="001C7D2C" w:rsidRPr="005F2C5B" w14:paraId="08FBD8AB" w14:textId="77777777" w:rsidTr="005F2C5B">
        <w:trPr>
          <w:trHeight w:val="503"/>
        </w:trPr>
        <w:tc>
          <w:tcPr>
            <w:tcW w:w="732" w:type="dxa"/>
          </w:tcPr>
          <w:p w14:paraId="23D4A43F" w14:textId="77777777" w:rsidR="001C7D2C" w:rsidRPr="005F2C5B" w:rsidRDefault="001C7D2C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985" w:type="dxa"/>
          </w:tcPr>
          <w:p w14:paraId="2FADC45A" w14:textId="77777777" w:rsidR="001C7D2C" w:rsidRPr="005F2C5B" w:rsidRDefault="001C7D2C" w:rsidP="001C3C31">
            <w:pPr>
              <w:pStyle w:val="TableParagraph"/>
              <w:spacing w:before="1"/>
              <w:ind w:left="117"/>
            </w:pPr>
            <w:r w:rsidRPr="005F2C5B">
              <w:rPr>
                <w:spacing w:val="-2"/>
              </w:rPr>
              <w:t>joined</w:t>
            </w:r>
          </w:p>
        </w:tc>
        <w:tc>
          <w:tcPr>
            <w:tcW w:w="1699" w:type="dxa"/>
          </w:tcPr>
          <w:p w14:paraId="385284C4" w14:textId="77777777" w:rsidR="001C7D2C" w:rsidRPr="005F2C5B" w:rsidRDefault="001C7D2C" w:rsidP="001C3C31">
            <w:pPr>
              <w:pStyle w:val="TableParagraph"/>
              <w:spacing w:before="1"/>
              <w:ind w:left="118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58" w:type="dxa"/>
          </w:tcPr>
          <w:p w14:paraId="50BC2566" w14:textId="77777777" w:rsidR="001C7D2C" w:rsidRPr="005F2C5B" w:rsidRDefault="001C7D2C" w:rsidP="001C3C31">
            <w:pPr>
              <w:pStyle w:val="TableParagraph"/>
              <w:spacing w:before="1"/>
              <w:ind w:left="120"/>
            </w:pPr>
            <w:r w:rsidRPr="005F2C5B">
              <w:t>Auto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236" w:type="dxa"/>
          </w:tcPr>
          <w:p w14:paraId="5CF39DDC" w14:textId="77777777" w:rsidR="001C7D2C" w:rsidRPr="005F2C5B" w:rsidRDefault="001C7D2C" w:rsidP="001C3C31">
            <w:pPr>
              <w:pStyle w:val="TableParagraph"/>
              <w:spacing w:before="1"/>
              <w:ind w:left="233"/>
            </w:pPr>
            <w:r w:rsidRPr="005F2C5B">
              <w:t>Date</w:t>
            </w:r>
            <w:r w:rsidRPr="005F2C5B">
              <w:rPr>
                <w:spacing w:val="-2"/>
              </w:rPr>
              <w:t xml:space="preserve"> </w:t>
            </w:r>
            <w:r w:rsidRPr="005F2C5B">
              <w:t>when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t>user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joined</w:t>
            </w:r>
          </w:p>
        </w:tc>
      </w:tr>
      <w:tr w:rsidR="001C7D2C" w:rsidRPr="005F2C5B" w14:paraId="4333D0F7" w14:textId="77777777" w:rsidTr="005F2C5B">
        <w:trPr>
          <w:trHeight w:val="508"/>
        </w:trPr>
        <w:tc>
          <w:tcPr>
            <w:tcW w:w="732" w:type="dxa"/>
          </w:tcPr>
          <w:p w14:paraId="40B3C022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1985" w:type="dxa"/>
          </w:tcPr>
          <w:p w14:paraId="4ADEB20A" w14:textId="77777777" w:rsidR="001C7D2C" w:rsidRPr="005F2C5B" w:rsidRDefault="001C7D2C" w:rsidP="001C3C31">
            <w:pPr>
              <w:pStyle w:val="TableParagraph"/>
              <w:spacing w:line="247" w:lineRule="exact"/>
              <w:ind w:left="117"/>
            </w:pPr>
            <w:r w:rsidRPr="005F2C5B">
              <w:rPr>
                <w:spacing w:val="-4"/>
              </w:rPr>
              <w:t>role</w:t>
            </w:r>
          </w:p>
        </w:tc>
        <w:tc>
          <w:tcPr>
            <w:tcW w:w="1699" w:type="dxa"/>
          </w:tcPr>
          <w:p w14:paraId="5C6113BB" w14:textId="77777777" w:rsidR="001C7D2C" w:rsidRPr="005F2C5B" w:rsidRDefault="001C7D2C" w:rsidP="001C3C31">
            <w:pPr>
              <w:pStyle w:val="TableParagraph"/>
              <w:spacing w:line="247" w:lineRule="exact"/>
              <w:ind w:left="118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(20)</w:t>
            </w:r>
          </w:p>
        </w:tc>
        <w:tc>
          <w:tcPr>
            <w:tcW w:w="1558" w:type="dxa"/>
          </w:tcPr>
          <w:p w14:paraId="133ECE91" w14:textId="7AAF2099" w:rsidR="001C7D2C" w:rsidRPr="005F2C5B" w:rsidRDefault="008A2AB8" w:rsidP="001C3C31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236" w:type="dxa"/>
          </w:tcPr>
          <w:p w14:paraId="6B875E26" w14:textId="77777777" w:rsidR="001C7D2C" w:rsidRPr="005F2C5B" w:rsidRDefault="001C7D2C" w:rsidP="001C3C31">
            <w:pPr>
              <w:pStyle w:val="TableParagraph"/>
              <w:spacing w:line="254" w:lineRule="exact"/>
              <w:ind w:left="456" w:hanging="279"/>
            </w:pPr>
            <w:r w:rsidRPr="005F2C5B">
              <w:t>Role</w:t>
            </w:r>
            <w:r w:rsidRPr="005F2C5B">
              <w:rPr>
                <w:spacing w:val="-7"/>
              </w:rPr>
              <w:t xml:space="preserve"> </w:t>
            </w:r>
            <w:r w:rsidRPr="005F2C5B">
              <w:t>of</w:t>
            </w:r>
            <w:r w:rsidRPr="005F2C5B">
              <w:rPr>
                <w:spacing w:val="-7"/>
              </w:rPr>
              <w:t xml:space="preserve"> </w:t>
            </w:r>
            <w:r w:rsidRPr="005F2C5B">
              <w:t>the</w:t>
            </w:r>
            <w:r w:rsidRPr="005F2C5B">
              <w:rPr>
                <w:spacing w:val="-7"/>
              </w:rPr>
              <w:t xml:space="preserve"> </w:t>
            </w:r>
            <w:r w:rsidRPr="005F2C5B">
              <w:t>user</w:t>
            </w:r>
            <w:r w:rsidRPr="005F2C5B">
              <w:rPr>
                <w:spacing w:val="-9"/>
              </w:rPr>
              <w:t xml:space="preserve"> </w:t>
            </w:r>
            <w:r w:rsidRPr="005F2C5B">
              <w:t>(admin,</w:t>
            </w:r>
            <w:r w:rsidRPr="005F2C5B">
              <w:rPr>
                <w:spacing w:val="-7"/>
              </w:rPr>
              <w:t xml:space="preserve"> </w:t>
            </w:r>
            <w:r w:rsidRPr="005F2C5B">
              <w:t xml:space="preserve">client, </w:t>
            </w:r>
            <w:r w:rsidRPr="005F2C5B">
              <w:rPr>
                <w:spacing w:val="-2"/>
              </w:rPr>
              <w:t>freelancer)</w:t>
            </w:r>
          </w:p>
        </w:tc>
      </w:tr>
      <w:tr w:rsidR="001C7D2C" w:rsidRPr="005F2C5B" w14:paraId="43368054" w14:textId="77777777" w:rsidTr="005F2C5B">
        <w:trPr>
          <w:trHeight w:val="503"/>
        </w:trPr>
        <w:tc>
          <w:tcPr>
            <w:tcW w:w="732" w:type="dxa"/>
          </w:tcPr>
          <w:p w14:paraId="35E462A2" w14:textId="77777777" w:rsidR="001C7D2C" w:rsidRPr="005F2C5B" w:rsidRDefault="001C7D2C" w:rsidP="001C3C31">
            <w:pPr>
              <w:pStyle w:val="TableParagraph"/>
              <w:spacing w:line="244" w:lineRule="exact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1985" w:type="dxa"/>
          </w:tcPr>
          <w:p w14:paraId="15A89E98" w14:textId="77777777" w:rsidR="001C7D2C" w:rsidRPr="005F2C5B" w:rsidRDefault="001C7D2C" w:rsidP="001C3C31">
            <w:pPr>
              <w:pStyle w:val="TableParagraph"/>
              <w:spacing w:line="244" w:lineRule="exact"/>
              <w:ind w:left="117" w:right="-15"/>
            </w:pPr>
            <w:r w:rsidRPr="005F2C5B">
              <w:rPr>
                <w:spacing w:val="-2"/>
              </w:rPr>
              <w:t>welcome_email_sent</w:t>
            </w:r>
          </w:p>
        </w:tc>
        <w:tc>
          <w:tcPr>
            <w:tcW w:w="1699" w:type="dxa"/>
          </w:tcPr>
          <w:p w14:paraId="00D8FA79" w14:textId="77777777" w:rsidR="001C7D2C" w:rsidRPr="005F2C5B" w:rsidRDefault="001C7D2C" w:rsidP="001C3C31">
            <w:pPr>
              <w:pStyle w:val="TableParagraph"/>
              <w:spacing w:line="244" w:lineRule="exact"/>
              <w:ind w:left="118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58" w:type="dxa"/>
          </w:tcPr>
          <w:p w14:paraId="1F0DB1DA" w14:textId="77777777" w:rsidR="001C7D2C" w:rsidRPr="005F2C5B" w:rsidRDefault="001C7D2C" w:rsidP="001C3C31">
            <w:pPr>
              <w:pStyle w:val="TableParagraph"/>
              <w:spacing w:line="244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236" w:type="dxa"/>
          </w:tcPr>
          <w:p w14:paraId="6B6CAD05" w14:textId="77777777" w:rsidR="001C7D2C" w:rsidRPr="005F2C5B" w:rsidRDefault="001C7D2C" w:rsidP="001C3C31">
            <w:pPr>
              <w:pStyle w:val="TableParagraph"/>
              <w:spacing w:before="3" w:line="225" w:lineRule="auto"/>
              <w:ind w:left="233" w:hanging="56"/>
            </w:pPr>
            <w:r w:rsidRPr="005F2C5B">
              <w:t>Whether</w:t>
            </w:r>
            <w:r w:rsidRPr="005F2C5B">
              <w:rPr>
                <w:spacing w:val="-12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welcome</w:t>
            </w:r>
            <w:r w:rsidRPr="005F2C5B">
              <w:rPr>
                <w:spacing w:val="-11"/>
              </w:rPr>
              <w:t xml:space="preserve"> </w:t>
            </w:r>
            <w:r w:rsidRPr="005F2C5B">
              <w:t>email</w:t>
            </w:r>
            <w:r w:rsidRPr="005F2C5B">
              <w:rPr>
                <w:spacing w:val="-9"/>
              </w:rPr>
              <w:t xml:space="preserve"> </w:t>
            </w:r>
            <w:r w:rsidRPr="005F2C5B">
              <w:t>has been sent</w:t>
            </w:r>
          </w:p>
        </w:tc>
      </w:tr>
      <w:tr w:rsidR="001C7D2C" w:rsidRPr="005F2C5B" w14:paraId="4D12D84B" w14:textId="77777777" w:rsidTr="005F2C5B">
        <w:trPr>
          <w:trHeight w:val="501"/>
        </w:trPr>
        <w:tc>
          <w:tcPr>
            <w:tcW w:w="732" w:type="dxa"/>
          </w:tcPr>
          <w:p w14:paraId="1CE60124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1985" w:type="dxa"/>
          </w:tcPr>
          <w:p w14:paraId="3EC687C3" w14:textId="77777777" w:rsidR="001C7D2C" w:rsidRPr="005F2C5B" w:rsidRDefault="001C7D2C" w:rsidP="001C3C31">
            <w:pPr>
              <w:pStyle w:val="TableParagraph"/>
              <w:spacing w:line="247" w:lineRule="exact"/>
              <w:ind w:left="117"/>
            </w:pPr>
            <w:r w:rsidRPr="005F2C5B">
              <w:rPr>
                <w:spacing w:val="-2"/>
              </w:rPr>
              <w:t>permission</w:t>
            </w:r>
          </w:p>
        </w:tc>
        <w:tc>
          <w:tcPr>
            <w:tcW w:w="1699" w:type="dxa"/>
          </w:tcPr>
          <w:p w14:paraId="61531AD4" w14:textId="77777777" w:rsidR="001C7D2C" w:rsidRPr="005F2C5B" w:rsidRDefault="001C7D2C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58" w:type="dxa"/>
          </w:tcPr>
          <w:p w14:paraId="4C3932CC" w14:textId="77777777" w:rsidR="001C7D2C" w:rsidRPr="005F2C5B" w:rsidRDefault="001C7D2C" w:rsidP="001C3C31">
            <w:pPr>
              <w:pStyle w:val="TableParagraph"/>
              <w:spacing w:line="247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236" w:type="dxa"/>
          </w:tcPr>
          <w:p w14:paraId="495E98A5" w14:textId="77777777" w:rsidR="001C7D2C" w:rsidRPr="005F2C5B" w:rsidRDefault="001C7D2C" w:rsidP="001C3C31">
            <w:pPr>
              <w:pStyle w:val="TableParagraph"/>
              <w:spacing w:line="247" w:lineRule="exact"/>
              <w:ind w:left="178"/>
            </w:pPr>
            <w:r w:rsidRPr="005F2C5B">
              <w:t>Permission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2"/>
              </w:rPr>
              <w:t>status</w:t>
            </w:r>
          </w:p>
        </w:tc>
      </w:tr>
      <w:tr w:rsidR="001C7D2C" w:rsidRPr="005F2C5B" w14:paraId="01ACC893" w14:textId="77777777" w:rsidTr="005F2C5B">
        <w:trPr>
          <w:trHeight w:val="503"/>
        </w:trPr>
        <w:tc>
          <w:tcPr>
            <w:tcW w:w="732" w:type="dxa"/>
          </w:tcPr>
          <w:p w14:paraId="670093BB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10</w:t>
            </w:r>
          </w:p>
        </w:tc>
        <w:tc>
          <w:tcPr>
            <w:tcW w:w="1985" w:type="dxa"/>
          </w:tcPr>
          <w:p w14:paraId="1C3048A6" w14:textId="77777777" w:rsidR="001C7D2C" w:rsidRPr="005F2C5B" w:rsidRDefault="001C7D2C" w:rsidP="001C3C31">
            <w:pPr>
              <w:pStyle w:val="TableParagraph"/>
              <w:spacing w:line="249" w:lineRule="exact"/>
              <w:ind w:left="117"/>
            </w:pPr>
            <w:r w:rsidRPr="005F2C5B">
              <w:rPr>
                <w:spacing w:val="-2"/>
              </w:rPr>
              <w:t>email_verified</w:t>
            </w:r>
          </w:p>
        </w:tc>
        <w:tc>
          <w:tcPr>
            <w:tcW w:w="1699" w:type="dxa"/>
          </w:tcPr>
          <w:p w14:paraId="035FC85F" w14:textId="77777777" w:rsidR="001C7D2C" w:rsidRPr="005F2C5B" w:rsidRDefault="001C7D2C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58" w:type="dxa"/>
          </w:tcPr>
          <w:p w14:paraId="0C96A39B" w14:textId="77777777" w:rsidR="001C7D2C" w:rsidRPr="005F2C5B" w:rsidRDefault="001C7D2C" w:rsidP="001C3C31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236" w:type="dxa"/>
          </w:tcPr>
          <w:p w14:paraId="0A0F228A" w14:textId="77777777" w:rsidR="001C7D2C" w:rsidRPr="005F2C5B" w:rsidRDefault="001C7D2C" w:rsidP="001C3C31">
            <w:pPr>
              <w:pStyle w:val="TableParagraph"/>
              <w:spacing w:line="249" w:lineRule="exact"/>
              <w:ind w:left="125"/>
            </w:pPr>
            <w:r w:rsidRPr="005F2C5B">
              <w:t>Email</w:t>
            </w:r>
            <w:r w:rsidRPr="005F2C5B">
              <w:rPr>
                <w:spacing w:val="-9"/>
              </w:rPr>
              <w:t xml:space="preserve"> </w:t>
            </w:r>
            <w:r w:rsidRPr="005F2C5B">
              <w:t>verification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2"/>
              </w:rPr>
              <w:t>status</w:t>
            </w:r>
          </w:p>
        </w:tc>
      </w:tr>
      <w:tr w:rsidR="001C7D2C" w:rsidRPr="005F2C5B" w14:paraId="17B90353" w14:textId="77777777" w:rsidTr="005F2C5B">
        <w:trPr>
          <w:trHeight w:val="501"/>
        </w:trPr>
        <w:tc>
          <w:tcPr>
            <w:tcW w:w="732" w:type="dxa"/>
          </w:tcPr>
          <w:p w14:paraId="5C976AF8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11</w:t>
            </w:r>
          </w:p>
        </w:tc>
        <w:tc>
          <w:tcPr>
            <w:tcW w:w="1985" w:type="dxa"/>
          </w:tcPr>
          <w:p w14:paraId="37EF9572" w14:textId="77777777" w:rsidR="001C7D2C" w:rsidRPr="005F2C5B" w:rsidRDefault="001C7D2C" w:rsidP="001C3C31">
            <w:pPr>
              <w:pStyle w:val="TableParagraph"/>
              <w:spacing w:line="249" w:lineRule="exact"/>
              <w:ind w:left="117"/>
            </w:pPr>
            <w:r w:rsidRPr="005F2C5B">
              <w:rPr>
                <w:spacing w:val="-2"/>
              </w:rPr>
              <w:t>google</w:t>
            </w:r>
          </w:p>
        </w:tc>
        <w:tc>
          <w:tcPr>
            <w:tcW w:w="1699" w:type="dxa"/>
          </w:tcPr>
          <w:p w14:paraId="7D450FBA" w14:textId="77777777" w:rsidR="001C7D2C" w:rsidRPr="005F2C5B" w:rsidRDefault="001C7D2C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58" w:type="dxa"/>
          </w:tcPr>
          <w:p w14:paraId="5D794030" w14:textId="77777777" w:rsidR="001C7D2C" w:rsidRPr="005F2C5B" w:rsidRDefault="001C7D2C" w:rsidP="001C3C31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236" w:type="dxa"/>
          </w:tcPr>
          <w:p w14:paraId="0FA067C1" w14:textId="77777777" w:rsidR="001C7D2C" w:rsidRPr="005F2C5B" w:rsidRDefault="001C7D2C" w:rsidP="001C3C31">
            <w:pPr>
              <w:pStyle w:val="TableParagraph"/>
              <w:spacing w:line="249" w:lineRule="exact"/>
              <w:ind w:left="125"/>
            </w:pPr>
            <w:r w:rsidRPr="005F2C5B">
              <w:t>Logged</w:t>
            </w:r>
            <w:r w:rsidRPr="005F2C5B">
              <w:rPr>
                <w:spacing w:val="-5"/>
              </w:rPr>
              <w:t xml:space="preserve"> </w:t>
            </w:r>
            <w:r w:rsidRPr="005F2C5B">
              <w:t>in</w:t>
            </w:r>
            <w:r w:rsidRPr="005F2C5B">
              <w:rPr>
                <w:spacing w:val="-3"/>
              </w:rPr>
              <w:t xml:space="preserve"> </w:t>
            </w:r>
            <w:r w:rsidRPr="005F2C5B">
              <w:t>via</w:t>
            </w:r>
            <w:r w:rsidRPr="005F2C5B">
              <w:rPr>
                <w:spacing w:val="-2"/>
              </w:rPr>
              <w:t xml:space="preserve"> Google</w:t>
            </w:r>
          </w:p>
        </w:tc>
      </w:tr>
      <w:tr w:rsidR="001C7D2C" w:rsidRPr="005F2C5B" w14:paraId="4C7EF308" w14:textId="77777777" w:rsidTr="005F2C5B">
        <w:trPr>
          <w:trHeight w:val="508"/>
        </w:trPr>
        <w:tc>
          <w:tcPr>
            <w:tcW w:w="732" w:type="dxa"/>
          </w:tcPr>
          <w:p w14:paraId="2FC14113" w14:textId="77777777" w:rsidR="001C7D2C" w:rsidRPr="005F2C5B" w:rsidRDefault="001C7D2C" w:rsidP="001C3C31">
            <w:pPr>
              <w:pStyle w:val="TableParagraph"/>
              <w:spacing w:before="1"/>
            </w:pPr>
            <w:r w:rsidRPr="005F2C5B">
              <w:rPr>
                <w:spacing w:val="-5"/>
              </w:rPr>
              <w:t>12</w:t>
            </w:r>
          </w:p>
        </w:tc>
        <w:tc>
          <w:tcPr>
            <w:tcW w:w="1985" w:type="dxa"/>
          </w:tcPr>
          <w:p w14:paraId="23EA390A" w14:textId="77777777" w:rsidR="001C7D2C" w:rsidRPr="005F2C5B" w:rsidRDefault="001C7D2C" w:rsidP="001C3C31">
            <w:pPr>
              <w:pStyle w:val="TableParagraph"/>
              <w:spacing w:before="1"/>
              <w:ind w:left="117"/>
            </w:pPr>
            <w:r w:rsidRPr="005F2C5B">
              <w:rPr>
                <w:spacing w:val="-2"/>
              </w:rPr>
              <w:t>complaint_count</w:t>
            </w:r>
          </w:p>
        </w:tc>
        <w:tc>
          <w:tcPr>
            <w:tcW w:w="1699" w:type="dxa"/>
          </w:tcPr>
          <w:p w14:paraId="6B9B04E1" w14:textId="77777777" w:rsidR="001C7D2C" w:rsidRPr="005F2C5B" w:rsidRDefault="001C7D2C" w:rsidP="001C3C31">
            <w:pPr>
              <w:pStyle w:val="TableParagraph"/>
              <w:spacing w:before="1"/>
              <w:ind w:left="118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58" w:type="dxa"/>
          </w:tcPr>
          <w:p w14:paraId="35171A2F" w14:textId="77777777" w:rsidR="001C7D2C" w:rsidRPr="005F2C5B" w:rsidRDefault="001C7D2C" w:rsidP="001C3C31">
            <w:pPr>
              <w:pStyle w:val="TableParagraph"/>
              <w:spacing w:before="1"/>
              <w:ind w:left="120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10"/>
              </w:rPr>
              <w:t>0</w:t>
            </w:r>
          </w:p>
        </w:tc>
        <w:tc>
          <w:tcPr>
            <w:tcW w:w="3236" w:type="dxa"/>
          </w:tcPr>
          <w:p w14:paraId="52544D06" w14:textId="77777777" w:rsidR="001C7D2C" w:rsidRPr="005F2C5B" w:rsidRDefault="001C7D2C" w:rsidP="001C3C31">
            <w:pPr>
              <w:pStyle w:val="TableParagraph"/>
              <w:spacing w:line="248" w:lineRule="exact"/>
              <w:ind w:left="125"/>
            </w:pPr>
            <w:r w:rsidRPr="005F2C5B">
              <w:t>Number</w:t>
            </w:r>
            <w:r w:rsidRPr="005F2C5B">
              <w:rPr>
                <w:spacing w:val="-7"/>
              </w:rPr>
              <w:t xml:space="preserve"> </w:t>
            </w:r>
            <w:r w:rsidRPr="005F2C5B">
              <w:t>of</w:t>
            </w:r>
            <w:r w:rsidRPr="005F2C5B">
              <w:rPr>
                <w:spacing w:val="-8"/>
              </w:rPr>
              <w:t xml:space="preserve"> </w:t>
            </w:r>
            <w:r w:rsidRPr="005F2C5B">
              <w:t>complaints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against</w:t>
            </w:r>
          </w:p>
          <w:p w14:paraId="071BB1C1" w14:textId="77777777" w:rsidR="001C7D2C" w:rsidRPr="005F2C5B" w:rsidRDefault="001C7D2C" w:rsidP="001C3C31">
            <w:pPr>
              <w:pStyle w:val="TableParagraph"/>
              <w:spacing w:line="240" w:lineRule="exact"/>
              <w:ind w:left="125"/>
            </w:pPr>
            <w:r w:rsidRPr="005F2C5B">
              <w:t xml:space="preserve">the </w:t>
            </w:r>
            <w:r w:rsidRPr="005F2C5B">
              <w:rPr>
                <w:spacing w:val="-4"/>
              </w:rPr>
              <w:t>user</w:t>
            </w:r>
          </w:p>
        </w:tc>
      </w:tr>
    </w:tbl>
    <w:p w14:paraId="76DF26D7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9CA813" w14:textId="23225337" w:rsidR="001C7D2C" w:rsidRPr="005F2C5B" w:rsidRDefault="001C7D2C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tbl_register</w:t>
      </w:r>
    </w:p>
    <w:p w14:paraId="705DF5D5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0E88E15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249FA9C7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5F2C5B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1701"/>
        <w:gridCol w:w="1560"/>
        <w:gridCol w:w="3259"/>
      </w:tblGrid>
      <w:tr w:rsidR="001C7D2C" w:rsidRPr="005F2C5B" w14:paraId="16724D23" w14:textId="77777777" w:rsidTr="001C3C31">
        <w:trPr>
          <w:trHeight w:val="647"/>
        </w:trPr>
        <w:tc>
          <w:tcPr>
            <w:tcW w:w="567" w:type="dxa"/>
          </w:tcPr>
          <w:p w14:paraId="20750FCF" w14:textId="3EE8EE1F" w:rsidR="001C7D2C" w:rsidRPr="005F2C5B" w:rsidRDefault="001C7D2C" w:rsidP="005F2C5B">
            <w:pPr>
              <w:pStyle w:val="TableParagraph"/>
              <w:spacing w:before="124" w:line="258" w:lineRule="exact"/>
              <w:rPr>
                <w:b/>
                <w:bCs/>
              </w:rPr>
            </w:pPr>
            <w:r w:rsidRPr="005F2C5B">
              <w:rPr>
                <w:b/>
                <w:bCs/>
                <w:spacing w:val="-10"/>
              </w:rPr>
              <w:t>N</w:t>
            </w:r>
            <w:r w:rsidRPr="005F2C5B">
              <w:rPr>
                <w:b/>
                <w:bCs/>
                <w:spacing w:val="-5"/>
              </w:rPr>
              <w:t>o:</w:t>
            </w:r>
          </w:p>
        </w:tc>
        <w:tc>
          <w:tcPr>
            <w:tcW w:w="1985" w:type="dxa"/>
          </w:tcPr>
          <w:p w14:paraId="45EC30FF" w14:textId="77777777" w:rsidR="001C7D2C" w:rsidRPr="005F2C5B" w:rsidRDefault="001C7D2C" w:rsidP="001C3C31">
            <w:pPr>
              <w:pStyle w:val="TableParagraph"/>
              <w:spacing w:before="124"/>
              <w:ind w:left="544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11207457" w14:textId="77777777" w:rsidR="001C7D2C" w:rsidRPr="005F2C5B" w:rsidRDefault="001C7D2C" w:rsidP="001C3C31">
            <w:pPr>
              <w:pStyle w:val="TableParagraph"/>
              <w:spacing w:before="124"/>
              <w:ind w:left="194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Datatype</w:t>
            </w:r>
            <w:r w:rsidRPr="005F2C5B">
              <w:rPr>
                <w:b/>
                <w:bCs/>
                <w:spacing w:val="2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51BEEF2" w14:textId="77777777" w:rsidR="001C7D2C" w:rsidRPr="005F2C5B" w:rsidRDefault="001C7D2C" w:rsidP="001C3C31">
            <w:pPr>
              <w:pStyle w:val="TableParagraph"/>
              <w:spacing w:before="124"/>
              <w:ind w:left="108"/>
              <w:rPr>
                <w:b/>
                <w:bCs/>
              </w:rPr>
            </w:pPr>
            <w:r w:rsidRPr="005F2C5B">
              <w:rPr>
                <w:b/>
                <w:bCs/>
              </w:rPr>
              <w:t>Key</w:t>
            </w:r>
            <w:r w:rsidRPr="005F2C5B">
              <w:rPr>
                <w:b/>
                <w:bCs/>
                <w:spacing w:val="-13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259" w:type="dxa"/>
          </w:tcPr>
          <w:p w14:paraId="3BAA7C60" w14:textId="77777777" w:rsidR="001C7D2C" w:rsidRPr="005F2C5B" w:rsidRDefault="001C7D2C" w:rsidP="001C3C31">
            <w:pPr>
              <w:pStyle w:val="TableParagraph"/>
              <w:spacing w:before="124"/>
              <w:ind w:left="615"/>
              <w:rPr>
                <w:b/>
                <w:bCs/>
              </w:rPr>
            </w:pPr>
            <w:r w:rsidRPr="005F2C5B">
              <w:rPr>
                <w:b/>
                <w:bCs/>
              </w:rPr>
              <w:t>Description</w:t>
            </w:r>
            <w:r w:rsidRPr="005F2C5B">
              <w:rPr>
                <w:b/>
                <w:bCs/>
                <w:spacing w:val="-13"/>
              </w:rPr>
              <w:t xml:space="preserve"> </w:t>
            </w:r>
            <w:r w:rsidRPr="005F2C5B">
              <w:rPr>
                <w:b/>
                <w:bCs/>
              </w:rPr>
              <w:t>of</w:t>
            </w:r>
            <w:r w:rsidRPr="005F2C5B">
              <w:rPr>
                <w:b/>
                <w:bCs/>
                <w:spacing w:val="-14"/>
              </w:rPr>
              <w:t xml:space="preserve"> </w:t>
            </w:r>
            <w:r w:rsidRPr="005F2C5B">
              <w:rPr>
                <w:b/>
                <w:bCs/>
              </w:rPr>
              <w:t>the</w:t>
            </w:r>
            <w:r w:rsidRPr="005F2C5B">
              <w:rPr>
                <w:b/>
                <w:bCs/>
                <w:spacing w:val="-8"/>
              </w:rPr>
              <w:t xml:space="preserve"> </w:t>
            </w:r>
            <w:r w:rsidRPr="005F2C5B">
              <w:rPr>
                <w:b/>
                <w:bCs/>
                <w:spacing w:val="-4"/>
              </w:rPr>
              <w:t>Field</w:t>
            </w:r>
          </w:p>
        </w:tc>
      </w:tr>
      <w:tr w:rsidR="001C7D2C" w:rsidRPr="005F2C5B" w14:paraId="30EC1B3B" w14:textId="77777777" w:rsidTr="001C3C31">
        <w:trPr>
          <w:trHeight w:val="506"/>
        </w:trPr>
        <w:tc>
          <w:tcPr>
            <w:tcW w:w="567" w:type="dxa"/>
          </w:tcPr>
          <w:p w14:paraId="3A05FE86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1302271C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54A31B23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1054EFE0" w14:textId="77777777" w:rsidR="001C7D2C" w:rsidRPr="005F2C5B" w:rsidRDefault="001C7D2C" w:rsidP="001C3C31">
            <w:pPr>
              <w:pStyle w:val="TableParagraph"/>
              <w:spacing w:line="249" w:lineRule="exact"/>
              <w:ind w:left="123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259" w:type="dxa"/>
          </w:tcPr>
          <w:p w14:paraId="258315E8" w14:textId="77777777" w:rsidR="001C7D2C" w:rsidRPr="005F2C5B" w:rsidRDefault="001C7D2C" w:rsidP="001C3C31">
            <w:pPr>
              <w:pStyle w:val="TableParagraph"/>
              <w:spacing w:line="249" w:lineRule="exact"/>
              <w:ind w:left="123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1C7D2C" w:rsidRPr="005F2C5B" w14:paraId="66390C85" w14:textId="77777777" w:rsidTr="001C3C31">
        <w:trPr>
          <w:trHeight w:val="503"/>
        </w:trPr>
        <w:tc>
          <w:tcPr>
            <w:tcW w:w="567" w:type="dxa"/>
          </w:tcPr>
          <w:p w14:paraId="6CDD77E1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074CDD97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1" w:type="dxa"/>
          </w:tcPr>
          <w:p w14:paraId="2ADD9E3B" w14:textId="77777777" w:rsidR="001C7D2C" w:rsidRPr="005F2C5B" w:rsidRDefault="001C7D2C" w:rsidP="001C3C31">
            <w:pPr>
              <w:pStyle w:val="TableParagraph"/>
              <w:spacing w:line="247" w:lineRule="exact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30C1600" w14:textId="77777777" w:rsidR="001C7D2C" w:rsidRPr="005F2C5B" w:rsidRDefault="001C7D2C" w:rsidP="001C3C31">
            <w:pPr>
              <w:pStyle w:val="TableParagraph"/>
              <w:spacing w:line="247" w:lineRule="exact"/>
              <w:ind w:left="123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259" w:type="dxa"/>
          </w:tcPr>
          <w:p w14:paraId="200E78B2" w14:textId="7928A9E6" w:rsidR="001C7D2C" w:rsidRPr="005F2C5B" w:rsidRDefault="00D81C0C" w:rsidP="001C3C31">
            <w:pPr>
              <w:pStyle w:val="TableParagraph"/>
              <w:spacing w:line="235" w:lineRule="exact"/>
              <w:ind w:left="123"/>
            </w:pPr>
            <w:r>
              <w:t>Login Id of user</w:t>
            </w:r>
          </w:p>
        </w:tc>
      </w:tr>
      <w:tr w:rsidR="001C7D2C" w:rsidRPr="005F2C5B" w14:paraId="51C0ADC6" w14:textId="77777777" w:rsidTr="001C3C31">
        <w:trPr>
          <w:trHeight w:val="506"/>
        </w:trPr>
        <w:tc>
          <w:tcPr>
            <w:tcW w:w="567" w:type="dxa"/>
          </w:tcPr>
          <w:p w14:paraId="35A22B93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296E7767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first_name</w:t>
            </w:r>
          </w:p>
        </w:tc>
        <w:tc>
          <w:tcPr>
            <w:tcW w:w="1701" w:type="dxa"/>
          </w:tcPr>
          <w:p w14:paraId="0DE76B76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(150)</w:t>
            </w:r>
          </w:p>
        </w:tc>
        <w:tc>
          <w:tcPr>
            <w:tcW w:w="1560" w:type="dxa"/>
          </w:tcPr>
          <w:p w14:paraId="02123476" w14:textId="4B32A202" w:rsidR="001C7D2C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</w:tcPr>
          <w:p w14:paraId="0F7334E3" w14:textId="77777777" w:rsidR="001C7D2C" w:rsidRPr="005F2C5B" w:rsidRDefault="001C7D2C" w:rsidP="001C3C31">
            <w:pPr>
              <w:pStyle w:val="TableParagraph"/>
              <w:spacing w:line="249" w:lineRule="exact"/>
              <w:ind w:left="123"/>
            </w:pPr>
            <w:r w:rsidRPr="005F2C5B">
              <w:t>First</w:t>
            </w:r>
            <w:r w:rsidRPr="005F2C5B">
              <w:rPr>
                <w:spacing w:val="-1"/>
              </w:rPr>
              <w:t xml:space="preserve"> </w:t>
            </w:r>
            <w:r w:rsidRPr="005F2C5B">
              <w:t>name</w:t>
            </w:r>
            <w:r w:rsidRPr="005F2C5B">
              <w:rPr>
                <w:spacing w:val="-5"/>
              </w:rPr>
              <w:t xml:space="preserve"> </w:t>
            </w:r>
            <w:r w:rsidRPr="005F2C5B">
              <w:t>of</w:t>
            </w:r>
            <w:r w:rsidRPr="005F2C5B">
              <w:rPr>
                <w:spacing w:val="-2"/>
              </w:rPr>
              <w:t xml:space="preserve"> </w:t>
            </w:r>
            <w:r w:rsidRPr="005F2C5B">
              <w:t>the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4"/>
              </w:rPr>
              <w:t>user</w:t>
            </w:r>
          </w:p>
        </w:tc>
      </w:tr>
      <w:tr w:rsidR="001C7D2C" w:rsidRPr="005F2C5B" w14:paraId="13EC1BB6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5FBC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7D72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last_name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98F" w14:textId="77777777" w:rsidR="001C7D2C" w:rsidRPr="005F2C5B" w:rsidRDefault="001C7D2C" w:rsidP="001C7D2C">
            <w:pPr>
              <w:pStyle w:val="TableParagraph"/>
              <w:spacing w:line="249" w:lineRule="exact"/>
            </w:pPr>
            <w:r w:rsidRPr="005F2C5B">
              <w:t>Varchar (150)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8969" w14:textId="2B533E96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1A7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Last name of the user</w:t>
            </w:r>
          </w:p>
        </w:tc>
      </w:tr>
      <w:tr w:rsidR="001C7D2C" w:rsidRPr="005F2C5B" w14:paraId="5873863C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D900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C492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phone_number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DA46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 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82F9" w14:textId="6B9239B6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7899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Phone number of the user</w:t>
            </w:r>
          </w:p>
        </w:tc>
      </w:tr>
      <w:tr w:rsidR="001C7D2C" w:rsidRPr="005F2C5B" w14:paraId="041E2CC9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80FD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57E7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profile_picture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2BA3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 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336" w14:textId="60F46DB6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D4E5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Profile picture URL</w:t>
            </w:r>
          </w:p>
        </w:tc>
      </w:tr>
      <w:tr w:rsidR="001C7D2C" w:rsidRPr="005F2C5B" w14:paraId="7BB59B64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DB76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970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bio_description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00AC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AF2A" w14:textId="56FD66F0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8837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Bio description</w:t>
            </w:r>
          </w:p>
        </w:tc>
      </w:tr>
      <w:tr w:rsidR="001C7D2C" w:rsidRPr="005F2C5B" w14:paraId="3564A0BB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4B03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52FB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location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D6B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 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CF61" w14:textId="399698BD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793B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User's location</w:t>
            </w:r>
          </w:p>
        </w:tc>
      </w:tr>
      <w:tr w:rsidR="001C7D2C" w:rsidRPr="005F2C5B" w14:paraId="436AE9DB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E6AB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2BEE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linkedin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FC09" w14:textId="77777777" w:rsidR="001C7D2C" w:rsidRPr="005F2C5B" w:rsidRDefault="001C7D2C" w:rsidP="001C7D2C">
            <w:pPr>
              <w:pStyle w:val="TableParagraph"/>
              <w:spacing w:line="249" w:lineRule="exact"/>
            </w:pPr>
            <w:r w:rsidRPr="005F2C5B">
              <w:t>Varchar 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D669" w14:textId="5F6C1E33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5E9F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LinkedIn profile link</w:t>
            </w:r>
          </w:p>
        </w:tc>
      </w:tr>
      <w:tr w:rsidR="001C7D2C" w:rsidRPr="005F2C5B" w14:paraId="7422CA74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4634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3C50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instagram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B9FC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 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A1D6" w14:textId="21776034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4572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Instagram profile link</w:t>
            </w:r>
          </w:p>
        </w:tc>
      </w:tr>
      <w:tr w:rsidR="001C7D2C" w:rsidRPr="005F2C5B" w14:paraId="0A991ECF" w14:textId="77777777" w:rsidTr="001C7D2C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6D49" w14:textId="77777777" w:rsidR="001C7D2C" w:rsidRPr="005F2C5B" w:rsidRDefault="001C7D2C" w:rsidP="001C7D2C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555A" w14:textId="77777777" w:rsidR="001C7D2C" w:rsidRPr="005F2C5B" w:rsidRDefault="001C7D2C" w:rsidP="001C3C31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twitter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0A48" w14:textId="77777777" w:rsidR="001C7D2C" w:rsidRPr="005F2C5B" w:rsidRDefault="001C7D2C" w:rsidP="001C3C31">
            <w:pPr>
              <w:pStyle w:val="TableParagraph"/>
              <w:spacing w:line="249" w:lineRule="exact"/>
            </w:pPr>
            <w:r w:rsidRPr="005F2C5B">
              <w:t>Varchar 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228F" w14:textId="078A0EEA" w:rsidR="001C7D2C" w:rsidRPr="005F2C5B" w:rsidRDefault="008A2AB8" w:rsidP="001C7D2C">
            <w:pPr>
              <w:pStyle w:val="TableParagraph"/>
              <w:spacing w:line="249" w:lineRule="exact"/>
              <w:ind w:left="123"/>
              <w:rPr>
                <w:spacing w:val="-2"/>
              </w:rPr>
            </w:pPr>
            <w:r>
              <w:rPr>
                <w:spacing w:val="-2"/>
              </w:rPr>
              <w:t>Null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67C" w14:textId="77777777" w:rsidR="001C7D2C" w:rsidRPr="005F2C5B" w:rsidRDefault="001C7D2C" w:rsidP="001C7D2C">
            <w:pPr>
              <w:pStyle w:val="TableParagraph"/>
              <w:spacing w:line="249" w:lineRule="exact"/>
              <w:ind w:left="123"/>
            </w:pPr>
            <w:r w:rsidRPr="005F2C5B">
              <w:t>Twitter profile link</w:t>
            </w:r>
          </w:p>
        </w:tc>
      </w:tr>
    </w:tbl>
    <w:p w14:paraId="20257A00" w14:textId="20837D63" w:rsidR="00AF36E4" w:rsidRPr="005F2C5B" w:rsidRDefault="00AF36E4" w:rsidP="001C7D2C">
      <w:pPr>
        <w:spacing w:before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4ACCDE" w14:textId="77777777" w:rsidR="001C7D2C" w:rsidRPr="005F2C5B" w:rsidRDefault="001C7D2C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tbl_passwordreset</w:t>
      </w:r>
    </w:p>
    <w:p w14:paraId="7C35CDC4" w14:textId="77777777" w:rsidR="001C7D2C" w:rsidRPr="00977911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</w:p>
    <w:p w14:paraId="06A2398E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1886B0B4" w14:textId="77777777" w:rsidR="001C7D2C" w:rsidRPr="005F2C5B" w:rsidRDefault="001C7D2C" w:rsidP="001C7D2C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5F2C5B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916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560"/>
        <w:gridCol w:w="1559"/>
        <w:gridCol w:w="1986"/>
        <w:gridCol w:w="3349"/>
      </w:tblGrid>
      <w:tr w:rsidR="001C7D2C" w:rsidRPr="005F2C5B" w14:paraId="2FD41D21" w14:textId="77777777" w:rsidTr="005F2C5B">
        <w:trPr>
          <w:trHeight w:val="503"/>
        </w:trPr>
        <w:tc>
          <w:tcPr>
            <w:tcW w:w="708" w:type="dxa"/>
          </w:tcPr>
          <w:p w14:paraId="5DA0FB62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b/>
                <w:bCs/>
                <w:spacing w:val="-10"/>
              </w:rPr>
            </w:pPr>
            <w:r w:rsidRPr="005F2C5B">
              <w:rPr>
                <w:b/>
                <w:bCs/>
                <w:spacing w:val="-10"/>
              </w:rPr>
              <w:t>No:</w:t>
            </w:r>
          </w:p>
        </w:tc>
        <w:tc>
          <w:tcPr>
            <w:tcW w:w="1560" w:type="dxa"/>
          </w:tcPr>
          <w:p w14:paraId="03D8BAEB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b/>
                <w:bCs/>
                <w:spacing w:val="-10"/>
              </w:rPr>
            </w:pPr>
            <w:r w:rsidRPr="005F2C5B">
              <w:rPr>
                <w:b/>
                <w:bCs/>
                <w:spacing w:val="-10"/>
              </w:rPr>
              <w:t>Fieldname</w:t>
            </w:r>
          </w:p>
        </w:tc>
        <w:tc>
          <w:tcPr>
            <w:tcW w:w="1559" w:type="dxa"/>
          </w:tcPr>
          <w:p w14:paraId="2C877475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b/>
                <w:bCs/>
                <w:spacing w:val="-10"/>
              </w:rPr>
            </w:pPr>
            <w:r w:rsidRPr="005F2C5B">
              <w:rPr>
                <w:b/>
                <w:bCs/>
                <w:spacing w:val="-10"/>
              </w:rPr>
              <w:t>Datatype (Size)</w:t>
            </w:r>
          </w:p>
        </w:tc>
        <w:tc>
          <w:tcPr>
            <w:tcW w:w="1986" w:type="dxa"/>
          </w:tcPr>
          <w:p w14:paraId="638B70FD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b/>
                <w:bCs/>
                <w:spacing w:val="-10"/>
              </w:rPr>
            </w:pPr>
            <w:r w:rsidRPr="005F2C5B">
              <w:rPr>
                <w:b/>
                <w:bCs/>
                <w:spacing w:val="-10"/>
              </w:rPr>
              <w:t>Key Constraints</w:t>
            </w:r>
          </w:p>
        </w:tc>
        <w:tc>
          <w:tcPr>
            <w:tcW w:w="3349" w:type="dxa"/>
          </w:tcPr>
          <w:p w14:paraId="777A747F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b/>
                <w:bCs/>
                <w:spacing w:val="-10"/>
              </w:rPr>
            </w:pPr>
            <w:r w:rsidRPr="005F2C5B">
              <w:rPr>
                <w:b/>
                <w:bCs/>
                <w:spacing w:val="-10"/>
              </w:rPr>
              <w:t>Description of the Field</w:t>
            </w:r>
          </w:p>
        </w:tc>
      </w:tr>
      <w:tr w:rsidR="001C7D2C" w:rsidRPr="005F2C5B" w14:paraId="05E94DCC" w14:textId="77777777" w:rsidTr="005F2C5B">
        <w:trPr>
          <w:trHeight w:val="501"/>
        </w:trPr>
        <w:tc>
          <w:tcPr>
            <w:tcW w:w="708" w:type="dxa"/>
          </w:tcPr>
          <w:p w14:paraId="776E5187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560" w:type="dxa"/>
          </w:tcPr>
          <w:p w14:paraId="5E3AA060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id</w:t>
            </w:r>
          </w:p>
        </w:tc>
        <w:tc>
          <w:tcPr>
            <w:tcW w:w="1559" w:type="dxa"/>
          </w:tcPr>
          <w:p w14:paraId="0A27784B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Int (Auto)</w:t>
            </w:r>
          </w:p>
        </w:tc>
        <w:tc>
          <w:tcPr>
            <w:tcW w:w="1986" w:type="dxa"/>
          </w:tcPr>
          <w:p w14:paraId="273E7A90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Primary Key</w:t>
            </w:r>
          </w:p>
        </w:tc>
        <w:tc>
          <w:tcPr>
            <w:tcW w:w="3349" w:type="dxa"/>
          </w:tcPr>
          <w:p w14:paraId="22F0AB53" w14:textId="77777777" w:rsidR="001C7D2C" w:rsidRPr="005F2C5B" w:rsidRDefault="001C7D2C" w:rsidP="00782CA7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Primary key of the table</w:t>
            </w:r>
          </w:p>
        </w:tc>
      </w:tr>
      <w:tr w:rsidR="00CC2C1F" w:rsidRPr="005F2C5B" w14:paraId="527630FB" w14:textId="77777777" w:rsidTr="005F2C5B">
        <w:trPr>
          <w:trHeight w:val="506"/>
        </w:trPr>
        <w:tc>
          <w:tcPr>
            <w:tcW w:w="708" w:type="dxa"/>
          </w:tcPr>
          <w:p w14:paraId="625A38E4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14:paraId="3A455BFE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user_id</w:t>
            </w:r>
          </w:p>
        </w:tc>
        <w:tc>
          <w:tcPr>
            <w:tcW w:w="1559" w:type="dxa"/>
          </w:tcPr>
          <w:p w14:paraId="11E6FEF6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Int</w:t>
            </w:r>
          </w:p>
        </w:tc>
        <w:tc>
          <w:tcPr>
            <w:tcW w:w="1986" w:type="dxa"/>
          </w:tcPr>
          <w:p w14:paraId="65CFD51E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Foreign Key</w:t>
            </w:r>
          </w:p>
        </w:tc>
        <w:tc>
          <w:tcPr>
            <w:tcW w:w="3349" w:type="dxa"/>
          </w:tcPr>
          <w:p w14:paraId="712FD11D" w14:textId="5BFFDE31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>
              <w:t>Login Id of user</w:t>
            </w:r>
          </w:p>
        </w:tc>
      </w:tr>
      <w:tr w:rsidR="00CC2C1F" w:rsidRPr="005F2C5B" w14:paraId="0C9302BC" w14:textId="77777777" w:rsidTr="005F2C5B">
        <w:trPr>
          <w:trHeight w:val="506"/>
        </w:trPr>
        <w:tc>
          <w:tcPr>
            <w:tcW w:w="708" w:type="dxa"/>
          </w:tcPr>
          <w:p w14:paraId="1B41F94F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560" w:type="dxa"/>
          </w:tcPr>
          <w:p w14:paraId="4D06034C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token</w:t>
            </w:r>
          </w:p>
        </w:tc>
        <w:tc>
          <w:tcPr>
            <w:tcW w:w="1559" w:type="dxa"/>
          </w:tcPr>
          <w:p w14:paraId="7AB94BE7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Varchar (50)</w:t>
            </w:r>
          </w:p>
        </w:tc>
        <w:tc>
          <w:tcPr>
            <w:tcW w:w="1986" w:type="dxa"/>
          </w:tcPr>
          <w:p w14:paraId="31A1E032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Default None</w:t>
            </w:r>
          </w:p>
        </w:tc>
        <w:tc>
          <w:tcPr>
            <w:tcW w:w="3349" w:type="dxa"/>
          </w:tcPr>
          <w:p w14:paraId="2A229AA2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Token for password reset</w:t>
            </w:r>
          </w:p>
        </w:tc>
      </w:tr>
      <w:tr w:rsidR="00CC2C1F" w:rsidRPr="005F2C5B" w14:paraId="2D5A1465" w14:textId="77777777" w:rsidTr="005F2C5B">
        <w:trPr>
          <w:trHeight w:val="503"/>
        </w:trPr>
        <w:tc>
          <w:tcPr>
            <w:tcW w:w="708" w:type="dxa"/>
          </w:tcPr>
          <w:p w14:paraId="7EDC9D84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560" w:type="dxa"/>
          </w:tcPr>
          <w:p w14:paraId="7093CC22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created_at</w:t>
            </w:r>
          </w:p>
        </w:tc>
        <w:tc>
          <w:tcPr>
            <w:tcW w:w="1559" w:type="dxa"/>
          </w:tcPr>
          <w:p w14:paraId="710B25DE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DateTime</w:t>
            </w:r>
          </w:p>
        </w:tc>
        <w:tc>
          <w:tcPr>
            <w:tcW w:w="1986" w:type="dxa"/>
          </w:tcPr>
          <w:p w14:paraId="53B896AE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Auto Add</w:t>
            </w:r>
          </w:p>
        </w:tc>
        <w:tc>
          <w:tcPr>
            <w:tcW w:w="3349" w:type="dxa"/>
          </w:tcPr>
          <w:p w14:paraId="6B7973BD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Token creation timestamp</w:t>
            </w:r>
          </w:p>
        </w:tc>
      </w:tr>
      <w:tr w:rsidR="00CC2C1F" w:rsidRPr="005F2C5B" w14:paraId="58EE79D8" w14:textId="77777777" w:rsidTr="005F2C5B">
        <w:trPr>
          <w:trHeight w:val="503"/>
        </w:trPr>
        <w:tc>
          <w:tcPr>
            <w:tcW w:w="708" w:type="dxa"/>
          </w:tcPr>
          <w:p w14:paraId="73CD2E8B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560" w:type="dxa"/>
          </w:tcPr>
          <w:p w14:paraId="217F921E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expiry</w:t>
            </w:r>
          </w:p>
        </w:tc>
        <w:tc>
          <w:tcPr>
            <w:tcW w:w="1559" w:type="dxa"/>
          </w:tcPr>
          <w:p w14:paraId="36155A0C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DateTime</w:t>
            </w:r>
          </w:p>
        </w:tc>
        <w:tc>
          <w:tcPr>
            <w:tcW w:w="1986" w:type="dxa"/>
          </w:tcPr>
          <w:p w14:paraId="6C2C4D55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Not Null</w:t>
            </w:r>
          </w:p>
        </w:tc>
        <w:tc>
          <w:tcPr>
            <w:tcW w:w="3349" w:type="dxa"/>
          </w:tcPr>
          <w:p w14:paraId="7A9FA0F3" w14:textId="77777777" w:rsidR="00CC2C1F" w:rsidRPr="005F2C5B" w:rsidRDefault="00CC2C1F" w:rsidP="00CC2C1F">
            <w:pPr>
              <w:pStyle w:val="TableParagraph"/>
              <w:spacing w:before="124" w:line="258" w:lineRule="exact"/>
              <w:ind w:left="324"/>
              <w:rPr>
                <w:spacing w:val="-10"/>
              </w:rPr>
            </w:pPr>
            <w:r w:rsidRPr="005F2C5B">
              <w:rPr>
                <w:spacing w:val="-10"/>
              </w:rPr>
              <w:t>Expiry date/time of the token</w:t>
            </w:r>
          </w:p>
        </w:tc>
      </w:tr>
    </w:tbl>
    <w:p w14:paraId="64E4971E" w14:textId="77777777" w:rsidR="00782CA7" w:rsidRPr="005F2C5B" w:rsidRDefault="00782CA7" w:rsidP="00782C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47FF53" w14:textId="5393B71C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tbl_emailverification</w:t>
      </w:r>
    </w:p>
    <w:p w14:paraId="5FD0427E" w14:textId="77777777" w:rsidR="00782CA7" w:rsidRPr="005F2C5B" w:rsidRDefault="00782CA7" w:rsidP="00782C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6B1AD78F" w14:textId="5844BB3F" w:rsidR="00782CA7" w:rsidRPr="005F2C5B" w:rsidRDefault="00782CA7" w:rsidP="00782C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7FCC82EE" w14:textId="77777777" w:rsidR="00782CA7" w:rsidRPr="005F2C5B" w:rsidRDefault="00782CA7" w:rsidP="00782C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5F2C5B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916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841"/>
        <w:gridCol w:w="1704"/>
        <w:gridCol w:w="1560"/>
        <w:gridCol w:w="3349"/>
      </w:tblGrid>
      <w:tr w:rsidR="00782CA7" w:rsidRPr="005F2C5B" w14:paraId="0BBD8008" w14:textId="77777777" w:rsidTr="00782CA7">
        <w:trPr>
          <w:trHeight w:val="503"/>
        </w:trPr>
        <w:tc>
          <w:tcPr>
            <w:tcW w:w="708" w:type="dxa"/>
          </w:tcPr>
          <w:p w14:paraId="294989E3" w14:textId="77777777" w:rsidR="00782CA7" w:rsidRPr="005F2C5B" w:rsidRDefault="00782CA7" w:rsidP="001C3C31">
            <w:pPr>
              <w:pStyle w:val="TableParagraph"/>
              <w:spacing w:before="116"/>
              <w:ind w:left="294"/>
              <w:rPr>
                <w:b/>
                <w:bCs/>
              </w:rPr>
            </w:pPr>
            <w:r w:rsidRPr="005F2C5B">
              <w:rPr>
                <w:b/>
                <w:bCs/>
                <w:spacing w:val="-5"/>
              </w:rPr>
              <w:t>No:</w:t>
            </w:r>
          </w:p>
        </w:tc>
        <w:tc>
          <w:tcPr>
            <w:tcW w:w="1841" w:type="dxa"/>
          </w:tcPr>
          <w:p w14:paraId="053B8A0F" w14:textId="77777777" w:rsidR="00782CA7" w:rsidRPr="005F2C5B" w:rsidRDefault="00782CA7" w:rsidP="001C3C31">
            <w:pPr>
              <w:pStyle w:val="TableParagraph"/>
              <w:spacing w:before="119"/>
              <w:ind w:left="472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582C0497" w14:textId="77777777" w:rsidR="00782CA7" w:rsidRPr="005F2C5B" w:rsidRDefault="00782CA7" w:rsidP="001C3C31">
            <w:pPr>
              <w:pStyle w:val="TableParagraph"/>
              <w:spacing w:before="119"/>
              <w:ind w:left="194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Datatype</w:t>
            </w:r>
            <w:r w:rsidRPr="005F2C5B">
              <w:rPr>
                <w:b/>
                <w:bCs/>
                <w:spacing w:val="2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BB8F5F7" w14:textId="77777777" w:rsidR="00782CA7" w:rsidRPr="005F2C5B" w:rsidRDefault="00782CA7" w:rsidP="001C3C31">
            <w:pPr>
              <w:pStyle w:val="TableParagraph"/>
              <w:spacing w:before="119"/>
              <w:ind w:left="106"/>
              <w:rPr>
                <w:b/>
                <w:bCs/>
              </w:rPr>
            </w:pPr>
            <w:r w:rsidRPr="005F2C5B">
              <w:rPr>
                <w:b/>
                <w:bCs/>
              </w:rPr>
              <w:t>Key</w:t>
            </w:r>
            <w:r w:rsidRPr="005F2C5B">
              <w:rPr>
                <w:b/>
                <w:bCs/>
                <w:spacing w:val="-12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71C0C7CA" w14:textId="77777777" w:rsidR="00782CA7" w:rsidRPr="005F2C5B" w:rsidRDefault="00782CA7" w:rsidP="001C3C31">
            <w:pPr>
              <w:pStyle w:val="TableParagraph"/>
              <w:spacing w:before="119"/>
              <w:ind w:left="656"/>
              <w:rPr>
                <w:b/>
                <w:bCs/>
              </w:rPr>
            </w:pPr>
            <w:r w:rsidRPr="005F2C5B">
              <w:rPr>
                <w:b/>
                <w:bCs/>
                <w:spacing w:val="-2"/>
              </w:rPr>
              <w:t>Description</w:t>
            </w:r>
            <w:r w:rsidRPr="005F2C5B">
              <w:rPr>
                <w:b/>
                <w:bCs/>
                <w:spacing w:val="-10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of</w:t>
            </w:r>
            <w:r w:rsidRPr="005F2C5B">
              <w:rPr>
                <w:b/>
                <w:bCs/>
                <w:spacing w:val="-6"/>
              </w:rPr>
              <w:t xml:space="preserve"> </w:t>
            </w:r>
            <w:r w:rsidRPr="005F2C5B">
              <w:rPr>
                <w:b/>
                <w:bCs/>
                <w:spacing w:val="-2"/>
              </w:rPr>
              <w:t>the</w:t>
            </w:r>
            <w:r w:rsidRPr="005F2C5B">
              <w:rPr>
                <w:b/>
                <w:bCs/>
                <w:spacing w:val="4"/>
              </w:rPr>
              <w:t xml:space="preserve"> </w:t>
            </w:r>
            <w:r w:rsidRPr="005F2C5B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53394AFA" w14:textId="77777777" w:rsidTr="00782CA7">
        <w:trPr>
          <w:trHeight w:val="503"/>
        </w:trPr>
        <w:tc>
          <w:tcPr>
            <w:tcW w:w="708" w:type="dxa"/>
          </w:tcPr>
          <w:p w14:paraId="7FE558E4" w14:textId="77777777" w:rsidR="00782CA7" w:rsidRPr="005F2C5B" w:rsidRDefault="00782CA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841" w:type="dxa"/>
          </w:tcPr>
          <w:p w14:paraId="1C90268E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6123D5A6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36C826C2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3783B812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C2C1F" w:rsidRPr="005F2C5B" w14:paraId="63E7315B" w14:textId="77777777" w:rsidTr="00782CA7">
        <w:trPr>
          <w:trHeight w:val="505"/>
        </w:trPr>
        <w:tc>
          <w:tcPr>
            <w:tcW w:w="708" w:type="dxa"/>
          </w:tcPr>
          <w:p w14:paraId="57FE3AC0" w14:textId="77777777" w:rsidR="00CC2C1F" w:rsidRPr="005F2C5B" w:rsidRDefault="00CC2C1F" w:rsidP="00CC2C1F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841" w:type="dxa"/>
          </w:tcPr>
          <w:p w14:paraId="4F20C119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4" w:type="dxa"/>
          </w:tcPr>
          <w:p w14:paraId="369CC4C2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373516CD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0AB88587" w14:textId="0E6D87CF" w:rsidR="00CC2C1F" w:rsidRPr="005F2C5B" w:rsidRDefault="00CC2C1F" w:rsidP="00CC2C1F">
            <w:pPr>
              <w:pStyle w:val="TableParagraph"/>
              <w:spacing w:line="252" w:lineRule="exact"/>
              <w:ind w:left="120"/>
            </w:pPr>
            <w:r>
              <w:t>Login Id of user</w:t>
            </w:r>
          </w:p>
        </w:tc>
      </w:tr>
      <w:tr w:rsidR="00CC2C1F" w:rsidRPr="005F2C5B" w14:paraId="6ECB6F0A" w14:textId="77777777" w:rsidTr="00782CA7">
        <w:trPr>
          <w:trHeight w:val="505"/>
        </w:trPr>
        <w:tc>
          <w:tcPr>
            <w:tcW w:w="708" w:type="dxa"/>
          </w:tcPr>
          <w:p w14:paraId="375D5B6F" w14:textId="77777777" w:rsidR="00CC2C1F" w:rsidRPr="005F2C5B" w:rsidRDefault="00CC2C1F" w:rsidP="00CC2C1F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841" w:type="dxa"/>
          </w:tcPr>
          <w:p w14:paraId="13896FF8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token</w:t>
            </w:r>
          </w:p>
        </w:tc>
        <w:tc>
          <w:tcPr>
            <w:tcW w:w="1704" w:type="dxa"/>
          </w:tcPr>
          <w:p w14:paraId="1A992AE1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(50)</w:t>
            </w:r>
          </w:p>
        </w:tc>
        <w:tc>
          <w:tcPr>
            <w:tcW w:w="1560" w:type="dxa"/>
          </w:tcPr>
          <w:p w14:paraId="010EAC8B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None</w:t>
            </w:r>
          </w:p>
        </w:tc>
        <w:tc>
          <w:tcPr>
            <w:tcW w:w="3349" w:type="dxa"/>
          </w:tcPr>
          <w:p w14:paraId="2AFE09D1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Token</w:t>
            </w:r>
            <w:r w:rsidRPr="005F2C5B">
              <w:rPr>
                <w:spacing w:val="-5"/>
              </w:rPr>
              <w:t xml:space="preserve"> </w:t>
            </w:r>
            <w:r w:rsidRPr="005F2C5B">
              <w:t>for</w:t>
            </w:r>
            <w:r w:rsidRPr="005F2C5B">
              <w:rPr>
                <w:spacing w:val="-4"/>
              </w:rPr>
              <w:t xml:space="preserve"> </w:t>
            </w:r>
            <w:r w:rsidRPr="005F2C5B">
              <w:t>email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verification</w:t>
            </w:r>
          </w:p>
        </w:tc>
      </w:tr>
      <w:tr w:rsidR="00CC2C1F" w:rsidRPr="005F2C5B" w14:paraId="73896906" w14:textId="77777777" w:rsidTr="00782CA7">
        <w:trPr>
          <w:trHeight w:val="505"/>
        </w:trPr>
        <w:tc>
          <w:tcPr>
            <w:tcW w:w="708" w:type="dxa"/>
          </w:tcPr>
          <w:p w14:paraId="0D6FCF5B" w14:textId="77777777" w:rsidR="00CC2C1F" w:rsidRPr="005F2C5B" w:rsidRDefault="00CC2C1F" w:rsidP="00CC2C1F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841" w:type="dxa"/>
          </w:tcPr>
          <w:p w14:paraId="1572838B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4" w:type="dxa"/>
          </w:tcPr>
          <w:p w14:paraId="652D28C9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10829731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Auto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349" w:type="dxa"/>
          </w:tcPr>
          <w:p w14:paraId="7CEEE30D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Token</w:t>
            </w:r>
            <w:r w:rsidRPr="005F2C5B">
              <w:rPr>
                <w:spacing w:val="-5"/>
              </w:rPr>
              <w:t xml:space="preserve"> </w:t>
            </w:r>
            <w:r w:rsidRPr="005F2C5B">
              <w:t>creation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timestamp</w:t>
            </w:r>
          </w:p>
        </w:tc>
      </w:tr>
      <w:tr w:rsidR="00CC2C1F" w:rsidRPr="005F2C5B" w14:paraId="721B4A23" w14:textId="77777777" w:rsidTr="00782CA7">
        <w:trPr>
          <w:trHeight w:val="50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1990" w14:textId="77777777" w:rsidR="00CC2C1F" w:rsidRPr="005F2C5B" w:rsidRDefault="00CC2C1F" w:rsidP="00CC2C1F">
            <w:pPr>
              <w:pStyle w:val="TableParagraph"/>
              <w:spacing w:line="249" w:lineRule="exact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6A80" w14:textId="77777777" w:rsidR="00CC2C1F" w:rsidRPr="005F2C5B" w:rsidRDefault="00CC2C1F" w:rsidP="00CC2C1F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expiry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8B64" w14:textId="77777777" w:rsidR="00CC2C1F" w:rsidRPr="005F2C5B" w:rsidRDefault="00CC2C1F" w:rsidP="00CC2C1F">
            <w:pPr>
              <w:pStyle w:val="TableParagraph"/>
              <w:spacing w:line="249" w:lineRule="exact"/>
              <w:rPr>
                <w:spacing w:val="-2"/>
              </w:rPr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3B78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Not Null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30A8" w14:textId="77777777" w:rsidR="00CC2C1F" w:rsidRPr="005F2C5B" w:rsidRDefault="00CC2C1F" w:rsidP="00CC2C1F">
            <w:pPr>
              <w:pStyle w:val="TableParagraph"/>
              <w:spacing w:line="249" w:lineRule="exact"/>
              <w:ind w:left="120"/>
            </w:pPr>
            <w:r w:rsidRPr="005F2C5B">
              <w:t>Expiry date/time of the token</w:t>
            </w:r>
          </w:p>
        </w:tc>
      </w:tr>
    </w:tbl>
    <w:p w14:paraId="5CF061C8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tbl_event</w:t>
      </w:r>
    </w:p>
    <w:p w14:paraId="305D4455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E4248E" w14:textId="2DF1CD49" w:rsidR="00782CA7" w:rsidRPr="005F2C5B" w:rsidRDefault="00782CA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053E1218" w14:textId="13DE3B57" w:rsidR="00782CA7" w:rsidRPr="00C423A7" w:rsidRDefault="00782C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5"/>
        <w:gridCol w:w="1701"/>
        <w:gridCol w:w="1560"/>
        <w:gridCol w:w="3348"/>
      </w:tblGrid>
      <w:tr w:rsidR="00782CA7" w:rsidRPr="005F2C5B" w14:paraId="3E3F84CE" w14:textId="77777777" w:rsidTr="000565B7">
        <w:trPr>
          <w:trHeight w:val="501"/>
        </w:trPr>
        <w:tc>
          <w:tcPr>
            <w:tcW w:w="708" w:type="dxa"/>
          </w:tcPr>
          <w:p w14:paraId="3948D9CB" w14:textId="77777777" w:rsidR="00782CA7" w:rsidRPr="00AD7AFE" w:rsidRDefault="00782CA7" w:rsidP="001C3C31">
            <w:pPr>
              <w:pStyle w:val="TableParagraph"/>
              <w:spacing w:before="119"/>
              <w:ind w:left="297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</w:tcPr>
          <w:p w14:paraId="3AD807A1" w14:textId="77777777" w:rsidR="00782CA7" w:rsidRPr="00AD7AFE" w:rsidRDefault="00782CA7" w:rsidP="001C3C31">
            <w:pPr>
              <w:pStyle w:val="TableParagraph"/>
              <w:spacing w:before="119"/>
              <w:ind w:left="54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0CA97EE3" w14:textId="77777777" w:rsidR="00782CA7" w:rsidRPr="00AD7AFE" w:rsidRDefault="00782CA7" w:rsidP="001C3C31">
            <w:pPr>
              <w:pStyle w:val="TableParagraph"/>
              <w:spacing w:before="119"/>
              <w:ind w:left="19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5D75844F" w14:textId="77777777" w:rsidR="00782CA7" w:rsidRPr="00AD7AFE" w:rsidRDefault="00782CA7" w:rsidP="001C3C31">
            <w:pPr>
              <w:pStyle w:val="TableParagraph"/>
              <w:spacing w:before="119"/>
              <w:ind w:left="109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0061AD3C" w14:textId="77777777" w:rsidR="00782CA7" w:rsidRPr="00AD7AFE" w:rsidRDefault="00782CA7" w:rsidP="001C3C31">
            <w:pPr>
              <w:pStyle w:val="TableParagraph"/>
              <w:spacing w:before="119"/>
              <w:ind w:left="659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5E753BA8" w14:textId="77777777" w:rsidTr="000565B7">
        <w:trPr>
          <w:trHeight w:val="506"/>
        </w:trPr>
        <w:tc>
          <w:tcPr>
            <w:tcW w:w="708" w:type="dxa"/>
          </w:tcPr>
          <w:p w14:paraId="25D69A8C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34F3A834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0288A757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4F885CEB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8" w:type="dxa"/>
          </w:tcPr>
          <w:p w14:paraId="3D617293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782CA7" w:rsidRPr="005F2C5B" w14:paraId="30C3A12D" w14:textId="77777777" w:rsidTr="000565B7">
        <w:trPr>
          <w:trHeight w:val="400"/>
        </w:trPr>
        <w:tc>
          <w:tcPr>
            <w:tcW w:w="708" w:type="dxa"/>
          </w:tcPr>
          <w:p w14:paraId="527E7618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58855D4B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title</w:t>
            </w:r>
          </w:p>
        </w:tc>
        <w:tc>
          <w:tcPr>
            <w:tcW w:w="1701" w:type="dxa"/>
          </w:tcPr>
          <w:p w14:paraId="0F58F9A4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(200)</w:t>
            </w:r>
          </w:p>
        </w:tc>
        <w:tc>
          <w:tcPr>
            <w:tcW w:w="1560" w:type="dxa"/>
          </w:tcPr>
          <w:p w14:paraId="636DB190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48" w:type="dxa"/>
          </w:tcPr>
          <w:p w14:paraId="0241C8DE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Title</w:t>
            </w:r>
            <w:r w:rsidRPr="005F2C5B">
              <w:rPr>
                <w:spacing w:val="-6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4"/>
              </w:rPr>
              <w:t>event</w:t>
            </w:r>
          </w:p>
        </w:tc>
      </w:tr>
      <w:tr w:rsidR="00782CA7" w:rsidRPr="005F2C5B" w14:paraId="3FAC73D1" w14:textId="77777777" w:rsidTr="000565B7">
        <w:trPr>
          <w:trHeight w:val="503"/>
        </w:trPr>
        <w:tc>
          <w:tcPr>
            <w:tcW w:w="708" w:type="dxa"/>
          </w:tcPr>
          <w:p w14:paraId="5C0AFB7D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2C5EC779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start_time</w:t>
            </w:r>
          </w:p>
        </w:tc>
        <w:tc>
          <w:tcPr>
            <w:tcW w:w="1701" w:type="dxa"/>
          </w:tcPr>
          <w:p w14:paraId="4B17375C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54B3AC6C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48" w:type="dxa"/>
          </w:tcPr>
          <w:p w14:paraId="0BEA8993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Event</w:t>
            </w:r>
            <w:r w:rsidRPr="005F2C5B">
              <w:rPr>
                <w:spacing w:val="-8"/>
              </w:rPr>
              <w:t xml:space="preserve"> </w:t>
            </w:r>
            <w:r w:rsidRPr="005F2C5B">
              <w:t>start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time</w:t>
            </w:r>
          </w:p>
        </w:tc>
      </w:tr>
      <w:tr w:rsidR="00782CA7" w:rsidRPr="005F2C5B" w14:paraId="5F6A7C59" w14:textId="77777777" w:rsidTr="000565B7">
        <w:trPr>
          <w:trHeight w:val="381"/>
        </w:trPr>
        <w:tc>
          <w:tcPr>
            <w:tcW w:w="708" w:type="dxa"/>
          </w:tcPr>
          <w:p w14:paraId="55E3E13B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</w:tcPr>
          <w:p w14:paraId="22447924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end_time</w:t>
            </w:r>
          </w:p>
        </w:tc>
        <w:tc>
          <w:tcPr>
            <w:tcW w:w="1701" w:type="dxa"/>
          </w:tcPr>
          <w:p w14:paraId="37E8125A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5D14C9FB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48" w:type="dxa"/>
          </w:tcPr>
          <w:p w14:paraId="0195805F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Event</w:t>
            </w:r>
            <w:r w:rsidRPr="005F2C5B">
              <w:rPr>
                <w:spacing w:val="-3"/>
              </w:rPr>
              <w:t xml:space="preserve"> </w:t>
            </w:r>
            <w:r w:rsidRPr="005F2C5B">
              <w:t>end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4"/>
              </w:rPr>
              <w:t>time</w:t>
            </w:r>
          </w:p>
        </w:tc>
      </w:tr>
      <w:tr w:rsidR="00782CA7" w:rsidRPr="005F2C5B" w14:paraId="0D2718E6" w14:textId="77777777" w:rsidTr="000565B7">
        <w:trPr>
          <w:trHeight w:val="503"/>
        </w:trPr>
        <w:tc>
          <w:tcPr>
            <w:tcW w:w="708" w:type="dxa"/>
          </w:tcPr>
          <w:p w14:paraId="1331593F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</w:tcPr>
          <w:p w14:paraId="67398EF1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1701" w:type="dxa"/>
          </w:tcPr>
          <w:p w14:paraId="262D9137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3D28A068" w14:textId="5E1E43C4" w:rsidR="00782CA7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5A9E7CD0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Description</w:t>
            </w:r>
            <w:r w:rsidRPr="005F2C5B">
              <w:rPr>
                <w:spacing w:val="-8"/>
              </w:rPr>
              <w:t xml:space="preserve"> </w:t>
            </w:r>
            <w:r w:rsidRPr="005F2C5B">
              <w:t>of</w:t>
            </w:r>
            <w:r w:rsidRPr="005F2C5B">
              <w:rPr>
                <w:spacing w:val="-7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4"/>
              </w:rPr>
              <w:t>event</w:t>
            </w:r>
          </w:p>
        </w:tc>
      </w:tr>
      <w:tr w:rsidR="00782CA7" w:rsidRPr="005F2C5B" w14:paraId="65657ABF" w14:textId="77777777" w:rsidTr="000565B7">
        <w:trPr>
          <w:trHeight w:val="506"/>
        </w:trPr>
        <w:tc>
          <w:tcPr>
            <w:tcW w:w="708" w:type="dxa"/>
          </w:tcPr>
          <w:p w14:paraId="2FF2E129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985" w:type="dxa"/>
          </w:tcPr>
          <w:p w14:paraId="13B49ED0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color</w:t>
            </w:r>
          </w:p>
        </w:tc>
        <w:tc>
          <w:tcPr>
            <w:tcW w:w="1701" w:type="dxa"/>
          </w:tcPr>
          <w:p w14:paraId="133D5EE4" w14:textId="77777777" w:rsidR="00782CA7" w:rsidRPr="005F2C5B" w:rsidRDefault="00782CA7" w:rsidP="001C3C31">
            <w:pPr>
              <w:pStyle w:val="TableParagraph"/>
              <w:spacing w:before="1"/>
              <w:ind w:left="123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(7)</w:t>
            </w:r>
          </w:p>
        </w:tc>
        <w:tc>
          <w:tcPr>
            <w:tcW w:w="1560" w:type="dxa"/>
          </w:tcPr>
          <w:p w14:paraId="346E15B0" w14:textId="77777777" w:rsidR="00782CA7" w:rsidRPr="005F2C5B" w:rsidRDefault="00782CA7" w:rsidP="001C3C31">
            <w:pPr>
              <w:pStyle w:val="TableParagraph"/>
              <w:spacing w:before="1"/>
              <w:ind w:left="123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'#ffffff'</w:t>
            </w:r>
          </w:p>
        </w:tc>
        <w:tc>
          <w:tcPr>
            <w:tcW w:w="3348" w:type="dxa"/>
          </w:tcPr>
          <w:p w14:paraId="7E42D800" w14:textId="77777777" w:rsidR="00782CA7" w:rsidRPr="005F2C5B" w:rsidRDefault="00782CA7" w:rsidP="001C3C31">
            <w:pPr>
              <w:pStyle w:val="TableParagraph"/>
              <w:spacing w:before="1"/>
              <w:ind w:left="126"/>
            </w:pPr>
            <w:r w:rsidRPr="005F2C5B">
              <w:t>Color</w:t>
            </w:r>
            <w:r w:rsidRPr="005F2C5B">
              <w:rPr>
                <w:spacing w:val="-7"/>
              </w:rPr>
              <w:t xml:space="preserve"> </w:t>
            </w:r>
            <w:r w:rsidRPr="005F2C5B">
              <w:t>code</w:t>
            </w:r>
            <w:r w:rsidRPr="005F2C5B">
              <w:rPr>
                <w:spacing w:val="-2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 xml:space="preserve">the </w:t>
            </w:r>
            <w:r w:rsidRPr="005F2C5B">
              <w:rPr>
                <w:spacing w:val="-4"/>
              </w:rPr>
              <w:t>event</w:t>
            </w:r>
          </w:p>
        </w:tc>
      </w:tr>
      <w:tr w:rsidR="00CC2C1F" w:rsidRPr="005F2C5B" w14:paraId="4DEA1948" w14:textId="77777777" w:rsidTr="000565B7">
        <w:trPr>
          <w:trHeight w:val="505"/>
        </w:trPr>
        <w:tc>
          <w:tcPr>
            <w:tcW w:w="708" w:type="dxa"/>
          </w:tcPr>
          <w:p w14:paraId="0122F03F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1985" w:type="dxa"/>
          </w:tcPr>
          <w:p w14:paraId="346741DB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1" w:type="dxa"/>
          </w:tcPr>
          <w:p w14:paraId="78564566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20B15367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27CBBBA3" w14:textId="76B80193" w:rsidR="00CC2C1F" w:rsidRPr="005F2C5B" w:rsidRDefault="00CC2C1F" w:rsidP="00CC2C1F">
            <w:pPr>
              <w:pStyle w:val="TableParagraph"/>
              <w:spacing w:line="238" w:lineRule="exact"/>
              <w:ind w:left="126"/>
            </w:pPr>
            <w:r>
              <w:t>Login Id of user</w:t>
            </w:r>
          </w:p>
        </w:tc>
      </w:tr>
    </w:tbl>
    <w:p w14:paraId="72CF3118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D8BA6C" w14:textId="690EAB51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tbl_notification</w:t>
      </w:r>
    </w:p>
    <w:p w14:paraId="0C350508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D747DDB" w14:textId="5553D591" w:rsidR="00782CA7" w:rsidRPr="005F2C5B" w:rsidRDefault="00782CA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1FC7046F" w14:textId="250AD318" w:rsidR="00782CA7" w:rsidRPr="00C423A7" w:rsidRDefault="00782C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5"/>
        <w:gridCol w:w="1701"/>
        <w:gridCol w:w="1560"/>
        <w:gridCol w:w="3348"/>
      </w:tblGrid>
      <w:tr w:rsidR="00782CA7" w:rsidRPr="005F2C5B" w14:paraId="704D3E5E" w14:textId="77777777" w:rsidTr="000565B7">
        <w:trPr>
          <w:trHeight w:val="503"/>
        </w:trPr>
        <w:tc>
          <w:tcPr>
            <w:tcW w:w="708" w:type="dxa"/>
          </w:tcPr>
          <w:p w14:paraId="3101EBE5" w14:textId="77777777" w:rsidR="00782CA7" w:rsidRPr="00AD7AFE" w:rsidRDefault="00782CA7" w:rsidP="001C3C31">
            <w:pPr>
              <w:pStyle w:val="TableParagraph"/>
              <w:spacing w:before="121"/>
              <w:ind w:left="297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</w:tcPr>
          <w:p w14:paraId="31C3744D" w14:textId="77777777" w:rsidR="00782CA7" w:rsidRPr="00AD7AFE" w:rsidRDefault="00782CA7" w:rsidP="001C3C31">
            <w:pPr>
              <w:pStyle w:val="TableParagraph"/>
              <w:spacing w:before="121"/>
              <w:ind w:left="54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32518C15" w14:textId="77777777" w:rsidR="00782CA7" w:rsidRPr="00AD7AFE" w:rsidRDefault="00782CA7" w:rsidP="001C3C31">
            <w:pPr>
              <w:pStyle w:val="TableParagraph"/>
              <w:spacing w:before="121"/>
              <w:ind w:left="19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7D77E0DC" w14:textId="77777777" w:rsidR="00782CA7" w:rsidRPr="00AD7AFE" w:rsidRDefault="00782CA7" w:rsidP="001C3C31">
            <w:pPr>
              <w:pStyle w:val="TableParagraph"/>
              <w:spacing w:before="121"/>
              <w:ind w:left="109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7AFA52F3" w14:textId="77777777" w:rsidR="00782CA7" w:rsidRPr="00AD7AFE" w:rsidRDefault="00782CA7" w:rsidP="001C3C31">
            <w:pPr>
              <w:pStyle w:val="TableParagraph"/>
              <w:spacing w:before="121"/>
              <w:ind w:left="659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4831FA93" w14:textId="77777777" w:rsidTr="000565B7">
        <w:trPr>
          <w:trHeight w:val="506"/>
        </w:trPr>
        <w:tc>
          <w:tcPr>
            <w:tcW w:w="708" w:type="dxa"/>
          </w:tcPr>
          <w:p w14:paraId="5E5E935C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6D4809F5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7FB2FE87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10DB6B12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8" w:type="dxa"/>
          </w:tcPr>
          <w:p w14:paraId="4CA745EA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C2C1F" w:rsidRPr="005F2C5B" w14:paraId="6CB12DE2" w14:textId="77777777" w:rsidTr="000565B7">
        <w:trPr>
          <w:trHeight w:val="505"/>
        </w:trPr>
        <w:tc>
          <w:tcPr>
            <w:tcW w:w="708" w:type="dxa"/>
          </w:tcPr>
          <w:p w14:paraId="4066A7B4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3D3C771D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1" w:type="dxa"/>
          </w:tcPr>
          <w:p w14:paraId="53B25B64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7C68EC95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6049077D" w14:textId="456EA935" w:rsidR="00CC2C1F" w:rsidRPr="005F2C5B" w:rsidRDefault="00CC2C1F" w:rsidP="00CC2C1F">
            <w:pPr>
              <w:pStyle w:val="TableParagraph"/>
              <w:spacing w:line="252" w:lineRule="exact"/>
              <w:ind w:left="126"/>
            </w:pPr>
            <w:r>
              <w:t>Login Id of user</w:t>
            </w:r>
          </w:p>
        </w:tc>
      </w:tr>
      <w:tr w:rsidR="00782CA7" w:rsidRPr="005F2C5B" w14:paraId="7553CA9B" w14:textId="77777777" w:rsidTr="000565B7">
        <w:trPr>
          <w:trHeight w:val="506"/>
        </w:trPr>
        <w:tc>
          <w:tcPr>
            <w:tcW w:w="708" w:type="dxa"/>
          </w:tcPr>
          <w:p w14:paraId="643A3162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2785673A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message</w:t>
            </w:r>
          </w:p>
        </w:tc>
        <w:tc>
          <w:tcPr>
            <w:tcW w:w="1701" w:type="dxa"/>
          </w:tcPr>
          <w:p w14:paraId="43D5E1C1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(255)</w:t>
            </w:r>
          </w:p>
        </w:tc>
        <w:tc>
          <w:tcPr>
            <w:tcW w:w="1560" w:type="dxa"/>
          </w:tcPr>
          <w:p w14:paraId="7F42801A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48" w:type="dxa"/>
          </w:tcPr>
          <w:p w14:paraId="3539613A" w14:textId="77777777" w:rsidR="00782CA7" w:rsidRPr="005F2C5B" w:rsidRDefault="00782CA7" w:rsidP="001C3C31">
            <w:pPr>
              <w:pStyle w:val="TableParagraph"/>
              <w:spacing w:line="249" w:lineRule="exact"/>
              <w:ind w:left="126"/>
            </w:pPr>
            <w:r w:rsidRPr="005F2C5B">
              <w:rPr>
                <w:spacing w:val="-2"/>
              </w:rPr>
              <w:t>Notification</w:t>
            </w:r>
            <w:r w:rsidRPr="005F2C5B">
              <w:rPr>
                <w:spacing w:val="7"/>
              </w:rPr>
              <w:t xml:space="preserve"> </w:t>
            </w:r>
            <w:r w:rsidRPr="005F2C5B">
              <w:rPr>
                <w:spacing w:val="-2"/>
              </w:rPr>
              <w:t>message</w:t>
            </w:r>
          </w:p>
        </w:tc>
      </w:tr>
      <w:tr w:rsidR="00782CA7" w:rsidRPr="005F2C5B" w14:paraId="39015191" w14:textId="77777777" w:rsidTr="000565B7">
        <w:trPr>
          <w:trHeight w:val="505"/>
        </w:trPr>
        <w:tc>
          <w:tcPr>
            <w:tcW w:w="708" w:type="dxa"/>
          </w:tcPr>
          <w:p w14:paraId="2A9082AA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</w:tcPr>
          <w:p w14:paraId="04F16C08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is_read</w:t>
            </w:r>
          </w:p>
        </w:tc>
        <w:tc>
          <w:tcPr>
            <w:tcW w:w="1701" w:type="dxa"/>
          </w:tcPr>
          <w:p w14:paraId="3CCA3231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60" w:type="dxa"/>
          </w:tcPr>
          <w:p w14:paraId="33F45FFD" w14:textId="77777777" w:rsidR="00782CA7" w:rsidRPr="005F2C5B" w:rsidRDefault="00782CA7" w:rsidP="001C3C31">
            <w:pPr>
              <w:pStyle w:val="TableParagraph"/>
              <w:spacing w:line="249" w:lineRule="exact"/>
              <w:ind w:left="123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348" w:type="dxa"/>
          </w:tcPr>
          <w:p w14:paraId="41132CC0" w14:textId="77777777" w:rsidR="00782CA7" w:rsidRPr="005F2C5B" w:rsidRDefault="00782CA7" w:rsidP="001C3C31">
            <w:pPr>
              <w:pStyle w:val="TableParagraph"/>
              <w:spacing w:line="248" w:lineRule="exact"/>
              <w:ind w:left="126"/>
            </w:pPr>
            <w:r w:rsidRPr="005F2C5B">
              <w:t>Indicates</w:t>
            </w:r>
            <w:r w:rsidRPr="005F2C5B">
              <w:rPr>
                <w:spacing w:val="-5"/>
              </w:rPr>
              <w:t xml:space="preserve"> </w:t>
            </w:r>
            <w:r w:rsidRPr="005F2C5B">
              <w:t>if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t>notification</w:t>
            </w:r>
            <w:r w:rsidRPr="005F2C5B">
              <w:rPr>
                <w:spacing w:val="-5"/>
              </w:rPr>
              <w:t xml:space="preserve"> </w:t>
            </w:r>
            <w:r w:rsidRPr="005F2C5B">
              <w:t>has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4"/>
              </w:rPr>
              <w:t>been</w:t>
            </w:r>
          </w:p>
          <w:p w14:paraId="17A8924D" w14:textId="77777777" w:rsidR="00782CA7" w:rsidRPr="005F2C5B" w:rsidRDefault="00782CA7" w:rsidP="001C3C31">
            <w:pPr>
              <w:pStyle w:val="TableParagraph"/>
              <w:spacing w:line="238" w:lineRule="exact"/>
              <w:ind w:left="126"/>
            </w:pPr>
            <w:r w:rsidRPr="005F2C5B">
              <w:rPr>
                <w:spacing w:val="-4"/>
              </w:rPr>
              <w:t>read</w:t>
            </w:r>
          </w:p>
        </w:tc>
      </w:tr>
      <w:tr w:rsidR="00782CA7" w:rsidRPr="005F2C5B" w14:paraId="3024A3A2" w14:textId="77777777" w:rsidTr="000565B7">
        <w:trPr>
          <w:trHeight w:val="506"/>
        </w:trPr>
        <w:tc>
          <w:tcPr>
            <w:tcW w:w="708" w:type="dxa"/>
          </w:tcPr>
          <w:p w14:paraId="02A2E6FF" w14:textId="77777777" w:rsidR="00782CA7" w:rsidRPr="005F2C5B" w:rsidRDefault="00782CA7" w:rsidP="001C3C31">
            <w:pPr>
              <w:pStyle w:val="TableParagraph"/>
              <w:spacing w:line="250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</w:tcPr>
          <w:p w14:paraId="3E846468" w14:textId="77777777" w:rsidR="00782CA7" w:rsidRPr="005F2C5B" w:rsidRDefault="00782CA7" w:rsidP="001C3C31">
            <w:pPr>
              <w:pStyle w:val="TableParagraph"/>
              <w:spacing w:line="250" w:lineRule="exact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1" w:type="dxa"/>
          </w:tcPr>
          <w:p w14:paraId="780CC438" w14:textId="77777777" w:rsidR="00782CA7" w:rsidRPr="005F2C5B" w:rsidRDefault="00782CA7" w:rsidP="001C3C31">
            <w:pPr>
              <w:pStyle w:val="TableParagraph"/>
              <w:spacing w:line="250" w:lineRule="exact"/>
              <w:ind w:left="123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1CD09268" w14:textId="77777777" w:rsidR="00782CA7" w:rsidRPr="005F2C5B" w:rsidRDefault="00782CA7" w:rsidP="001C3C31">
            <w:pPr>
              <w:pStyle w:val="TableParagraph"/>
              <w:spacing w:line="250" w:lineRule="exact"/>
              <w:ind w:left="123"/>
            </w:pPr>
            <w:r w:rsidRPr="005F2C5B">
              <w:t>Auto</w:t>
            </w:r>
            <w:r w:rsidRPr="005F2C5B">
              <w:rPr>
                <w:spacing w:val="-3"/>
              </w:rPr>
              <w:t xml:space="preserve"> </w:t>
            </w:r>
            <w:r w:rsidRPr="005F2C5B">
              <w:t>Now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348" w:type="dxa"/>
          </w:tcPr>
          <w:p w14:paraId="088D4F37" w14:textId="77777777" w:rsidR="00782CA7" w:rsidRPr="005F2C5B" w:rsidRDefault="00782CA7" w:rsidP="001C3C31">
            <w:pPr>
              <w:pStyle w:val="TableParagraph"/>
              <w:spacing w:line="252" w:lineRule="exact"/>
              <w:ind w:left="126" w:right="38"/>
            </w:pPr>
            <w:r w:rsidRPr="005F2C5B">
              <w:t>Timestamp</w:t>
            </w:r>
            <w:r w:rsidRPr="005F2C5B">
              <w:rPr>
                <w:spacing w:val="-12"/>
              </w:rPr>
              <w:t xml:space="preserve"> </w:t>
            </w:r>
            <w:r w:rsidRPr="005F2C5B">
              <w:t>when</w:t>
            </w:r>
            <w:r w:rsidRPr="005F2C5B">
              <w:rPr>
                <w:spacing w:val="-14"/>
              </w:rPr>
              <w:t xml:space="preserve"> </w:t>
            </w:r>
            <w:r w:rsidRPr="005F2C5B">
              <w:t>the</w:t>
            </w:r>
            <w:r w:rsidRPr="005F2C5B">
              <w:rPr>
                <w:spacing w:val="-12"/>
              </w:rPr>
              <w:t xml:space="preserve"> </w:t>
            </w:r>
            <w:r w:rsidRPr="005F2C5B">
              <w:t>notification was created</w:t>
            </w:r>
          </w:p>
        </w:tc>
      </w:tr>
    </w:tbl>
    <w:p w14:paraId="05F0BA45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8A64F9A" w14:textId="253539A2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tbl_site_review</w:t>
      </w:r>
    </w:p>
    <w:p w14:paraId="6F4880F0" w14:textId="77777777" w:rsidR="00782CA7" w:rsidRPr="005F2C5B" w:rsidRDefault="00782CA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4B8767A8" w14:textId="77777777" w:rsidR="00782CA7" w:rsidRPr="005F2C5B" w:rsidRDefault="00782CA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p w14:paraId="24A0643C" w14:textId="77777777" w:rsidR="00782CA7" w:rsidRPr="005F2C5B" w:rsidRDefault="00782CA7" w:rsidP="00782CA7">
      <w:pPr>
        <w:pStyle w:val="BodyText"/>
        <w:spacing w:before="73"/>
        <w:rPr>
          <w:rFonts w:ascii="Times New Roman" w:hAnsi="Times New Roman" w:cs="Times New Roman"/>
          <w:b/>
          <w:sz w:val="20"/>
        </w:rPr>
      </w:pPr>
    </w:p>
    <w:p w14:paraId="09139DDE" w14:textId="77777777" w:rsidR="000565B7" w:rsidRPr="005F2C5B" w:rsidRDefault="000565B7" w:rsidP="00782CA7">
      <w:pPr>
        <w:pStyle w:val="BodyText"/>
        <w:spacing w:before="73"/>
        <w:rPr>
          <w:rFonts w:ascii="Times New Roman" w:hAnsi="Times New Roman" w:cs="Times New Roman"/>
          <w:b/>
          <w:sz w:val="20"/>
        </w:rPr>
      </w:pPr>
    </w:p>
    <w:p w14:paraId="0C9BF206" w14:textId="77777777" w:rsidR="000565B7" w:rsidRPr="005F2C5B" w:rsidRDefault="000565B7" w:rsidP="00782CA7">
      <w:pPr>
        <w:pStyle w:val="BodyText"/>
        <w:spacing w:before="7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1701"/>
        <w:gridCol w:w="1984"/>
        <w:gridCol w:w="2924"/>
      </w:tblGrid>
      <w:tr w:rsidR="00782CA7" w:rsidRPr="005F2C5B" w14:paraId="54AA8ED8" w14:textId="77777777" w:rsidTr="00AD7AFE">
        <w:trPr>
          <w:trHeight w:val="506"/>
        </w:trPr>
        <w:tc>
          <w:tcPr>
            <w:tcW w:w="567" w:type="dxa"/>
          </w:tcPr>
          <w:p w14:paraId="38322139" w14:textId="77777777" w:rsidR="00782CA7" w:rsidRPr="00AD7AFE" w:rsidRDefault="00782CA7" w:rsidP="001C3C31">
            <w:pPr>
              <w:pStyle w:val="TableParagraph"/>
              <w:spacing w:before="119"/>
              <w:ind w:left="158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lastRenderedPageBreak/>
              <w:t>No:</w:t>
            </w:r>
          </w:p>
        </w:tc>
        <w:tc>
          <w:tcPr>
            <w:tcW w:w="1985" w:type="dxa"/>
          </w:tcPr>
          <w:p w14:paraId="76314FDC" w14:textId="77777777" w:rsidR="00782CA7" w:rsidRPr="00AD7AFE" w:rsidRDefault="00782CA7" w:rsidP="001C3C31">
            <w:pPr>
              <w:pStyle w:val="TableParagraph"/>
              <w:spacing w:before="124"/>
              <w:ind w:left="340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5CD1A80D" w14:textId="77777777" w:rsidR="00782CA7" w:rsidRPr="00AD7AFE" w:rsidRDefault="00782CA7" w:rsidP="001C3C31">
            <w:pPr>
              <w:pStyle w:val="TableParagraph"/>
              <w:spacing w:before="124"/>
              <w:ind w:left="-10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984" w:type="dxa"/>
          </w:tcPr>
          <w:p w14:paraId="7228E1BF" w14:textId="27E60463" w:rsidR="00782CA7" w:rsidRPr="00AD7AFE" w:rsidRDefault="00AD7AFE" w:rsidP="00AD7AFE">
            <w:pPr>
              <w:pStyle w:val="TableParagraph"/>
              <w:spacing w:before="124"/>
              <w:ind w:left="0" w:right="271"/>
              <w:rPr>
                <w:b/>
                <w:bCs/>
              </w:rPr>
            </w:pPr>
            <w:r>
              <w:rPr>
                <w:b/>
                <w:bCs/>
                <w:spacing w:val="-2"/>
              </w:rPr>
              <w:t>K</w:t>
            </w:r>
            <w:r w:rsidR="00782CA7" w:rsidRPr="00AD7AFE">
              <w:rPr>
                <w:b/>
                <w:bCs/>
                <w:spacing w:val="-2"/>
              </w:rPr>
              <w:t>ey</w:t>
            </w:r>
            <w:r w:rsidR="00782CA7" w:rsidRPr="00AD7AFE">
              <w:rPr>
                <w:b/>
                <w:bCs/>
                <w:spacing w:val="-13"/>
              </w:rPr>
              <w:t xml:space="preserve"> </w:t>
            </w:r>
            <w:r w:rsidR="00782CA7"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2924" w:type="dxa"/>
          </w:tcPr>
          <w:p w14:paraId="2569533A" w14:textId="77777777" w:rsidR="00782CA7" w:rsidRPr="00AD7AFE" w:rsidRDefault="00782CA7" w:rsidP="00AD7AFE">
            <w:pPr>
              <w:pStyle w:val="TableParagraph"/>
              <w:spacing w:before="124"/>
              <w:ind w:left="0" w:right="83"/>
              <w:jc w:val="both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39296FB7" w14:textId="77777777" w:rsidTr="00AD7AFE">
        <w:trPr>
          <w:trHeight w:val="505"/>
        </w:trPr>
        <w:tc>
          <w:tcPr>
            <w:tcW w:w="567" w:type="dxa"/>
          </w:tcPr>
          <w:p w14:paraId="2E36C5D8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0650ACFD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60091E41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984" w:type="dxa"/>
          </w:tcPr>
          <w:p w14:paraId="58DA943B" w14:textId="77777777" w:rsidR="00782CA7" w:rsidRPr="005F2C5B" w:rsidRDefault="00782CA7" w:rsidP="001C3C31">
            <w:pPr>
              <w:pStyle w:val="TableParagraph"/>
              <w:spacing w:line="249" w:lineRule="exact"/>
              <w:ind w:left="0" w:right="287"/>
              <w:jc w:val="right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2924" w:type="dxa"/>
          </w:tcPr>
          <w:p w14:paraId="5475757F" w14:textId="77777777" w:rsidR="00782CA7" w:rsidRPr="005F2C5B" w:rsidRDefault="00782CA7" w:rsidP="00AD7AFE">
            <w:pPr>
              <w:pStyle w:val="TableParagraph"/>
              <w:spacing w:line="249" w:lineRule="exact"/>
              <w:ind w:left="0" w:right="83"/>
              <w:jc w:val="center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C2C1F" w:rsidRPr="005F2C5B" w14:paraId="56D52F56" w14:textId="77777777" w:rsidTr="00AD7AFE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2AFE" w14:textId="77777777" w:rsidR="00CC2C1F" w:rsidRPr="005F2C5B" w:rsidRDefault="00CC2C1F" w:rsidP="00CC2C1F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261E" w14:textId="77777777" w:rsidR="00CC2C1F" w:rsidRPr="005F2C5B" w:rsidRDefault="00CC2C1F" w:rsidP="00CC2C1F">
            <w:pPr>
              <w:pStyle w:val="TableParagraph"/>
              <w:spacing w:line="249" w:lineRule="exact"/>
              <w:rPr>
                <w:spacing w:val="-5"/>
              </w:rPr>
            </w:pPr>
            <w:r w:rsidRPr="005F2C5B">
              <w:rPr>
                <w:spacing w:val="-5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308E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t>Int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8163" w14:textId="77777777" w:rsidR="00CC2C1F" w:rsidRPr="005F2C5B" w:rsidRDefault="00CC2C1F" w:rsidP="00CC2C1F">
            <w:pPr>
              <w:pStyle w:val="TableParagraph"/>
              <w:spacing w:line="249" w:lineRule="exact"/>
              <w:ind w:left="0" w:right="287"/>
              <w:jc w:val="right"/>
            </w:pPr>
            <w:r w:rsidRPr="005F2C5B">
              <w:t>Foreign Key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FDA" w14:textId="727B1CCC" w:rsidR="00CC2C1F" w:rsidRPr="005F2C5B" w:rsidRDefault="00CC2C1F" w:rsidP="00CC2C1F">
            <w:pPr>
              <w:pStyle w:val="TableParagraph"/>
              <w:spacing w:line="249" w:lineRule="exact"/>
              <w:ind w:left="0" w:right="83"/>
              <w:jc w:val="center"/>
            </w:pPr>
            <w:r>
              <w:t>Login Id of user</w:t>
            </w:r>
          </w:p>
        </w:tc>
      </w:tr>
      <w:tr w:rsidR="000565B7" w:rsidRPr="005F2C5B" w14:paraId="09D8A6FA" w14:textId="77777777" w:rsidTr="00AD7AFE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DADF" w14:textId="77777777" w:rsidR="000565B7" w:rsidRPr="005F2C5B" w:rsidRDefault="000565B7" w:rsidP="000565B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4AD" w14:textId="77777777" w:rsidR="000565B7" w:rsidRPr="005F2C5B" w:rsidRDefault="000565B7" w:rsidP="000565B7">
            <w:pPr>
              <w:pStyle w:val="TableParagraph"/>
              <w:spacing w:line="249" w:lineRule="exact"/>
              <w:rPr>
                <w:spacing w:val="-5"/>
              </w:rPr>
            </w:pPr>
            <w:r w:rsidRPr="005F2C5B">
              <w:rPr>
                <w:spacing w:val="-5"/>
              </w:rPr>
              <w:t>review_text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FE9F" w14:textId="77777777" w:rsidR="000565B7" w:rsidRPr="005F2C5B" w:rsidRDefault="000565B7" w:rsidP="000565B7">
            <w:pPr>
              <w:pStyle w:val="TableParagraph"/>
              <w:spacing w:line="249" w:lineRule="exact"/>
            </w:pPr>
            <w:r w:rsidRPr="005F2C5B">
              <w:t>Text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D136" w14:textId="77777777" w:rsidR="000565B7" w:rsidRPr="005F2C5B" w:rsidRDefault="000565B7" w:rsidP="000565B7">
            <w:pPr>
              <w:pStyle w:val="TableParagraph"/>
              <w:spacing w:line="249" w:lineRule="exact"/>
              <w:ind w:left="0" w:right="287"/>
              <w:jc w:val="right"/>
            </w:pPr>
            <w:r w:rsidRPr="005F2C5B">
              <w:t>Not Null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C7FA" w14:textId="77777777" w:rsidR="000565B7" w:rsidRPr="005F2C5B" w:rsidRDefault="000565B7" w:rsidP="00AD7AFE">
            <w:pPr>
              <w:pStyle w:val="TableParagraph"/>
              <w:spacing w:line="249" w:lineRule="exact"/>
              <w:ind w:left="0" w:right="83"/>
              <w:jc w:val="center"/>
            </w:pPr>
            <w:r w:rsidRPr="005F2C5B">
              <w:t>Review text provided by the user</w:t>
            </w:r>
          </w:p>
        </w:tc>
      </w:tr>
      <w:tr w:rsidR="000565B7" w:rsidRPr="005F2C5B" w14:paraId="32C72CD6" w14:textId="77777777" w:rsidTr="00AD7AFE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8089" w14:textId="77777777" w:rsidR="000565B7" w:rsidRPr="005F2C5B" w:rsidRDefault="000565B7" w:rsidP="000565B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FF0D" w14:textId="77777777" w:rsidR="000565B7" w:rsidRPr="005F2C5B" w:rsidRDefault="000565B7" w:rsidP="001C3C31">
            <w:pPr>
              <w:pStyle w:val="TableParagraph"/>
              <w:spacing w:line="249" w:lineRule="exact"/>
              <w:rPr>
                <w:spacing w:val="-5"/>
              </w:rPr>
            </w:pPr>
            <w:r w:rsidRPr="005F2C5B">
              <w:rPr>
                <w:spacing w:val="-5"/>
              </w:rPr>
              <w:t>rating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9C84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t>Positive Int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6B76" w14:textId="77777777" w:rsidR="000565B7" w:rsidRPr="005F2C5B" w:rsidRDefault="000565B7" w:rsidP="000565B7">
            <w:pPr>
              <w:pStyle w:val="TableParagraph"/>
              <w:spacing w:line="249" w:lineRule="exact"/>
              <w:ind w:left="0" w:right="287"/>
              <w:jc w:val="right"/>
            </w:pPr>
            <w:r w:rsidRPr="005F2C5B">
              <w:t>Not Null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8347" w14:textId="77777777" w:rsidR="000565B7" w:rsidRPr="005F2C5B" w:rsidRDefault="000565B7" w:rsidP="00AD7AFE">
            <w:pPr>
              <w:pStyle w:val="TableParagraph"/>
              <w:spacing w:line="249" w:lineRule="exact"/>
              <w:ind w:left="0" w:right="83"/>
              <w:jc w:val="center"/>
            </w:pPr>
            <w:r w:rsidRPr="005F2C5B">
              <w:t>Rating given by the user</w:t>
            </w:r>
          </w:p>
        </w:tc>
      </w:tr>
      <w:tr w:rsidR="000565B7" w:rsidRPr="005F2C5B" w14:paraId="0E2CA3C6" w14:textId="77777777" w:rsidTr="00AD7AFE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D2E7" w14:textId="77777777" w:rsidR="000565B7" w:rsidRPr="005F2C5B" w:rsidRDefault="000565B7" w:rsidP="000565B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B47E" w14:textId="77777777" w:rsidR="000565B7" w:rsidRPr="005F2C5B" w:rsidRDefault="000565B7" w:rsidP="001C3C31">
            <w:pPr>
              <w:pStyle w:val="TableParagraph"/>
              <w:spacing w:line="249" w:lineRule="exact"/>
              <w:rPr>
                <w:spacing w:val="-5"/>
              </w:rPr>
            </w:pPr>
            <w:r w:rsidRPr="005F2C5B">
              <w:rPr>
                <w:spacing w:val="-5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3809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t>DateTime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B18C" w14:textId="77777777" w:rsidR="000565B7" w:rsidRPr="005F2C5B" w:rsidRDefault="000565B7" w:rsidP="000565B7">
            <w:pPr>
              <w:pStyle w:val="TableParagraph"/>
              <w:spacing w:line="249" w:lineRule="exact"/>
              <w:ind w:left="0" w:right="287"/>
              <w:jc w:val="right"/>
            </w:pPr>
            <w:r w:rsidRPr="005F2C5B">
              <w:t>Default Now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2080" w14:textId="77777777" w:rsidR="000565B7" w:rsidRPr="005F2C5B" w:rsidRDefault="000565B7" w:rsidP="00AD7AFE">
            <w:pPr>
              <w:pStyle w:val="TableParagraph"/>
              <w:spacing w:line="249" w:lineRule="exact"/>
              <w:ind w:left="0" w:right="83"/>
              <w:jc w:val="center"/>
            </w:pPr>
            <w:r w:rsidRPr="005F2C5B">
              <w:t>Timestamp when the review was created</w:t>
            </w:r>
          </w:p>
        </w:tc>
      </w:tr>
    </w:tbl>
    <w:p w14:paraId="371A4C6D" w14:textId="77777777" w:rsidR="00782CA7" w:rsidRPr="005F2C5B" w:rsidRDefault="00782CA7" w:rsidP="000565B7">
      <w:pPr>
        <w:pStyle w:val="TableParagraph"/>
        <w:spacing w:line="249" w:lineRule="exact"/>
        <w:jc w:val="center"/>
      </w:pPr>
    </w:p>
    <w:p w14:paraId="2394E253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BB4353" w14:textId="77777777" w:rsidR="000565B7" w:rsidRPr="005F2C5B" w:rsidRDefault="000565B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tbl_cancellation_request</w:t>
      </w:r>
    </w:p>
    <w:p w14:paraId="28129155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B5E3CF9" w14:textId="77777777" w:rsidR="000565B7" w:rsidRPr="00C423A7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project_id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tbl_project, requested_by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5BC01BF2" w14:textId="5FCD25F3" w:rsidR="000565B7" w:rsidRPr="00C423A7" w:rsidRDefault="000565B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tbl_customuser, approver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841"/>
        <w:gridCol w:w="1702"/>
        <w:gridCol w:w="1560"/>
        <w:gridCol w:w="3349"/>
      </w:tblGrid>
      <w:tr w:rsidR="000565B7" w:rsidRPr="005F2C5B" w14:paraId="22FCC2BC" w14:textId="77777777" w:rsidTr="000565B7">
        <w:trPr>
          <w:trHeight w:val="650"/>
        </w:trPr>
        <w:tc>
          <w:tcPr>
            <w:tcW w:w="708" w:type="dxa"/>
          </w:tcPr>
          <w:p w14:paraId="73FCE8B4" w14:textId="77777777" w:rsidR="000565B7" w:rsidRPr="00AD7AFE" w:rsidRDefault="000565B7" w:rsidP="001C3C31">
            <w:pPr>
              <w:pStyle w:val="TableParagraph"/>
              <w:spacing w:before="116"/>
              <w:ind w:left="263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841" w:type="dxa"/>
          </w:tcPr>
          <w:p w14:paraId="487840C5" w14:textId="77777777" w:rsidR="000565B7" w:rsidRPr="00AD7AFE" w:rsidRDefault="000565B7" w:rsidP="001C3C31">
            <w:pPr>
              <w:pStyle w:val="TableParagraph"/>
              <w:spacing w:before="119"/>
              <w:ind w:left="609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48599750" w14:textId="77777777" w:rsidR="000565B7" w:rsidRPr="00AD7AFE" w:rsidRDefault="000565B7" w:rsidP="001C3C31">
            <w:pPr>
              <w:pStyle w:val="TableParagraph"/>
              <w:spacing w:before="102" w:line="264" w:lineRule="exact"/>
              <w:ind w:left="264" w:right="17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 (Size)</w:t>
            </w:r>
          </w:p>
        </w:tc>
        <w:tc>
          <w:tcPr>
            <w:tcW w:w="1560" w:type="dxa"/>
          </w:tcPr>
          <w:p w14:paraId="300EB86C" w14:textId="77777777" w:rsidR="000565B7" w:rsidRPr="00AD7AFE" w:rsidRDefault="000565B7" w:rsidP="001C3C31">
            <w:pPr>
              <w:pStyle w:val="TableParagraph"/>
              <w:spacing w:before="102" w:line="264" w:lineRule="exact"/>
              <w:ind w:left="264" w:right="43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Key Constraints</w:t>
            </w:r>
          </w:p>
        </w:tc>
        <w:tc>
          <w:tcPr>
            <w:tcW w:w="3349" w:type="dxa"/>
          </w:tcPr>
          <w:p w14:paraId="3FC5D157" w14:textId="77777777" w:rsidR="000565B7" w:rsidRPr="00AD7AFE" w:rsidRDefault="000565B7" w:rsidP="001C3C31">
            <w:pPr>
              <w:pStyle w:val="TableParagraph"/>
              <w:spacing w:before="119"/>
              <w:ind w:left="631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0565B7" w:rsidRPr="005F2C5B" w14:paraId="2744A71D" w14:textId="77777777" w:rsidTr="000565B7">
        <w:trPr>
          <w:trHeight w:val="503"/>
        </w:trPr>
        <w:tc>
          <w:tcPr>
            <w:tcW w:w="708" w:type="dxa"/>
          </w:tcPr>
          <w:p w14:paraId="55C76EC0" w14:textId="77777777" w:rsidR="000565B7" w:rsidRPr="005F2C5B" w:rsidRDefault="000565B7" w:rsidP="001C3C31">
            <w:pPr>
              <w:pStyle w:val="TableParagraph"/>
              <w:spacing w:before="3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841" w:type="dxa"/>
          </w:tcPr>
          <w:p w14:paraId="5EF0AE64" w14:textId="77777777" w:rsidR="000565B7" w:rsidRPr="005F2C5B" w:rsidRDefault="000565B7" w:rsidP="001C3C31">
            <w:pPr>
              <w:pStyle w:val="TableParagraph"/>
              <w:spacing w:before="3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525F08B8" w14:textId="77777777" w:rsidR="000565B7" w:rsidRPr="005F2C5B" w:rsidRDefault="000565B7" w:rsidP="001C3C31">
            <w:pPr>
              <w:pStyle w:val="TableParagraph"/>
              <w:spacing w:before="3"/>
              <w:ind w:left="120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22DE653E" w14:textId="77777777" w:rsidR="000565B7" w:rsidRPr="005F2C5B" w:rsidRDefault="000565B7" w:rsidP="001C3C31">
            <w:pPr>
              <w:pStyle w:val="TableParagraph"/>
              <w:spacing w:before="3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48DED2AA" w14:textId="77777777" w:rsidR="000565B7" w:rsidRPr="005F2C5B" w:rsidRDefault="000565B7" w:rsidP="001C3C31">
            <w:pPr>
              <w:pStyle w:val="TableParagraph"/>
              <w:spacing w:before="3"/>
              <w:ind w:left="120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0565B7" w:rsidRPr="005F2C5B" w14:paraId="1D5B0FE1" w14:textId="77777777" w:rsidTr="000565B7">
        <w:trPr>
          <w:trHeight w:val="506"/>
        </w:trPr>
        <w:tc>
          <w:tcPr>
            <w:tcW w:w="708" w:type="dxa"/>
          </w:tcPr>
          <w:p w14:paraId="0FCBD7D5" w14:textId="77777777" w:rsidR="000565B7" w:rsidRPr="005F2C5B" w:rsidRDefault="000565B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841" w:type="dxa"/>
          </w:tcPr>
          <w:p w14:paraId="1A23C71F" w14:textId="77777777" w:rsidR="000565B7" w:rsidRPr="005F2C5B" w:rsidRDefault="000565B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project_id</w:t>
            </w:r>
          </w:p>
        </w:tc>
        <w:tc>
          <w:tcPr>
            <w:tcW w:w="1702" w:type="dxa"/>
          </w:tcPr>
          <w:p w14:paraId="699AA156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C2C5F78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7D5768C4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t>key</w:t>
            </w:r>
            <w:r w:rsidRPr="005F2C5B">
              <w:rPr>
                <w:spacing w:val="-5"/>
              </w:rPr>
              <w:t xml:space="preserve"> </w:t>
            </w:r>
            <w:r w:rsidRPr="005F2C5B">
              <w:t>referencing</w:t>
            </w:r>
            <w:r w:rsidRPr="005F2C5B">
              <w:rPr>
                <w:spacing w:val="-7"/>
              </w:rPr>
              <w:t xml:space="preserve"> </w:t>
            </w:r>
            <w:r w:rsidRPr="005F2C5B">
              <w:t>the</w:t>
            </w:r>
            <w:r w:rsidRPr="005F2C5B">
              <w:rPr>
                <w:spacing w:val="-8"/>
              </w:rPr>
              <w:t xml:space="preserve"> </w:t>
            </w:r>
            <w:r w:rsidRPr="005F2C5B">
              <w:rPr>
                <w:spacing w:val="-2"/>
              </w:rPr>
              <w:t>project</w:t>
            </w:r>
          </w:p>
        </w:tc>
      </w:tr>
      <w:tr w:rsidR="000565B7" w:rsidRPr="005F2C5B" w14:paraId="296E273D" w14:textId="77777777" w:rsidTr="000565B7">
        <w:trPr>
          <w:trHeight w:val="765"/>
        </w:trPr>
        <w:tc>
          <w:tcPr>
            <w:tcW w:w="708" w:type="dxa"/>
          </w:tcPr>
          <w:p w14:paraId="497CFB23" w14:textId="77777777" w:rsidR="000565B7" w:rsidRPr="005F2C5B" w:rsidRDefault="000565B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841" w:type="dxa"/>
          </w:tcPr>
          <w:p w14:paraId="5ABB43BB" w14:textId="77777777" w:rsidR="000565B7" w:rsidRPr="005F2C5B" w:rsidRDefault="000565B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requested_by</w:t>
            </w:r>
          </w:p>
        </w:tc>
        <w:tc>
          <w:tcPr>
            <w:tcW w:w="1702" w:type="dxa"/>
          </w:tcPr>
          <w:p w14:paraId="5D224ADA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079E78F2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65929708" w14:textId="6F95D7C9" w:rsidR="000565B7" w:rsidRPr="005F2C5B" w:rsidRDefault="00CC2C1F" w:rsidP="001C3C31">
            <w:pPr>
              <w:pStyle w:val="TableParagraph"/>
              <w:spacing w:before="3" w:line="237" w:lineRule="auto"/>
              <w:ind w:left="120"/>
            </w:pPr>
            <w:r>
              <w:t>The</w:t>
            </w:r>
            <w:r w:rsidR="000565B7" w:rsidRPr="005F2C5B">
              <w:rPr>
                <w:spacing w:val="-14"/>
              </w:rPr>
              <w:t xml:space="preserve"> </w:t>
            </w:r>
            <w:r w:rsidR="000565B7" w:rsidRPr="005F2C5B">
              <w:t>user</w:t>
            </w:r>
            <w:r w:rsidR="000565B7" w:rsidRPr="005F2C5B">
              <w:rPr>
                <w:spacing w:val="-13"/>
              </w:rPr>
              <w:t xml:space="preserve"> </w:t>
            </w:r>
            <w:r w:rsidR="000565B7" w:rsidRPr="005F2C5B">
              <w:t>who</w:t>
            </w:r>
          </w:p>
          <w:p w14:paraId="43B8F3CF" w14:textId="64139484" w:rsidR="000565B7" w:rsidRPr="005F2C5B" w:rsidRDefault="00CC2C1F" w:rsidP="001C3C31">
            <w:pPr>
              <w:pStyle w:val="TableParagraph"/>
              <w:spacing w:line="241" w:lineRule="exact"/>
              <w:ind w:left="120"/>
            </w:pPr>
            <w:r w:rsidRPr="005F2C5B">
              <w:rPr>
                <w:spacing w:val="-2"/>
              </w:rPr>
              <w:t>R</w:t>
            </w:r>
            <w:r w:rsidR="000565B7" w:rsidRPr="005F2C5B">
              <w:rPr>
                <w:spacing w:val="-2"/>
              </w:rPr>
              <w:t>equested</w:t>
            </w:r>
            <w:r>
              <w:rPr>
                <w:spacing w:val="-2"/>
              </w:rPr>
              <w:t xml:space="preserve"> cancellation</w:t>
            </w:r>
          </w:p>
        </w:tc>
      </w:tr>
      <w:tr w:rsidR="000565B7" w:rsidRPr="005F2C5B" w14:paraId="616BDE20" w14:textId="77777777" w:rsidTr="000565B7">
        <w:trPr>
          <w:trHeight w:val="763"/>
        </w:trPr>
        <w:tc>
          <w:tcPr>
            <w:tcW w:w="708" w:type="dxa"/>
          </w:tcPr>
          <w:p w14:paraId="01E41D3D" w14:textId="77777777" w:rsidR="000565B7" w:rsidRPr="005F2C5B" w:rsidRDefault="000565B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841" w:type="dxa"/>
          </w:tcPr>
          <w:p w14:paraId="27426AFA" w14:textId="77777777" w:rsidR="000565B7" w:rsidRPr="005F2C5B" w:rsidRDefault="000565B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approver</w:t>
            </w:r>
          </w:p>
        </w:tc>
        <w:tc>
          <w:tcPr>
            <w:tcW w:w="1702" w:type="dxa"/>
          </w:tcPr>
          <w:p w14:paraId="3A0ECD0B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4DCEFC4" w14:textId="77777777" w:rsidR="000565B7" w:rsidRPr="005F2C5B" w:rsidRDefault="000565B7" w:rsidP="001C3C31">
            <w:pPr>
              <w:pStyle w:val="TableParagraph"/>
              <w:spacing w:before="1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0AE72B11" w14:textId="5D1B791B" w:rsidR="000565B7" w:rsidRPr="005F2C5B" w:rsidRDefault="00CC2C1F" w:rsidP="001C3C31">
            <w:pPr>
              <w:pStyle w:val="TableParagraph"/>
              <w:spacing w:before="7" w:line="232" w:lineRule="auto"/>
              <w:ind w:left="120"/>
            </w:pPr>
            <w:r>
              <w:t>The</w:t>
            </w:r>
            <w:r w:rsidR="000565B7" w:rsidRPr="005F2C5B">
              <w:rPr>
                <w:spacing w:val="-14"/>
              </w:rPr>
              <w:t xml:space="preserve"> </w:t>
            </w:r>
            <w:r w:rsidR="000565B7" w:rsidRPr="005F2C5B">
              <w:t>user</w:t>
            </w:r>
            <w:r w:rsidR="000565B7" w:rsidRPr="005F2C5B">
              <w:rPr>
                <w:spacing w:val="-14"/>
              </w:rPr>
              <w:t xml:space="preserve"> </w:t>
            </w:r>
            <w:r w:rsidR="000565B7" w:rsidRPr="005F2C5B">
              <w:t xml:space="preserve">who </w:t>
            </w:r>
            <w:r w:rsidR="000565B7" w:rsidRPr="005F2C5B">
              <w:rPr>
                <w:spacing w:val="-2"/>
              </w:rPr>
              <w:t>approves</w:t>
            </w:r>
            <w:r>
              <w:rPr>
                <w:spacing w:val="-2"/>
              </w:rPr>
              <w:t xml:space="preserve"> the request</w:t>
            </w:r>
          </w:p>
        </w:tc>
      </w:tr>
      <w:tr w:rsidR="000565B7" w:rsidRPr="005F2C5B" w14:paraId="75E631E7" w14:textId="77777777" w:rsidTr="000565B7">
        <w:trPr>
          <w:trHeight w:val="505"/>
        </w:trPr>
        <w:tc>
          <w:tcPr>
            <w:tcW w:w="708" w:type="dxa"/>
          </w:tcPr>
          <w:p w14:paraId="02355F40" w14:textId="77777777" w:rsidR="000565B7" w:rsidRPr="005F2C5B" w:rsidRDefault="000565B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841" w:type="dxa"/>
          </w:tcPr>
          <w:p w14:paraId="5493C3C2" w14:textId="77777777" w:rsidR="000565B7" w:rsidRPr="005F2C5B" w:rsidRDefault="000565B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2" w:type="dxa"/>
          </w:tcPr>
          <w:p w14:paraId="43C9DB72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t>Varchar</w:t>
            </w:r>
            <w:r w:rsidRPr="005F2C5B">
              <w:rPr>
                <w:spacing w:val="-4"/>
              </w:rPr>
              <w:t xml:space="preserve"> (10)</w:t>
            </w:r>
          </w:p>
        </w:tc>
        <w:tc>
          <w:tcPr>
            <w:tcW w:w="1560" w:type="dxa"/>
          </w:tcPr>
          <w:p w14:paraId="31F47975" w14:textId="77777777" w:rsidR="000565B7" w:rsidRPr="005F2C5B" w:rsidRDefault="000565B7" w:rsidP="001C3C31">
            <w:pPr>
              <w:pStyle w:val="TableParagraph"/>
              <w:spacing w:line="252" w:lineRule="exact"/>
              <w:ind w:left="120" w:right="43"/>
            </w:pPr>
            <w:r w:rsidRPr="005F2C5B">
              <w:rPr>
                <w:spacing w:val="-2"/>
              </w:rPr>
              <w:t>Default 'Pending'</w:t>
            </w:r>
          </w:p>
        </w:tc>
        <w:tc>
          <w:tcPr>
            <w:tcW w:w="3349" w:type="dxa"/>
          </w:tcPr>
          <w:p w14:paraId="0AE45D91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t>Status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t>cancellation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request</w:t>
            </w:r>
          </w:p>
        </w:tc>
      </w:tr>
      <w:tr w:rsidR="000565B7" w:rsidRPr="005F2C5B" w14:paraId="4FB4903E" w14:textId="77777777" w:rsidTr="000565B7">
        <w:trPr>
          <w:trHeight w:val="503"/>
        </w:trPr>
        <w:tc>
          <w:tcPr>
            <w:tcW w:w="708" w:type="dxa"/>
          </w:tcPr>
          <w:p w14:paraId="1B156DE5" w14:textId="77777777" w:rsidR="000565B7" w:rsidRPr="005F2C5B" w:rsidRDefault="000565B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841" w:type="dxa"/>
          </w:tcPr>
          <w:p w14:paraId="2025B127" w14:textId="77777777" w:rsidR="000565B7" w:rsidRPr="005F2C5B" w:rsidRDefault="000565B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requested_date</w:t>
            </w:r>
          </w:p>
        </w:tc>
        <w:tc>
          <w:tcPr>
            <w:tcW w:w="1702" w:type="dxa"/>
          </w:tcPr>
          <w:p w14:paraId="6109D92B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51DD22B5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49" w:type="dxa"/>
          </w:tcPr>
          <w:p w14:paraId="2B895CA9" w14:textId="77777777" w:rsidR="000565B7" w:rsidRPr="005F2C5B" w:rsidRDefault="000565B7" w:rsidP="001C3C31">
            <w:pPr>
              <w:pStyle w:val="TableParagraph"/>
              <w:spacing w:before="6" w:line="225" w:lineRule="auto"/>
              <w:ind w:left="120"/>
            </w:pPr>
            <w:r w:rsidRPr="005F2C5B">
              <w:t>Timestamp</w:t>
            </w:r>
            <w:r w:rsidRPr="005F2C5B">
              <w:rPr>
                <w:spacing w:val="-9"/>
              </w:rPr>
              <w:t xml:space="preserve"> </w:t>
            </w:r>
            <w:r w:rsidRPr="005F2C5B">
              <w:t>when</w:t>
            </w:r>
            <w:r w:rsidRPr="005F2C5B">
              <w:rPr>
                <w:spacing w:val="-14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request</w:t>
            </w:r>
            <w:r w:rsidRPr="005F2C5B">
              <w:rPr>
                <w:spacing w:val="-9"/>
              </w:rPr>
              <w:t xml:space="preserve"> </w:t>
            </w:r>
            <w:r w:rsidRPr="005F2C5B">
              <w:t xml:space="preserve">was </w:t>
            </w:r>
            <w:r w:rsidRPr="005F2C5B">
              <w:rPr>
                <w:spacing w:val="-4"/>
              </w:rPr>
              <w:t>made</w:t>
            </w:r>
          </w:p>
        </w:tc>
      </w:tr>
      <w:tr w:rsidR="000565B7" w:rsidRPr="005F2C5B" w14:paraId="6B68AC91" w14:textId="77777777" w:rsidTr="000565B7">
        <w:trPr>
          <w:trHeight w:val="508"/>
        </w:trPr>
        <w:tc>
          <w:tcPr>
            <w:tcW w:w="708" w:type="dxa"/>
          </w:tcPr>
          <w:p w14:paraId="5D0E73FD" w14:textId="77777777" w:rsidR="000565B7" w:rsidRPr="005F2C5B" w:rsidRDefault="000565B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1841" w:type="dxa"/>
          </w:tcPr>
          <w:p w14:paraId="0E84861B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response_date</w:t>
            </w:r>
          </w:p>
        </w:tc>
        <w:tc>
          <w:tcPr>
            <w:tcW w:w="1702" w:type="dxa"/>
          </w:tcPr>
          <w:p w14:paraId="0D198172" w14:textId="77777777" w:rsidR="000565B7" w:rsidRPr="005F2C5B" w:rsidRDefault="000565B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26879868" w14:textId="7B7320DE" w:rsidR="000565B7" w:rsidRPr="005F2C5B" w:rsidRDefault="008A2AB8" w:rsidP="001C3C31">
            <w:pPr>
              <w:pStyle w:val="TableParagraph"/>
              <w:spacing w:line="249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3AEE84C7" w14:textId="77777777" w:rsidR="000565B7" w:rsidRPr="005F2C5B" w:rsidRDefault="000565B7" w:rsidP="001C3C31">
            <w:pPr>
              <w:pStyle w:val="TableParagraph"/>
              <w:spacing w:line="254" w:lineRule="exact"/>
              <w:ind w:left="120"/>
            </w:pPr>
            <w:r w:rsidRPr="005F2C5B">
              <w:t>Timestamp</w:t>
            </w:r>
            <w:r w:rsidRPr="005F2C5B">
              <w:rPr>
                <w:spacing w:val="-9"/>
              </w:rPr>
              <w:t xml:space="preserve"> </w:t>
            </w:r>
            <w:r w:rsidRPr="005F2C5B">
              <w:t>when</w:t>
            </w:r>
            <w:r w:rsidRPr="005F2C5B">
              <w:rPr>
                <w:spacing w:val="-11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request</w:t>
            </w:r>
            <w:r w:rsidRPr="005F2C5B">
              <w:rPr>
                <w:spacing w:val="-8"/>
              </w:rPr>
              <w:t xml:space="preserve"> </w:t>
            </w:r>
            <w:r w:rsidRPr="005F2C5B">
              <w:t>was responded to</w:t>
            </w:r>
          </w:p>
        </w:tc>
      </w:tr>
      <w:tr w:rsidR="000565B7" w:rsidRPr="005F2C5B" w14:paraId="4444E535" w14:textId="77777777" w:rsidTr="000565B7">
        <w:trPr>
          <w:trHeight w:val="501"/>
        </w:trPr>
        <w:tc>
          <w:tcPr>
            <w:tcW w:w="708" w:type="dxa"/>
          </w:tcPr>
          <w:p w14:paraId="29B1348F" w14:textId="77777777" w:rsidR="000565B7" w:rsidRPr="005F2C5B" w:rsidRDefault="000565B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1841" w:type="dxa"/>
          </w:tcPr>
          <w:p w14:paraId="0E3A0B6C" w14:textId="77777777" w:rsidR="000565B7" w:rsidRPr="005F2C5B" w:rsidRDefault="000565B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reason</w:t>
            </w:r>
          </w:p>
        </w:tc>
        <w:tc>
          <w:tcPr>
            <w:tcW w:w="1702" w:type="dxa"/>
          </w:tcPr>
          <w:p w14:paraId="63D4EDEC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7AB85FB5" w14:textId="23B9A0B9" w:rsidR="000565B7" w:rsidRPr="005F2C5B" w:rsidRDefault="008A2AB8" w:rsidP="001C3C31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0E3C8EF4" w14:textId="77777777" w:rsidR="000565B7" w:rsidRPr="005F2C5B" w:rsidRDefault="000565B7" w:rsidP="001C3C31">
            <w:pPr>
              <w:pStyle w:val="TableParagraph"/>
              <w:spacing w:line="247" w:lineRule="exact"/>
              <w:ind w:left="120"/>
            </w:pPr>
            <w:r w:rsidRPr="005F2C5B">
              <w:t>Reason</w:t>
            </w:r>
            <w:r w:rsidRPr="005F2C5B">
              <w:rPr>
                <w:spacing w:val="-6"/>
              </w:rPr>
              <w:t xml:space="preserve"> </w:t>
            </w:r>
            <w:r w:rsidRPr="005F2C5B">
              <w:t>for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cancellation</w:t>
            </w:r>
          </w:p>
        </w:tc>
      </w:tr>
    </w:tbl>
    <w:p w14:paraId="29EF4AD2" w14:textId="77777777" w:rsidR="000565B7" w:rsidRPr="005F2C5B" w:rsidRDefault="000565B7" w:rsidP="000565B7">
      <w:pPr>
        <w:ind w:firstLine="720"/>
        <w:rPr>
          <w:rFonts w:ascii="Times New Roman" w:eastAsia="Times New Roman" w:hAnsi="Times New Roman" w:cs="Times New Roman"/>
        </w:rPr>
      </w:pPr>
    </w:p>
    <w:p w14:paraId="05AF8C83" w14:textId="77777777" w:rsidR="000565B7" w:rsidRPr="005F2C5B" w:rsidRDefault="000565B7" w:rsidP="000565B7">
      <w:pPr>
        <w:rPr>
          <w:rFonts w:ascii="Times New Roman" w:hAnsi="Times New Roman" w:cs="Times New Roman"/>
        </w:rPr>
        <w:sectPr w:rsidR="000565B7" w:rsidRPr="005F2C5B" w:rsidSect="00782CA7">
          <w:headerReference w:type="default" r:id="rId9"/>
          <w:footerReference w:type="default" r:id="rId10"/>
          <w:pgSz w:w="11930" w:h="16860"/>
          <w:pgMar w:top="1260" w:right="708" w:bottom="1100" w:left="708" w:header="768" w:footer="911" w:gutter="0"/>
          <w:cols w:space="720"/>
        </w:sectPr>
      </w:pPr>
    </w:p>
    <w:p w14:paraId="0498F2BC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tbl_refundpayment</w:t>
      </w:r>
    </w:p>
    <w:p w14:paraId="7AA4C7AC" w14:textId="77777777" w:rsidR="00782CA7" w:rsidRPr="005F2C5B" w:rsidRDefault="00782CA7" w:rsidP="00C423A7">
      <w:pPr>
        <w:pStyle w:val="ListParagraph"/>
        <w:spacing w:before="0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2334928C" w14:textId="25C04BB3" w:rsidR="00782CA7" w:rsidRPr="005F2C5B" w:rsidRDefault="00782CA7" w:rsidP="00C423A7">
      <w:p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pay_to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tbl_customuser, user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009"/>
        <w:gridCol w:w="1704"/>
        <w:gridCol w:w="1560"/>
        <w:gridCol w:w="3347"/>
      </w:tblGrid>
      <w:tr w:rsidR="00782CA7" w:rsidRPr="005F2C5B" w14:paraId="16BFD0C9" w14:textId="77777777" w:rsidTr="000565B7">
        <w:trPr>
          <w:trHeight w:val="647"/>
        </w:trPr>
        <w:tc>
          <w:tcPr>
            <w:tcW w:w="684" w:type="dxa"/>
          </w:tcPr>
          <w:p w14:paraId="32E6D688" w14:textId="77777777" w:rsidR="00782CA7" w:rsidRPr="00AD7AFE" w:rsidRDefault="00782CA7" w:rsidP="001C3C31">
            <w:pPr>
              <w:pStyle w:val="TableParagraph"/>
              <w:spacing w:before="116"/>
              <w:ind w:left="275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009" w:type="dxa"/>
          </w:tcPr>
          <w:p w14:paraId="5CC0F8CB" w14:textId="77777777" w:rsidR="00782CA7" w:rsidRPr="00AD7AFE" w:rsidRDefault="00782CA7" w:rsidP="001C3C31">
            <w:pPr>
              <w:pStyle w:val="TableParagraph"/>
              <w:spacing w:before="119"/>
              <w:ind w:left="609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72157855" w14:textId="77777777" w:rsidR="00782CA7" w:rsidRPr="00AD7AFE" w:rsidRDefault="00782CA7" w:rsidP="00C423A7">
            <w:pPr>
              <w:pStyle w:val="TableParagraph"/>
              <w:spacing w:before="124" w:line="258" w:lineRule="exact"/>
              <w:ind w:left="0" w:right="13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</w:p>
          <w:p w14:paraId="3CB646FF" w14:textId="77777777" w:rsidR="00782CA7" w:rsidRPr="00AD7AFE" w:rsidRDefault="00782CA7" w:rsidP="00C423A7">
            <w:pPr>
              <w:pStyle w:val="TableParagraph"/>
              <w:spacing w:line="246" w:lineRule="exact"/>
              <w:ind w:left="0" w:right="14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37CE70B1" w14:textId="77777777" w:rsidR="00782CA7" w:rsidRPr="00AD7AFE" w:rsidRDefault="00782CA7" w:rsidP="00C423A7">
            <w:pPr>
              <w:pStyle w:val="TableParagraph"/>
              <w:spacing w:before="95" w:line="266" w:lineRule="exact"/>
              <w:ind w:left="136" w:right="43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Key Constraints</w:t>
            </w:r>
          </w:p>
        </w:tc>
        <w:tc>
          <w:tcPr>
            <w:tcW w:w="3347" w:type="dxa"/>
          </w:tcPr>
          <w:p w14:paraId="05C5F7CB" w14:textId="77777777" w:rsidR="00782CA7" w:rsidRPr="00AD7AFE" w:rsidRDefault="00782CA7" w:rsidP="001C3C31">
            <w:pPr>
              <w:pStyle w:val="TableParagraph"/>
              <w:spacing w:before="119"/>
              <w:ind w:left="632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59D0E821" w14:textId="77777777" w:rsidTr="000565B7">
        <w:trPr>
          <w:trHeight w:val="505"/>
        </w:trPr>
        <w:tc>
          <w:tcPr>
            <w:tcW w:w="684" w:type="dxa"/>
          </w:tcPr>
          <w:p w14:paraId="57B95EAC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009" w:type="dxa"/>
          </w:tcPr>
          <w:p w14:paraId="7D71DA67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13D48D2B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5C3865E3" w14:textId="77777777" w:rsidR="00782CA7" w:rsidRPr="005F2C5B" w:rsidRDefault="00782CA7" w:rsidP="001C3C31">
            <w:pPr>
              <w:pStyle w:val="TableParagraph"/>
              <w:spacing w:before="3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7" w:type="dxa"/>
          </w:tcPr>
          <w:p w14:paraId="7AA9A94D" w14:textId="77777777" w:rsidR="00782CA7" w:rsidRPr="005F2C5B" w:rsidRDefault="00782CA7" w:rsidP="001C3C31">
            <w:pPr>
              <w:pStyle w:val="TableParagraph"/>
              <w:spacing w:before="3"/>
              <w:ind w:left="120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782CA7" w:rsidRPr="005F2C5B" w14:paraId="56FE11EB" w14:textId="77777777" w:rsidTr="000565B7">
        <w:trPr>
          <w:trHeight w:val="503"/>
        </w:trPr>
        <w:tc>
          <w:tcPr>
            <w:tcW w:w="684" w:type="dxa"/>
          </w:tcPr>
          <w:p w14:paraId="3E662F40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009" w:type="dxa"/>
          </w:tcPr>
          <w:p w14:paraId="712F8E5A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amount</w:t>
            </w:r>
          </w:p>
        </w:tc>
        <w:tc>
          <w:tcPr>
            <w:tcW w:w="1704" w:type="dxa"/>
          </w:tcPr>
          <w:p w14:paraId="4875064F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t>Decimal(10,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7"/>
              </w:rPr>
              <w:t>2)</w:t>
            </w:r>
          </w:p>
        </w:tc>
        <w:tc>
          <w:tcPr>
            <w:tcW w:w="1560" w:type="dxa"/>
          </w:tcPr>
          <w:p w14:paraId="4C7FE907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NOT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47" w:type="dxa"/>
          </w:tcPr>
          <w:p w14:paraId="621B93B3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The</w:t>
            </w:r>
            <w:r w:rsidRPr="005F2C5B">
              <w:rPr>
                <w:spacing w:val="-2"/>
              </w:rPr>
              <w:t xml:space="preserve"> </w:t>
            </w:r>
            <w:r w:rsidRPr="005F2C5B">
              <w:t>amount</w:t>
            </w:r>
            <w:r w:rsidRPr="005F2C5B">
              <w:rPr>
                <w:spacing w:val="-1"/>
              </w:rPr>
              <w:t xml:space="preserve"> </w:t>
            </w:r>
            <w:r w:rsidRPr="005F2C5B">
              <w:t>to</w:t>
            </w:r>
            <w:r w:rsidRPr="005F2C5B">
              <w:rPr>
                <w:spacing w:val="-7"/>
              </w:rPr>
              <w:t xml:space="preserve"> </w:t>
            </w:r>
            <w:r w:rsidRPr="005F2C5B">
              <w:t>be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2"/>
              </w:rPr>
              <w:t>refunded</w:t>
            </w:r>
          </w:p>
        </w:tc>
      </w:tr>
      <w:tr w:rsidR="00782CA7" w:rsidRPr="005F2C5B" w14:paraId="25824BB7" w14:textId="77777777" w:rsidTr="000565B7">
        <w:trPr>
          <w:trHeight w:val="762"/>
        </w:trPr>
        <w:tc>
          <w:tcPr>
            <w:tcW w:w="684" w:type="dxa"/>
          </w:tcPr>
          <w:p w14:paraId="6C0240AE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009" w:type="dxa"/>
          </w:tcPr>
          <w:p w14:paraId="2D784B06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2"/>
              </w:rPr>
              <w:t>pay_to</w:t>
            </w:r>
          </w:p>
        </w:tc>
        <w:tc>
          <w:tcPr>
            <w:tcW w:w="1704" w:type="dxa"/>
          </w:tcPr>
          <w:p w14:paraId="7AE2E9BC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E2DD937" w14:textId="77777777" w:rsidR="00782CA7" w:rsidRPr="005F2C5B" w:rsidRDefault="00782CA7" w:rsidP="001C3C31">
            <w:pPr>
              <w:pStyle w:val="TableParagraph"/>
              <w:spacing w:before="3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7" w:type="dxa"/>
          </w:tcPr>
          <w:p w14:paraId="6FF30000" w14:textId="0201EB70" w:rsidR="00782CA7" w:rsidRPr="005F2C5B" w:rsidRDefault="00782CA7" w:rsidP="001C3C31">
            <w:pPr>
              <w:pStyle w:val="TableParagraph"/>
              <w:spacing w:before="5" w:line="237" w:lineRule="auto"/>
              <w:ind w:left="120"/>
            </w:pPr>
            <w:r w:rsidRPr="005F2C5B">
              <w:t>Recipient</w:t>
            </w:r>
            <w:r w:rsidRPr="005F2C5B">
              <w:rPr>
                <w:spacing w:val="-14"/>
              </w:rPr>
              <w:t xml:space="preserve"> </w:t>
            </w:r>
            <w:r w:rsidRPr="005F2C5B">
              <w:t>of</w:t>
            </w:r>
            <w:r w:rsidRPr="005F2C5B">
              <w:rPr>
                <w:spacing w:val="-12"/>
              </w:rPr>
              <w:t xml:space="preserve"> </w:t>
            </w:r>
            <w:r w:rsidRPr="005F2C5B">
              <w:t>the</w:t>
            </w:r>
          </w:p>
          <w:p w14:paraId="5853E4ED" w14:textId="1EB1C703" w:rsidR="00782CA7" w:rsidRPr="005F2C5B" w:rsidRDefault="00782CA7" w:rsidP="001C3C31">
            <w:pPr>
              <w:pStyle w:val="TableParagraph"/>
              <w:spacing w:line="237" w:lineRule="exact"/>
              <w:ind w:left="120"/>
            </w:pPr>
            <w:r w:rsidRPr="005F2C5B">
              <w:rPr>
                <w:spacing w:val="-2"/>
              </w:rPr>
              <w:t>refund</w:t>
            </w:r>
          </w:p>
        </w:tc>
      </w:tr>
      <w:tr w:rsidR="00782CA7" w:rsidRPr="005F2C5B" w14:paraId="6017B3A4" w14:textId="77777777" w:rsidTr="000565B7">
        <w:trPr>
          <w:trHeight w:val="513"/>
        </w:trPr>
        <w:tc>
          <w:tcPr>
            <w:tcW w:w="684" w:type="dxa"/>
          </w:tcPr>
          <w:p w14:paraId="129F6960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009" w:type="dxa"/>
          </w:tcPr>
          <w:p w14:paraId="089A3CB4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2"/>
              </w:rPr>
              <w:t>is_paid</w:t>
            </w:r>
          </w:p>
        </w:tc>
        <w:tc>
          <w:tcPr>
            <w:tcW w:w="1704" w:type="dxa"/>
          </w:tcPr>
          <w:p w14:paraId="20177B0B" w14:textId="77777777" w:rsidR="00782CA7" w:rsidRPr="005F2C5B" w:rsidRDefault="00782CA7" w:rsidP="001C3C31">
            <w:pPr>
              <w:pStyle w:val="TableParagraph"/>
              <w:spacing w:before="3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60" w:type="dxa"/>
          </w:tcPr>
          <w:p w14:paraId="3FD80A92" w14:textId="77777777" w:rsidR="00782CA7" w:rsidRPr="005F2C5B" w:rsidRDefault="00782CA7" w:rsidP="001C3C31">
            <w:pPr>
              <w:pStyle w:val="TableParagraph"/>
              <w:spacing w:before="3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347" w:type="dxa"/>
          </w:tcPr>
          <w:p w14:paraId="5E1A5802" w14:textId="77777777" w:rsidR="00782CA7" w:rsidRPr="005F2C5B" w:rsidRDefault="00782CA7" w:rsidP="001C3C31">
            <w:pPr>
              <w:pStyle w:val="TableParagraph"/>
              <w:spacing w:line="248" w:lineRule="exact"/>
              <w:ind w:left="120"/>
            </w:pPr>
            <w:r w:rsidRPr="005F2C5B">
              <w:t>Whether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t>refund</w:t>
            </w:r>
            <w:r w:rsidRPr="005F2C5B">
              <w:rPr>
                <w:spacing w:val="-5"/>
              </w:rPr>
              <w:t xml:space="preserve"> </w:t>
            </w:r>
            <w:r w:rsidRPr="005F2C5B">
              <w:t>payment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5"/>
              </w:rPr>
              <w:t>has</w:t>
            </w:r>
          </w:p>
          <w:p w14:paraId="33AF1DD1" w14:textId="77777777" w:rsidR="00782CA7" w:rsidRPr="005F2C5B" w:rsidRDefault="00782CA7" w:rsidP="001C3C31">
            <w:pPr>
              <w:pStyle w:val="TableParagraph"/>
              <w:spacing w:line="245" w:lineRule="exact"/>
              <w:ind w:left="120"/>
            </w:pPr>
            <w:r w:rsidRPr="005F2C5B">
              <w:t>been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4"/>
              </w:rPr>
              <w:t>paid</w:t>
            </w:r>
          </w:p>
        </w:tc>
      </w:tr>
      <w:tr w:rsidR="000565B7" w:rsidRPr="005F2C5B" w14:paraId="6A39AB91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6B8A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6088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payment_date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FB41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A8C8" w14:textId="72523502" w:rsidR="000565B7" w:rsidRPr="005F2C5B" w:rsidRDefault="008A2AB8" w:rsidP="000565B7">
            <w:pPr>
              <w:pStyle w:val="TableParagraph"/>
              <w:spacing w:before="3"/>
              <w:ind w:left="120"/>
            </w:pPr>
            <w:r>
              <w:t>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D506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Date and time when the refund</w:t>
            </w:r>
          </w:p>
          <w:p w14:paraId="4CDA3540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payment was made</w:t>
            </w:r>
          </w:p>
        </w:tc>
      </w:tr>
      <w:tr w:rsidR="000565B7" w:rsidRPr="005F2C5B" w14:paraId="720DCF0D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D947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5F72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razorpay_order_id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6C69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C35F" w14:textId="6610DFC2" w:rsidR="000565B7" w:rsidRPr="005F2C5B" w:rsidRDefault="008A2AB8" w:rsidP="000565B7">
            <w:pPr>
              <w:pStyle w:val="TableParagraph"/>
              <w:spacing w:before="3"/>
              <w:ind w:left="120"/>
            </w:pPr>
            <w:r>
              <w:t>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FB70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Razorpay order ID for the refund payment</w:t>
            </w:r>
          </w:p>
        </w:tc>
      </w:tr>
      <w:tr w:rsidR="000565B7" w:rsidRPr="005F2C5B" w14:paraId="218420A6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1DFC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48D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razorpay_payment_i 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546A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55A0" w14:textId="2B8B649B" w:rsidR="000565B7" w:rsidRPr="005F2C5B" w:rsidRDefault="008A2AB8" w:rsidP="000565B7">
            <w:pPr>
              <w:pStyle w:val="TableParagraph"/>
              <w:spacing w:before="3"/>
              <w:ind w:left="120"/>
            </w:pPr>
            <w:r>
              <w:t>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C359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Razorpay payment ID for the refund payment</w:t>
            </w:r>
          </w:p>
        </w:tc>
      </w:tr>
      <w:tr w:rsidR="000565B7" w:rsidRPr="005F2C5B" w14:paraId="25E1C207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48C2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2D1E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user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AE4A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3749" w14:textId="77777777" w:rsidR="000565B7" w:rsidRPr="005F2C5B" w:rsidRDefault="000565B7" w:rsidP="000565B7">
            <w:pPr>
              <w:pStyle w:val="TableParagraph"/>
              <w:spacing w:before="3"/>
              <w:ind w:left="120"/>
            </w:pPr>
            <w:r w:rsidRPr="005F2C5B"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9C4D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Foreign key referencing</w:t>
            </w:r>
          </w:p>
          <w:p w14:paraId="415CF2F7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tbl_customuser (User who created the refund payment)</w:t>
            </w:r>
          </w:p>
        </w:tc>
      </w:tr>
      <w:tr w:rsidR="000565B7" w:rsidRPr="005F2C5B" w14:paraId="43E09A13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4748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6C99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total_paid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0272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Decimal(10, 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B996" w14:textId="77777777" w:rsidR="000565B7" w:rsidRPr="005F2C5B" w:rsidRDefault="000565B7" w:rsidP="000565B7">
            <w:pPr>
              <w:pStyle w:val="TableParagraph"/>
              <w:spacing w:before="3"/>
              <w:ind w:left="120"/>
            </w:pPr>
            <w:r w:rsidRPr="005F2C5B">
              <w:t>Default 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9819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Total amount that has been paid</w:t>
            </w:r>
          </w:p>
        </w:tc>
      </w:tr>
      <w:tr w:rsidR="000565B7" w:rsidRPr="005F2C5B" w14:paraId="21CDBE3B" w14:textId="77777777" w:rsidTr="000565B7">
        <w:trPr>
          <w:trHeight w:val="51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9E13" w14:textId="77777777" w:rsidR="000565B7" w:rsidRPr="005F2C5B" w:rsidRDefault="000565B7" w:rsidP="000565B7">
            <w:pPr>
              <w:pStyle w:val="TableParagraph"/>
              <w:spacing w:before="3"/>
              <w:rPr>
                <w:spacing w:val="-10"/>
              </w:rPr>
            </w:pPr>
            <w:r w:rsidRPr="005F2C5B">
              <w:rPr>
                <w:spacing w:val="-10"/>
              </w:rPr>
              <w:t>10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0A35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compensation_amou 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5BC9" w14:textId="77777777" w:rsidR="000565B7" w:rsidRPr="005F2C5B" w:rsidRDefault="000565B7" w:rsidP="000565B7">
            <w:pPr>
              <w:pStyle w:val="TableParagraph"/>
              <w:spacing w:before="3"/>
              <w:rPr>
                <w:spacing w:val="-2"/>
              </w:rPr>
            </w:pPr>
            <w:r w:rsidRPr="005F2C5B">
              <w:rPr>
                <w:spacing w:val="-2"/>
              </w:rPr>
              <w:t>Decimal(10, 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0144" w14:textId="77777777" w:rsidR="000565B7" w:rsidRPr="005F2C5B" w:rsidRDefault="000565B7" w:rsidP="000565B7">
            <w:pPr>
              <w:pStyle w:val="TableParagraph"/>
              <w:spacing w:before="3"/>
              <w:ind w:left="120"/>
            </w:pPr>
            <w:r w:rsidRPr="005F2C5B">
              <w:t>Default 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5FFA" w14:textId="77777777" w:rsidR="000565B7" w:rsidRPr="005F2C5B" w:rsidRDefault="000565B7" w:rsidP="000565B7">
            <w:pPr>
              <w:pStyle w:val="TableParagraph"/>
              <w:spacing w:line="248" w:lineRule="exact"/>
              <w:ind w:left="120"/>
            </w:pPr>
            <w:r w:rsidRPr="005F2C5B">
              <w:t>Compensation amount included in the refund</w:t>
            </w:r>
          </w:p>
        </w:tc>
      </w:tr>
    </w:tbl>
    <w:p w14:paraId="67B4E073" w14:textId="77777777" w:rsidR="000565B7" w:rsidRPr="005F2C5B" w:rsidRDefault="000565B7" w:rsidP="000565B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11382BB" w14:textId="77777777" w:rsidR="000565B7" w:rsidRPr="005F2C5B" w:rsidRDefault="000565B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tbl_clientprofile</w:t>
      </w:r>
    </w:p>
    <w:p w14:paraId="048B0971" w14:textId="77777777" w:rsidR="000565B7" w:rsidRPr="005F2C5B" w:rsidRDefault="000565B7" w:rsidP="000565B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49D6CB2C" w14:textId="6933BE81" w:rsidR="000565B7" w:rsidRPr="00C423A7" w:rsidRDefault="000565B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5"/>
        <w:gridCol w:w="1701"/>
        <w:gridCol w:w="1560"/>
        <w:gridCol w:w="3348"/>
      </w:tblGrid>
      <w:tr w:rsidR="000565B7" w:rsidRPr="005F2C5B" w14:paraId="57FF5A2B" w14:textId="77777777" w:rsidTr="00C423A7">
        <w:trPr>
          <w:trHeight w:val="501"/>
        </w:trPr>
        <w:tc>
          <w:tcPr>
            <w:tcW w:w="708" w:type="dxa"/>
          </w:tcPr>
          <w:p w14:paraId="503D2043" w14:textId="77777777" w:rsidR="000565B7" w:rsidRPr="00AD7AFE" w:rsidRDefault="000565B7" w:rsidP="001C3C31">
            <w:pPr>
              <w:pStyle w:val="TableParagraph"/>
              <w:spacing w:before="119"/>
              <w:ind w:left="297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</w:tcPr>
          <w:p w14:paraId="540B9CE8" w14:textId="77777777" w:rsidR="000565B7" w:rsidRPr="00AD7AFE" w:rsidRDefault="000565B7" w:rsidP="001C3C31">
            <w:pPr>
              <w:pStyle w:val="TableParagraph"/>
              <w:spacing w:before="119"/>
              <w:ind w:left="54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5C8F3FB4" w14:textId="77777777" w:rsidR="000565B7" w:rsidRPr="00AD7AFE" w:rsidRDefault="000565B7" w:rsidP="001C3C31">
            <w:pPr>
              <w:pStyle w:val="TableParagraph"/>
              <w:spacing w:before="119"/>
              <w:ind w:left="19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7E8BCAE8" w14:textId="77777777" w:rsidR="000565B7" w:rsidRPr="00AD7AFE" w:rsidRDefault="000565B7" w:rsidP="001C3C31">
            <w:pPr>
              <w:pStyle w:val="TableParagraph"/>
              <w:spacing w:before="119"/>
              <w:ind w:left="109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53F42369" w14:textId="77777777" w:rsidR="000565B7" w:rsidRPr="00AD7AFE" w:rsidRDefault="000565B7" w:rsidP="001C3C31">
            <w:pPr>
              <w:pStyle w:val="TableParagraph"/>
              <w:spacing w:before="119"/>
              <w:ind w:left="659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0565B7" w:rsidRPr="005F2C5B" w14:paraId="22CAB852" w14:textId="77777777" w:rsidTr="00C423A7">
        <w:trPr>
          <w:trHeight w:val="505"/>
        </w:trPr>
        <w:tc>
          <w:tcPr>
            <w:tcW w:w="708" w:type="dxa"/>
          </w:tcPr>
          <w:p w14:paraId="7A331A74" w14:textId="77777777" w:rsidR="000565B7" w:rsidRPr="005F2C5B" w:rsidRDefault="000565B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158AD77E" w14:textId="77777777" w:rsidR="000565B7" w:rsidRPr="005F2C5B" w:rsidRDefault="000565B7" w:rsidP="001C3C31">
            <w:pPr>
              <w:pStyle w:val="TableParagraph"/>
              <w:spacing w:before="1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0A79C04A" w14:textId="77777777" w:rsidR="000565B7" w:rsidRPr="005F2C5B" w:rsidRDefault="000565B7" w:rsidP="001C3C31">
            <w:pPr>
              <w:pStyle w:val="TableParagraph"/>
              <w:spacing w:before="1"/>
              <w:ind w:left="123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7BD27D3E" w14:textId="77777777" w:rsidR="000565B7" w:rsidRPr="005F2C5B" w:rsidRDefault="000565B7" w:rsidP="001C3C31">
            <w:pPr>
              <w:pStyle w:val="TableParagraph"/>
              <w:spacing w:before="1"/>
              <w:ind w:left="123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8" w:type="dxa"/>
          </w:tcPr>
          <w:p w14:paraId="551BB3BA" w14:textId="77777777" w:rsidR="000565B7" w:rsidRPr="005F2C5B" w:rsidRDefault="000565B7" w:rsidP="001C3C31">
            <w:pPr>
              <w:pStyle w:val="TableParagraph"/>
              <w:spacing w:before="1"/>
              <w:ind w:left="126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C2C1F" w:rsidRPr="005F2C5B" w14:paraId="03C111D2" w14:textId="77777777" w:rsidTr="00C423A7">
        <w:trPr>
          <w:trHeight w:val="508"/>
        </w:trPr>
        <w:tc>
          <w:tcPr>
            <w:tcW w:w="708" w:type="dxa"/>
          </w:tcPr>
          <w:p w14:paraId="560DDBC8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6CB5781F" w14:textId="77777777" w:rsidR="00CC2C1F" w:rsidRPr="005F2C5B" w:rsidRDefault="00CC2C1F" w:rsidP="00CC2C1F">
            <w:pPr>
              <w:pStyle w:val="TableParagraph"/>
              <w:spacing w:line="249" w:lineRule="exact"/>
            </w:pPr>
            <w:r w:rsidRPr="005F2C5B">
              <w:rPr>
                <w:spacing w:val="-4"/>
              </w:rPr>
              <w:t>user</w:t>
            </w:r>
          </w:p>
        </w:tc>
        <w:tc>
          <w:tcPr>
            <w:tcW w:w="1701" w:type="dxa"/>
          </w:tcPr>
          <w:p w14:paraId="08CE2FC1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90AC791" w14:textId="77777777" w:rsidR="00CC2C1F" w:rsidRPr="005F2C5B" w:rsidRDefault="00CC2C1F" w:rsidP="00CC2C1F">
            <w:pPr>
              <w:pStyle w:val="TableParagraph"/>
              <w:spacing w:line="249" w:lineRule="exact"/>
              <w:ind w:left="123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5D96F851" w14:textId="0352A5D1" w:rsidR="00CC2C1F" w:rsidRPr="005F2C5B" w:rsidRDefault="00CC2C1F" w:rsidP="00CC2C1F">
            <w:pPr>
              <w:pStyle w:val="TableParagraph"/>
              <w:spacing w:line="254" w:lineRule="exact"/>
              <w:ind w:left="126"/>
            </w:pPr>
            <w:r>
              <w:t>Login Id of user</w:t>
            </w:r>
          </w:p>
        </w:tc>
      </w:tr>
      <w:tr w:rsidR="000565B7" w:rsidRPr="005F2C5B" w14:paraId="098ED4C9" w14:textId="77777777" w:rsidTr="00C423A7">
        <w:trPr>
          <w:trHeight w:val="504"/>
        </w:trPr>
        <w:tc>
          <w:tcPr>
            <w:tcW w:w="708" w:type="dxa"/>
          </w:tcPr>
          <w:p w14:paraId="20D56954" w14:textId="77777777" w:rsidR="000565B7" w:rsidRPr="005F2C5B" w:rsidRDefault="000565B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36366C4B" w14:textId="77777777" w:rsidR="000565B7" w:rsidRPr="005F2C5B" w:rsidRDefault="000565B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client_type</w:t>
            </w:r>
          </w:p>
        </w:tc>
        <w:tc>
          <w:tcPr>
            <w:tcW w:w="1701" w:type="dxa"/>
          </w:tcPr>
          <w:p w14:paraId="60E55C99" w14:textId="77777777" w:rsidR="000565B7" w:rsidRPr="005F2C5B" w:rsidRDefault="000565B7" w:rsidP="001C3C31">
            <w:pPr>
              <w:pStyle w:val="TableParagraph"/>
              <w:spacing w:line="247" w:lineRule="exact"/>
              <w:ind w:left="123"/>
            </w:pPr>
            <w:r w:rsidRPr="005F2C5B">
              <w:rPr>
                <w:spacing w:val="-2"/>
              </w:rPr>
              <w:t>Varchar(50)</w:t>
            </w:r>
          </w:p>
        </w:tc>
        <w:tc>
          <w:tcPr>
            <w:tcW w:w="1560" w:type="dxa"/>
          </w:tcPr>
          <w:p w14:paraId="5A1E543D" w14:textId="77777777" w:rsidR="000565B7" w:rsidRPr="005F2C5B" w:rsidRDefault="000565B7" w:rsidP="001C3C31">
            <w:pPr>
              <w:pStyle w:val="TableParagraph"/>
              <w:ind w:left="0"/>
            </w:pPr>
          </w:p>
        </w:tc>
        <w:tc>
          <w:tcPr>
            <w:tcW w:w="3348" w:type="dxa"/>
          </w:tcPr>
          <w:p w14:paraId="58928F43" w14:textId="77777777" w:rsidR="000565B7" w:rsidRPr="005F2C5B" w:rsidRDefault="000565B7" w:rsidP="001C3C31">
            <w:pPr>
              <w:pStyle w:val="TableParagraph"/>
              <w:spacing w:before="4" w:line="240" w:lineRule="exact"/>
              <w:ind w:left="126"/>
            </w:pPr>
            <w:r w:rsidRPr="005F2C5B">
              <w:t>Type</w:t>
            </w:r>
            <w:r w:rsidRPr="005F2C5B">
              <w:rPr>
                <w:spacing w:val="-10"/>
              </w:rPr>
              <w:t xml:space="preserve"> </w:t>
            </w:r>
            <w:r w:rsidRPr="005F2C5B">
              <w:t>of</w:t>
            </w:r>
            <w:r w:rsidRPr="005F2C5B">
              <w:rPr>
                <w:spacing w:val="-12"/>
              </w:rPr>
              <w:t xml:space="preserve"> </w:t>
            </w:r>
            <w:r w:rsidRPr="005F2C5B">
              <w:t>client</w:t>
            </w:r>
            <w:r w:rsidRPr="005F2C5B">
              <w:rPr>
                <w:spacing w:val="-11"/>
              </w:rPr>
              <w:t xml:space="preserve"> </w:t>
            </w:r>
            <w:r w:rsidRPr="005F2C5B">
              <w:t>('Individual'</w:t>
            </w:r>
            <w:r w:rsidRPr="005F2C5B">
              <w:rPr>
                <w:spacing w:val="-14"/>
              </w:rPr>
              <w:t xml:space="preserve"> </w:t>
            </w:r>
            <w:r w:rsidRPr="005F2C5B">
              <w:t xml:space="preserve">or </w:t>
            </w:r>
            <w:r w:rsidRPr="005F2C5B">
              <w:rPr>
                <w:spacing w:val="-2"/>
              </w:rPr>
              <w:t>'Company')</w:t>
            </w:r>
          </w:p>
        </w:tc>
      </w:tr>
      <w:tr w:rsidR="000565B7" w:rsidRPr="005F2C5B" w14:paraId="39E966CC" w14:textId="77777777" w:rsidTr="00C423A7">
        <w:trPr>
          <w:trHeight w:val="530"/>
        </w:trPr>
        <w:tc>
          <w:tcPr>
            <w:tcW w:w="708" w:type="dxa"/>
          </w:tcPr>
          <w:p w14:paraId="4785D585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</w:tcPr>
          <w:p w14:paraId="745D397D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company_name</w:t>
            </w:r>
          </w:p>
        </w:tc>
        <w:tc>
          <w:tcPr>
            <w:tcW w:w="1701" w:type="dxa"/>
          </w:tcPr>
          <w:p w14:paraId="37735903" w14:textId="77777777" w:rsidR="000565B7" w:rsidRPr="005F2C5B" w:rsidRDefault="000565B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5F2A9171" w14:textId="07ECA5A9" w:rsidR="000565B7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7F1A9595" w14:textId="77777777" w:rsidR="000565B7" w:rsidRPr="005F2C5B" w:rsidRDefault="000565B7" w:rsidP="001C3C31">
            <w:pPr>
              <w:pStyle w:val="TableParagraph"/>
              <w:spacing w:line="249" w:lineRule="exact"/>
              <w:ind w:left="126"/>
            </w:pPr>
            <w:r w:rsidRPr="005F2C5B">
              <w:t>Name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t>company,</w:t>
            </w:r>
            <w:r w:rsidRPr="005F2C5B">
              <w:rPr>
                <w:spacing w:val="-6"/>
              </w:rPr>
              <w:t xml:space="preserve"> </w:t>
            </w:r>
            <w:r w:rsidRPr="005F2C5B">
              <w:t>if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applicable</w:t>
            </w:r>
          </w:p>
        </w:tc>
      </w:tr>
      <w:tr w:rsidR="000565B7" w:rsidRPr="005F2C5B" w14:paraId="36CFF23B" w14:textId="77777777" w:rsidTr="00C423A7">
        <w:trPr>
          <w:trHeight w:val="530"/>
        </w:trPr>
        <w:tc>
          <w:tcPr>
            <w:tcW w:w="708" w:type="dxa"/>
          </w:tcPr>
          <w:p w14:paraId="4A1968B7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</w:tcPr>
          <w:p w14:paraId="4BD30EB2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website</w:t>
            </w:r>
          </w:p>
        </w:tc>
        <w:tc>
          <w:tcPr>
            <w:tcW w:w="1701" w:type="dxa"/>
          </w:tcPr>
          <w:p w14:paraId="7AE790D0" w14:textId="77777777" w:rsidR="000565B7" w:rsidRPr="005F2C5B" w:rsidRDefault="000565B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20AB66B6" w14:textId="27640D78" w:rsidR="000565B7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6A90245D" w14:textId="77777777" w:rsidR="000565B7" w:rsidRPr="005F2C5B" w:rsidRDefault="000565B7" w:rsidP="001C3C31">
            <w:pPr>
              <w:pStyle w:val="TableParagraph"/>
              <w:spacing w:line="249" w:lineRule="exact"/>
              <w:ind w:left="126"/>
            </w:pPr>
            <w:r w:rsidRPr="005F2C5B">
              <w:t>Website</w:t>
            </w:r>
            <w:r w:rsidRPr="005F2C5B">
              <w:rPr>
                <w:spacing w:val="-3"/>
              </w:rPr>
              <w:t xml:space="preserve"> </w:t>
            </w:r>
            <w:r w:rsidRPr="005F2C5B">
              <w:t>URL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client</w:t>
            </w:r>
          </w:p>
        </w:tc>
      </w:tr>
      <w:tr w:rsidR="000565B7" w:rsidRPr="005F2C5B" w14:paraId="459C2E59" w14:textId="77777777" w:rsidTr="00C423A7">
        <w:trPr>
          <w:trHeight w:val="505"/>
        </w:trPr>
        <w:tc>
          <w:tcPr>
            <w:tcW w:w="708" w:type="dxa"/>
          </w:tcPr>
          <w:p w14:paraId="628C913B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985" w:type="dxa"/>
          </w:tcPr>
          <w:p w14:paraId="45AC6F6E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license_number</w:t>
            </w:r>
          </w:p>
        </w:tc>
        <w:tc>
          <w:tcPr>
            <w:tcW w:w="1701" w:type="dxa"/>
          </w:tcPr>
          <w:p w14:paraId="033BB77D" w14:textId="77777777" w:rsidR="000565B7" w:rsidRPr="005F2C5B" w:rsidRDefault="000565B7" w:rsidP="001C3C31">
            <w:pPr>
              <w:pStyle w:val="TableParagraph"/>
              <w:spacing w:line="249" w:lineRule="exact"/>
              <w:ind w:left="123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24FAF8CC" w14:textId="04390AFA" w:rsidR="000565B7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4B278167" w14:textId="77777777" w:rsidR="000565B7" w:rsidRPr="005F2C5B" w:rsidRDefault="000565B7" w:rsidP="001C3C31">
            <w:pPr>
              <w:pStyle w:val="TableParagraph"/>
              <w:spacing w:line="249" w:lineRule="exact"/>
              <w:ind w:left="126"/>
            </w:pPr>
            <w:r w:rsidRPr="005F2C5B">
              <w:t>License</w:t>
            </w:r>
            <w:r w:rsidRPr="005F2C5B">
              <w:rPr>
                <w:spacing w:val="-5"/>
              </w:rPr>
              <w:t xml:space="preserve"> </w:t>
            </w:r>
            <w:r w:rsidRPr="005F2C5B">
              <w:t>number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5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client</w:t>
            </w:r>
          </w:p>
        </w:tc>
      </w:tr>
      <w:tr w:rsidR="000565B7" w:rsidRPr="005F2C5B" w14:paraId="3C33755F" w14:textId="77777777" w:rsidTr="00C423A7">
        <w:trPr>
          <w:trHeight w:val="505"/>
        </w:trPr>
        <w:tc>
          <w:tcPr>
            <w:tcW w:w="708" w:type="dxa"/>
          </w:tcPr>
          <w:p w14:paraId="13AAF5AF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lastRenderedPageBreak/>
              <w:t>7</w:t>
            </w:r>
          </w:p>
        </w:tc>
        <w:tc>
          <w:tcPr>
            <w:tcW w:w="1985" w:type="dxa"/>
          </w:tcPr>
          <w:p w14:paraId="209FFCE3" w14:textId="77777777" w:rsidR="000565B7" w:rsidRPr="005F2C5B" w:rsidRDefault="000565B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aadhaar_document</w:t>
            </w:r>
          </w:p>
        </w:tc>
        <w:tc>
          <w:tcPr>
            <w:tcW w:w="1701" w:type="dxa"/>
          </w:tcPr>
          <w:p w14:paraId="34B560CA" w14:textId="77777777" w:rsidR="000565B7" w:rsidRPr="005F2C5B" w:rsidRDefault="000565B7" w:rsidP="001C3C31">
            <w:pPr>
              <w:pStyle w:val="TableParagraph"/>
              <w:spacing w:line="249" w:lineRule="exact"/>
              <w:ind w:left="123"/>
            </w:pPr>
            <w:r w:rsidRPr="005F2C5B">
              <w:t>Varchar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2"/>
              </w:rPr>
              <w:t>(file)</w:t>
            </w:r>
          </w:p>
        </w:tc>
        <w:tc>
          <w:tcPr>
            <w:tcW w:w="1560" w:type="dxa"/>
          </w:tcPr>
          <w:p w14:paraId="2D4EF46F" w14:textId="53E8D810" w:rsidR="000565B7" w:rsidRPr="005F2C5B" w:rsidRDefault="008A2AB8" w:rsidP="001C3C31">
            <w:pPr>
              <w:pStyle w:val="TableParagraph"/>
              <w:spacing w:line="249" w:lineRule="exact"/>
              <w:ind w:left="123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49041200" w14:textId="77777777" w:rsidR="000565B7" w:rsidRPr="005F2C5B" w:rsidRDefault="000565B7" w:rsidP="001C3C31">
            <w:pPr>
              <w:pStyle w:val="TableParagraph"/>
              <w:spacing w:line="249" w:lineRule="exact"/>
              <w:ind w:left="126"/>
            </w:pPr>
            <w:r w:rsidRPr="005F2C5B">
              <w:t>Aadhaar</w:t>
            </w:r>
            <w:r w:rsidRPr="005F2C5B">
              <w:rPr>
                <w:spacing w:val="-7"/>
              </w:rPr>
              <w:t xml:space="preserve"> </w:t>
            </w:r>
            <w:r w:rsidRPr="005F2C5B">
              <w:t>document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</w:tbl>
    <w:p w14:paraId="64A629D1" w14:textId="6AC19EA7" w:rsidR="00C423A7" w:rsidRPr="005F2C5B" w:rsidRDefault="00C423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tbl_repository</w:t>
      </w:r>
    </w:p>
    <w:p w14:paraId="559F2B5D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564F72F7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created_by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tbl_customuser, project_id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40FA41F3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tbl_project</w:t>
      </w:r>
    </w:p>
    <w:p w14:paraId="5BC0E769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85"/>
        <w:gridCol w:w="1702"/>
        <w:gridCol w:w="1947"/>
        <w:gridCol w:w="36"/>
        <w:gridCol w:w="2840"/>
      </w:tblGrid>
      <w:tr w:rsidR="00C423A7" w:rsidRPr="005F2C5B" w14:paraId="19AE3D5E" w14:textId="77777777" w:rsidTr="001C3C31">
        <w:trPr>
          <w:trHeight w:val="503"/>
        </w:trPr>
        <w:tc>
          <w:tcPr>
            <w:tcW w:w="709" w:type="dxa"/>
          </w:tcPr>
          <w:p w14:paraId="127A82B6" w14:textId="77777777" w:rsidR="00C423A7" w:rsidRPr="00AD7AFE" w:rsidRDefault="00C423A7" w:rsidP="001C3C31">
            <w:pPr>
              <w:pStyle w:val="TableParagraph"/>
              <w:spacing w:before="116"/>
              <w:ind w:left="294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</w:tcPr>
          <w:p w14:paraId="00F53240" w14:textId="77777777" w:rsidR="00C423A7" w:rsidRPr="00AD7AFE" w:rsidRDefault="00C423A7" w:rsidP="001C3C31">
            <w:pPr>
              <w:pStyle w:val="TableParagraph"/>
              <w:spacing w:before="119"/>
              <w:ind w:left="544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59956238" w14:textId="77777777" w:rsidR="00C423A7" w:rsidRPr="00AD7AFE" w:rsidRDefault="00C423A7" w:rsidP="001C3C31">
            <w:pPr>
              <w:pStyle w:val="TableParagraph"/>
              <w:spacing w:before="119"/>
              <w:ind w:left="192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947" w:type="dxa"/>
          </w:tcPr>
          <w:p w14:paraId="52E5D530" w14:textId="77777777" w:rsidR="00C423A7" w:rsidRPr="00AD7AFE" w:rsidRDefault="00C423A7" w:rsidP="001C3C31">
            <w:pPr>
              <w:pStyle w:val="TableParagraph"/>
              <w:spacing w:before="119"/>
              <w:ind w:left="273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2876" w:type="dxa"/>
            <w:gridSpan w:val="2"/>
          </w:tcPr>
          <w:p w14:paraId="56306562" w14:textId="77777777" w:rsidR="00C423A7" w:rsidRPr="00AD7AFE" w:rsidRDefault="00C423A7" w:rsidP="001C3C31">
            <w:pPr>
              <w:pStyle w:val="TableParagraph"/>
              <w:spacing w:before="119"/>
              <w:ind w:left="420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C423A7" w:rsidRPr="005F2C5B" w14:paraId="6636930B" w14:textId="77777777" w:rsidTr="001C3C31">
        <w:trPr>
          <w:trHeight w:val="503"/>
        </w:trPr>
        <w:tc>
          <w:tcPr>
            <w:tcW w:w="709" w:type="dxa"/>
          </w:tcPr>
          <w:p w14:paraId="4C74EDAE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</w:tcPr>
          <w:p w14:paraId="3CCEFE55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6BFFDFB6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947" w:type="dxa"/>
          </w:tcPr>
          <w:p w14:paraId="52364B57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2876" w:type="dxa"/>
            <w:gridSpan w:val="2"/>
          </w:tcPr>
          <w:p w14:paraId="07F53D1F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423A7" w:rsidRPr="005F2C5B" w14:paraId="0379A763" w14:textId="77777777" w:rsidTr="001C3C31">
        <w:trPr>
          <w:trHeight w:val="505"/>
        </w:trPr>
        <w:tc>
          <w:tcPr>
            <w:tcW w:w="709" w:type="dxa"/>
          </w:tcPr>
          <w:p w14:paraId="56B40375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</w:tcPr>
          <w:p w14:paraId="52F58003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project_id</w:t>
            </w:r>
          </w:p>
        </w:tc>
        <w:tc>
          <w:tcPr>
            <w:tcW w:w="1702" w:type="dxa"/>
          </w:tcPr>
          <w:p w14:paraId="2F3CCB22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947" w:type="dxa"/>
          </w:tcPr>
          <w:p w14:paraId="4A499B3C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2876" w:type="dxa"/>
            <w:gridSpan w:val="2"/>
          </w:tcPr>
          <w:p w14:paraId="04D53C5E" w14:textId="1B3AC204" w:rsidR="00C423A7" w:rsidRPr="005F2C5B" w:rsidRDefault="00CC2C1F" w:rsidP="001C3C31">
            <w:pPr>
              <w:pStyle w:val="TableParagraph"/>
              <w:spacing w:line="252" w:lineRule="exact"/>
              <w:ind w:left="129" w:hanging="10"/>
            </w:pPr>
            <w:r>
              <w:t>Project which the repository belongs to</w:t>
            </w:r>
          </w:p>
        </w:tc>
      </w:tr>
      <w:tr w:rsidR="00C423A7" w:rsidRPr="005F2C5B" w14:paraId="013329E3" w14:textId="77777777" w:rsidTr="001C3C31">
        <w:trPr>
          <w:trHeight w:val="506"/>
        </w:trPr>
        <w:tc>
          <w:tcPr>
            <w:tcW w:w="709" w:type="dxa"/>
          </w:tcPr>
          <w:p w14:paraId="6D172E25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</w:tcPr>
          <w:p w14:paraId="2D522F96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4"/>
              </w:rPr>
              <w:t>name</w:t>
            </w:r>
          </w:p>
        </w:tc>
        <w:tc>
          <w:tcPr>
            <w:tcW w:w="1702" w:type="dxa"/>
          </w:tcPr>
          <w:p w14:paraId="44F867EE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947" w:type="dxa"/>
          </w:tcPr>
          <w:p w14:paraId="08B7F885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2876" w:type="dxa"/>
            <w:gridSpan w:val="2"/>
          </w:tcPr>
          <w:p w14:paraId="14C5BEBE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t>Name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repository</w:t>
            </w:r>
          </w:p>
        </w:tc>
      </w:tr>
      <w:tr w:rsidR="00C423A7" w:rsidRPr="005F2C5B" w14:paraId="02C56F25" w14:textId="77777777" w:rsidTr="001C3C31">
        <w:trPr>
          <w:trHeight w:val="506"/>
        </w:trPr>
        <w:tc>
          <w:tcPr>
            <w:tcW w:w="709" w:type="dxa"/>
          </w:tcPr>
          <w:p w14:paraId="22DA990C" w14:textId="77777777" w:rsidR="00C423A7" w:rsidRPr="005F2C5B" w:rsidRDefault="00C423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</w:tcPr>
          <w:p w14:paraId="372E21F3" w14:textId="77777777" w:rsidR="00C423A7" w:rsidRPr="005F2C5B" w:rsidRDefault="00C423A7" w:rsidP="001C3C31">
            <w:pPr>
              <w:pStyle w:val="TableParagraph"/>
              <w:spacing w:line="247" w:lineRule="exact"/>
              <w:ind w:left="117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2" w:type="dxa"/>
          </w:tcPr>
          <w:p w14:paraId="7FD93C48" w14:textId="77777777" w:rsidR="00C423A7" w:rsidRPr="005F2C5B" w:rsidRDefault="00C423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983" w:type="dxa"/>
            <w:gridSpan w:val="2"/>
          </w:tcPr>
          <w:p w14:paraId="4BEA85F3" w14:textId="77777777" w:rsidR="00C423A7" w:rsidRPr="005F2C5B" w:rsidRDefault="00C423A7" w:rsidP="001C3C31">
            <w:pPr>
              <w:pStyle w:val="TableParagraph"/>
              <w:spacing w:line="247" w:lineRule="exact"/>
              <w:ind w:left="118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2835" w:type="dxa"/>
          </w:tcPr>
          <w:p w14:paraId="7F21956A" w14:textId="77777777" w:rsidR="00C423A7" w:rsidRPr="005F2C5B" w:rsidRDefault="00C423A7" w:rsidP="001C3C31">
            <w:pPr>
              <w:pStyle w:val="TableParagraph"/>
              <w:spacing w:line="249" w:lineRule="exact"/>
              <w:ind w:left="100"/>
            </w:pPr>
            <w:r w:rsidRPr="005F2C5B">
              <w:t>Timestamp</w:t>
            </w:r>
            <w:r w:rsidRPr="005F2C5B">
              <w:rPr>
                <w:spacing w:val="-4"/>
              </w:rPr>
              <w:t xml:space="preserve"> </w:t>
            </w:r>
            <w:r w:rsidRPr="005F2C5B">
              <w:t>when</w:t>
            </w:r>
            <w:r w:rsidRPr="005F2C5B">
              <w:rPr>
                <w:spacing w:val="-5"/>
              </w:rPr>
              <w:t xml:space="preserve"> the</w:t>
            </w:r>
          </w:p>
          <w:p w14:paraId="466DF10E" w14:textId="77777777" w:rsidR="00C423A7" w:rsidRPr="005F2C5B" w:rsidRDefault="00C423A7" w:rsidP="001C3C31">
            <w:pPr>
              <w:pStyle w:val="TableParagraph"/>
              <w:spacing w:line="238" w:lineRule="exact"/>
              <w:ind w:left="109"/>
            </w:pPr>
            <w:r w:rsidRPr="005F2C5B">
              <w:t>repository</w:t>
            </w:r>
            <w:r w:rsidRPr="005F2C5B">
              <w:rPr>
                <w:spacing w:val="-9"/>
              </w:rPr>
              <w:t xml:space="preserve"> </w:t>
            </w:r>
            <w:r w:rsidRPr="005F2C5B">
              <w:t>was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created</w:t>
            </w:r>
          </w:p>
        </w:tc>
      </w:tr>
      <w:tr w:rsidR="00C423A7" w:rsidRPr="005F2C5B" w14:paraId="7D8A220A" w14:textId="77777777" w:rsidTr="001C3C31">
        <w:trPr>
          <w:trHeight w:val="505"/>
        </w:trPr>
        <w:tc>
          <w:tcPr>
            <w:tcW w:w="709" w:type="dxa"/>
          </w:tcPr>
          <w:p w14:paraId="6B4595BC" w14:textId="77777777" w:rsidR="00C423A7" w:rsidRPr="005F2C5B" w:rsidRDefault="00C423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</w:tcPr>
          <w:p w14:paraId="678E4F73" w14:textId="77777777" w:rsidR="00C423A7" w:rsidRPr="005F2C5B" w:rsidRDefault="00C423A7" w:rsidP="001C3C31">
            <w:pPr>
              <w:pStyle w:val="TableParagraph"/>
              <w:spacing w:line="247" w:lineRule="exact"/>
              <w:ind w:left="117"/>
            </w:pPr>
            <w:r w:rsidRPr="005F2C5B">
              <w:rPr>
                <w:spacing w:val="-2"/>
              </w:rPr>
              <w:t>created_by</w:t>
            </w:r>
          </w:p>
        </w:tc>
        <w:tc>
          <w:tcPr>
            <w:tcW w:w="1702" w:type="dxa"/>
          </w:tcPr>
          <w:p w14:paraId="598ACCD0" w14:textId="77777777" w:rsidR="00C423A7" w:rsidRPr="005F2C5B" w:rsidRDefault="00C423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983" w:type="dxa"/>
            <w:gridSpan w:val="2"/>
          </w:tcPr>
          <w:p w14:paraId="3CE01FD4" w14:textId="77777777" w:rsidR="00C423A7" w:rsidRPr="005F2C5B" w:rsidRDefault="00C423A7" w:rsidP="001C3C31">
            <w:pPr>
              <w:pStyle w:val="TableParagraph"/>
              <w:spacing w:line="247" w:lineRule="exact"/>
              <w:ind w:left="118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2835" w:type="dxa"/>
          </w:tcPr>
          <w:p w14:paraId="7D31E0CD" w14:textId="6D6882E2" w:rsidR="00C423A7" w:rsidRPr="005F2C5B" w:rsidRDefault="00CC2C1F" w:rsidP="001C3C31">
            <w:pPr>
              <w:pStyle w:val="TableParagraph"/>
              <w:spacing w:line="252" w:lineRule="exact"/>
              <w:ind w:left="150" w:hanging="10"/>
            </w:pPr>
            <w:r>
              <w:t>Id of user who created the repository</w:t>
            </w:r>
          </w:p>
        </w:tc>
      </w:tr>
    </w:tbl>
    <w:p w14:paraId="3748C65B" w14:textId="77777777" w:rsidR="00C423A7" w:rsidRPr="005F2C5B" w:rsidRDefault="00C423A7" w:rsidP="00C423A7">
      <w:pPr>
        <w:rPr>
          <w:rFonts w:ascii="Times New Roman" w:eastAsia="Times New Roman" w:hAnsi="Times New Roman" w:cs="Times New Roman"/>
        </w:rPr>
      </w:pPr>
    </w:p>
    <w:p w14:paraId="130DC523" w14:textId="77777777" w:rsidR="00782CA7" w:rsidRDefault="00782CA7" w:rsidP="000565B7">
      <w:pPr>
        <w:pStyle w:val="TableParagraph"/>
        <w:spacing w:line="245" w:lineRule="exact"/>
        <w:ind w:left="0"/>
      </w:pPr>
    </w:p>
    <w:p w14:paraId="12509819" w14:textId="77777777" w:rsidR="00C423A7" w:rsidRPr="005F2C5B" w:rsidRDefault="00C423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tbl_project</w:t>
      </w:r>
    </w:p>
    <w:p w14:paraId="38E7BC64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2D3322D8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tbl_reg, freelancer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126"/>
        <w:gridCol w:w="1701"/>
        <w:gridCol w:w="1560"/>
        <w:gridCol w:w="2974"/>
      </w:tblGrid>
      <w:tr w:rsidR="00C423A7" w:rsidRPr="005F2C5B" w14:paraId="79A60FD5" w14:textId="77777777" w:rsidTr="00C423A7">
        <w:trPr>
          <w:trHeight w:val="503"/>
        </w:trPr>
        <w:tc>
          <w:tcPr>
            <w:tcW w:w="684" w:type="dxa"/>
          </w:tcPr>
          <w:p w14:paraId="1DCC7C22" w14:textId="77777777" w:rsidR="00C423A7" w:rsidRPr="00AD7AFE" w:rsidRDefault="00C423A7" w:rsidP="001C3C31">
            <w:pPr>
              <w:pStyle w:val="TableParagraph"/>
              <w:spacing w:before="119"/>
              <w:ind w:left="273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6" w:type="dxa"/>
          </w:tcPr>
          <w:p w14:paraId="48C2D8A7" w14:textId="77777777" w:rsidR="00C423A7" w:rsidRPr="00AD7AFE" w:rsidRDefault="00C423A7" w:rsidP="001C3C31">
            <w:pPr>
              <w:pStyle w:val="TableParagraph"/>
              <w:spacing w:before="124"/>
              <w:ind w:left="499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75FE5043" w14:textId="77777777" w:rsidR="00C423A7" w:rsidRPr="00AD7AFE" w:rsidRDefault="00C423A7" w:rsidP="001C3C31">
            <w:pPr>
              <w:pStyle w:val="TableParagraph"/>
              <w:spacing w:before="124"/>
              <w:ind w:left="78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385A1320" w14:textId="77777777" w:rsidR="00C423A7" w:rsidRPr="00AD7AFE" w:rsidRDefault="00C423A7" w:rsidP="001C3C31">
            <w:pPr>
              <w:pStyle w:val="TableParagraph"/>
              <w:spacing w:before="124"/>
              <w:ind w:left="-6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2974" w:type="dxa"/>
          </w:tcPr>
          <w:p w14:paraId="729C84F8" w14:textId="77777777" w:rsidR="00C423A7" w:rsidRPr="00AD7AFE" w:rsidRDefault="00C423A7" w:rsidP="001C3C31">
            <w:pPr>
              <w:pStyle w:val="TableParagraph"/>
              <w:spacing w:before="124"/>
              <w:ind w:left="362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C423A7" w:rsidRPr="005F2C5B" w14:paraId="1180F723" w14:textId="77777777" w:rsidTr="00C423A7">
        <w:trPr>
          <w:trHeight w:val="506"/>
        </w:trPr>
        <w:tc>
          <w:tcPr>
            <w:tcW w:w="684" w:type="dxa"/>
          </w:tcPr>
          <w:p w14:paraId="72BA5463" w14:textId="77777777" w:rsidR="00C423A7" w:rsidRPr="005F2C5B" w:rsidRDefault="00C423A7" w:rsidP="001C3C31">
            <w:pPr>
              <w:pStyle w:val="TableParagraph"/>
              <w:spacing w:before="3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6" w:type="dxa"/>
          </w:tcPr>
          <w:p w14:paraId="71445D76" w14:textId="77777777" w:rsidR="00C423A7" w:rsidRPr="005F2C5B" w:rsidRDefault="00C423A7" w:rsidP="001C3C31">
            <w:pPr>
              <w:pStyle w:val="TableParagraph"/>
              <w:spacing w:before="3"/>
              <w:ind w:left="120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66C26FAD" w14:textId="77777777" w:rsidR="00C423A7" w:rsidRPr="005F2C5B" w:rsidRDefault="00C423A7" w:rsidP="001C3C31">
            <w:pPr>
              <w:pStyle w:val="TableParagraph"/>
              <w:spacing w:before="3"/>
              <w:ind w:left="121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4C432AC5" w14:textId="77777777" w:rsidR="00C423A7" w:rsidRPr="005F2C5B" w:rsidRDefault="00C423A7" w:rsidP="001C3C31">
            <w:pPr>
              <w:pStyle w:val="TableParagraph"/>
              <w:spacing w:before="3"/>
              <w:ind w:left="126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2974" w:type="dxa"/>
          </w:tcPr>
          <w:p w14:paraId="47CCA91F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423A7" w:rsidRPr="005F2C5B" w14:paraId="72D71604" w14:textId="77777777" w:rsidTr="00C423A7">
        <w:trPr>
          <w:trHeight w:val="503"/>
        </w:trPr>
        <w:tc>
          <w:tcPr>
            <w:tcW w:w="684" w:type="dxa"/>
          </w:tcPr>
          <w:p w14:paraId="1B95AA45" w14:textId="77777777" w:rsidR="00C423A7" w:rsidRPr="005F2C5B" w:rsidRDefault="00C423A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6" w:type="dxa"/>
          </w:tcPr>
          <w:p w14:paraId="57B1E784" w14:textId="77777777" w:rsidR="00C423A7" w:rsidRPr="005F2C5B" w:rsidRDefault="00C423A7" w:rsidP="001C3C31">
            <w:pPr>
              <w:pStyle w:val="TableParagraph"/>
              <w:spacing w:before="1"/>
              <w:ind w:left="120"/>
            </w:pPr>
            <w:r w:rsidRPr="005F2C5B">
              <w:rPr>
                <w:spacing w:val="-2"/>
              </w:rPr>
              <w:t>title</w:t>
            </w:r>
          </w:p>
        </w:tc>
        <w:tc>
          <w:tcPr>
            <w:tcW w:w="1701" w:type="dxa"/>
          </w:tcPr>
          <w:p w14:paraId="5F0B939C" w14:textId="77777777" w:rsidR="00C423A7" w:rsidRPr="005F2C5B" w:rsidRDefault="00C423A7" w:rsidP="001C3C31">
            <w:pPr>
              <w:pStyle w:val="TableParagraph"/>
              <w:spacing w:before="1"/>
              <w:ind w:left="121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5A2AADA6" w14:textId="77777777" w:rsidR="00C423A7" w:rsidRPr="005F2C5B" w:rsidRDefault="00C423A7" w:rsidP="001C3C31">
            <w:pPr>
              <w:pStyle w:val="TableParagraph"/>
              <w:spacing w:before="1"/>
              <w:ind w:left="126"/>
            </w:pPr>
            <w:r w:rsidRPr="005F2C5B">
              <w:rPr>
                <w:spacing w:val="-4"/>
              </w:rPr>
              <w:t>Null</w:t>
            </w:r>
          </w:p>
        </w:tc>
        <w:tc>
          <w:tcPr>
            <w:tcW w:w="2974" w:type="dxa"/>
          </w:tcPr>
          <w:p w14:paraId="32549B50" w14:textId="77777777" w:rsidR="00C423A7" w:rsidRPr="005F2C5B" w:rsidRDefault="00C423A7" w:rsidP="001C3C31">
            <w:pPr>
              <w:pStyle w:val="TableParagraph"/>
              <w:spacing w:before="1"/>
              <w:ind w:left="127"/>
            </w:pPr>
            <w:r w:rsidRPr="005F2C5B">
              <w:t>Title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project</w:t>
            </w:r>
          </w:p>
        </w:tc>
      </w:tr>
      <w:tr w:rsidR="00C423A7" w:rsidRPr="005F2C5B" w14:paraId="16B70830" w14:textId="77777777" w:rsidTr="00C423A7">
        <w:trPr>
          <w:trHeight w:val="505"/>
        </w:trPr>
        <w:tc>
          <w:tcPr>
            <w:tcW w:w="684" w:type="dxa"/>
          </w:tcPr>
          <w:p w14:paraId="40747C02" w14:textId="77777777" w:rsidR="00C423A7" w:rsidRPr="005F2C5B" w:rsidRDefault="00C423A7" w:rsidP="001C3C31">
            <w:pPr>
              <w:pStyle w:val="TableParagraph"/>
              <w:spacing w:before="3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6" w:type="dxa"/>
          </w:tcPr>
          <w:p w14:paraId="4FC62993" w14:textId="77777777" w:rsidR="00C423A7" w:rsidRPr="005F2C5B" w:rsidRDefault="00C423A7" w:rsidP="001C3C31">
            <w:pPr>
              <w:pStyle w:val="TableParagraph"/>
              <w:spacing w:before="3"/>
              <w:ind w:left="120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1701" w:type="dxa"/>
          </w:tcPr>
          <w:p w14:paraId="0035C5DF" w14:textId="77777777" w:rsidR="00C423A7" w:rsidRPr="005F2C5B" w:rsidRDefault="00C423A7" w:rsidP="001C3C31">
            <w:pPr>
              <w:pStyle w:val="TableParagraph"/>
              <w:spacing w:before="3"/>
              <w:ind w:left="121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29F4AAD8" w14:textId="77777777" w:rsidR="00C423A7" w:rsidRPr="005F2C5B" w:rsidRDefault="00C423A7" w:rsidP="001C3C31">
            <w:pPr>
              <w:pStyle w:val="TableParagraph"/>
              <w:spacing w:before="3"/>
              <w:ind w:left="126"/>
            </w:pPr>
            <w:r w:rsidRPr="005F2C5B">
              <w:rPr>
                <w:spacing w:val="-4"/>
              </w:rPr>
              <w:t>Null</w:t>
            </w:r>
          </w:p>
        </w:tc>
        <w:tc>
          <w:tcPr>
            <w:tcW w:w="2974" w:type="dxa"/>
          </w:tcPr>
          <w:p w14:paraId="2A4AE81A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Description</w:t>
            </w:r>
            <w:r w:rsidRPr="005F2C5B">
              <w:rPr>
                <w:spacing w:val="-8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project</w:t>
            </w:r>
          </w:p>
        </w:tc>
      </w:tr>
      <w:tr w:rsidR="00C423A7" w:rsidRPr="005F2C5B" w14:paraId="5384103A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CBA5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20E1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budget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2A75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B8BA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277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Budget allocated for the project</w:t>
            </w:r>
          </w:p>
        </w:tc>
      </w:tr>
      <w:tr w:rsidR="00C423A7" w:rsidRPr="005F2C5B" w14:paraId="4AE188C7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687A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B6E9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D107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Varchar(605)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BEDA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8BB5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Category of the project</w:t>
            </w:r>
          </w:p>
        </w:tc>
      </w:tr>
      <w:tr w:rsidR="00C423A7" w:rsidRPr="005F2C5B" w14:paraId="16B3B35D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1508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AC79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allow_bid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6C42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F2B3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4E2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Whether bidding is allowed on the project</w:t>
            </w:r>
          </w:p>
        </w:tc>
      </w:tr>
      <w:tr w:rsidR="00C423A7" w:rsidRPr="005F2C5B" w14:paraId="5760E1C6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A193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2D03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end_date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B729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8F77" w14:textId="248FB0A0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8D76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End date for the project</w:t>
            </w:r>
          </w:p>
        </w:tc>
      </w:tr>
      <w:tr w:rsidR="00C423A7" w:rsidRPr="005F2C5B" w14:paraId="3FC987F0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5726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2E10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file_upload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ECD0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 (file)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A89B" w14:textId="39CF519B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E8E5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File upload for the project</w:t>
            </w:r>
          </w:p>
        </w:tc>
      </w:tr>
      <w:tr w:rsidR="00C423A7" w:rsidRPr="005F2C5B" w14:paraId="6B87B4EE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C7A6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ED64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F71D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896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Now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ED0D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Timestamp when the project was created</w:t>
            </w:r>
          </w:p>
        </w:tc>
      </w:tr>
      <w:tr w:rsidR="00C423A7" w:rsidRPr="005F2C5B" w14:paraId="19732670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0AEB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A7F9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C3B0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14AD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Foreign Key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ED3D" w14:textId="774DE796" w:rsidR="00C423A7" w:rsidRPr="005F2C5B" w:rsidRDefault="00CC2C1F" w:rsidP="001C3C31">
            <w:pPr>
              <w:pStyle w:val="TableParagraph"/>
              <w:spacing w:before="3"/>
              <w:ind w:left="127"/>
            </w:pPr>
            <w:r>
              <w:t>Id of client</w:t>
            </w:r>
          </w:p>
        </w:tc>
      </w:tr>
      <w:tr w:rsidR="00C423A7" w:rsidRPr="005F2C5B" w14:paraId="2BBF3758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5207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D15A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3872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4394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Default:open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09F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Status of the project (open/closed)</w:t>
            </w:r>
          </w:p>
        </w:tc>
      </w:tr>
      <w:tr w:rsidR="00C423A7" w:rsidRPr="005F2C5B" w14:paraId="3017305E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EDCE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D293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start_date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29F9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DD66" w14:textId="351250F5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E6A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Start date of the project</w:t>
            </w:r>
          </w:p>
        </w:tc>
      </w:tr>
      <w:tr w:rsidR="00C423A7" w:rsidRPr="005F2C5B" w14:paraId="44C9ADDE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410C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13FF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project_end_date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DEAD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5FCC" w14:textId="388F09AD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03DA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End date of the project</w:t>
            </w:r>
          </w:p>
        </w:tc>
      </w:tr>
      <w:tr w:rsidR="00C423A7" w:rsidRPr="005F2C5B" w14:paraId="73B384D7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F82A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26EB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project_status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E009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8ADD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'Not</w:t>
            </w:r>
          </w:p>
          <w:p w14:paraId="40C83912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Started'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39E2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Current status of the project</w:t>
            </w:r>
          </w:p>
        </w:tc>
      </w:tr>
      <w:tr w:rsidR="00C423A7" w:rsidRPr="005F2C5B" w14:paraId="7EBA09DA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21F8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F64C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freelancer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74DB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FF0E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Foreign Key</w:t>
            </w:r>
          </w:p>
          <w:p w14:paraId="36007B8D" w14:textId="7060C9F4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A372" w14:textId="3E27DC2D" w:rsidR="00C423A7" w:rsidRPr="005F2C5B" w:rsidRDefault="00CC2C1F" w:rsidP="001C3C31">
            <w:pPr>
              <w:pStyle w:val="TableParagraph"/>
              <w:spacing w:before="3"/>
              <w:ind w:left="127"/>
            </w:pPr>
            <w:r>
              <w:t xml:space="preserve">Id of  </w:t>
            </w:r>
            <w:r w:rsidR="00C423A7" w:rsidRPr="005F2C5B">
              <w:t>Freelancer</w:t>
            </w:r>
          </w:p>
        </w:tc>
      </w:tr>
      <w:tr w:rsidR="00C423A7" w:rsidRPr="005F2C5B" w14:paraId="50FB0AAE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EE4D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CE6C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git_repo_link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E5E4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41CF" w14:textId="7F308E5E" w:rsidR="00C423A7" w:rsidRPr="005F2C5B" w:rsidRDefault="008A2AB8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Null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5DEB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URL to the project's Git</w:t>
            </w:r>
          </w:p>
          <w:p w14:paraId="45C5D14B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repository</w:t>
            </w:r>
          </w:p>
        </w:tc>
      </w:tr>
      <w:tr w:rsidR="00C423A7" w:rsidRPr="005F2C5B" w14:paraId="7E385BFC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8648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687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gst_rate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11E0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Decimal (5,2)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8722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18.00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E523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GST rate applied to the project</w:t>
            </w:r>
          </w:p>
        </w:tc>
      </w:tr>
      <w:tr w:rsidR="00C423A7" w:rsidRPr="005F2C5B" w14:paraId="2ED35763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BE85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C46B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gst_amount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F704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Decimal (15,2)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2C7E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0.00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C806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GST amount calculated</w:t>
            </w:r>
          </w:p>
        </w:tc>
      </w:tr>
      <w:tr w:rsidR="00C423A7" w:rsidRPr="005F2C5B" w14:paraId="50E2EEA5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3632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1613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total_including_gst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9EC3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Decimal (15,2)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59BC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0.00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524C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Total amount including GST</w:t>
            </w:r>
          </w:p>
        </w:tc>
      </w:tr>
      <w:tr w:rsidR="00C423A7" w:rsidRPr="005F2C5B" w14:paraId="2317B14B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2342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635C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client_review_given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85BC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3172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False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C71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Whether the client review is</w:t>
            </w:r>
          </w:p>
          <w:p w14:paraId="66F6BF59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given</w:t>
            </w:r>
          </w:p>
        </w:tc>
      </w:tr>
      <w:tr w:rsidR="00C423A7" w:rsidRPr="005F2C5B" w14:paraId="0D28C582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5CAA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DE78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freelancer_review_giv 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6CF8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5BF5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False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9535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Whether the freelancer review is given</w:t>
            </w:r>
          </w:p>
        </w:tc>
      </w:tr>
      <w:tr w:rsidR="00C423A7" w:rsidRPr="005F2C5B" w14:paraId="68F7A773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C8FE" w14:textId="77777777" w:rsidR="00C423A7" w:rsidRPr="005F2C5B" w:rsidRDefault="00C423A7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 w:rsidRPr="005F2C5B">
              <w:rPr>
                <w:spacing w:val="-10"/>
              </w:rPr>
              <w:t>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9E07" w14:textId="77777777" w:rsidR="00C423A7" w:rsidRPr="005F2C5B" w:rsidRDefault="00C423A7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 w:rsidRPr="005F2C5B">
              <w:rPr>
                <w:spacing w:val="-2"/>
              </w:rPr>
              <w:t>scope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3FCC" w14:textId="77777777" w:rsidR="00C423A7" w:rsidRPr="005F2C5B" w:rsidRDefault="00C423A7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 w:rsidRPr="005F2C5B">
              <w:rPr>
                <w:spacing w:val="-4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3300" w14:textId="77777777" w:rsidR="00C423A7" w:rsidRPr="005F2C5B" w:rsidRDefault="00C423A7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 w:rsidRPr="005F2C5B">
              <w:rPr>
                <w:spacing w:val="-4"/>
              </w:rPr>
              <w:t>Default 'medium'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6230" w14:textId="77777777" w:rsidR="00C423A7" w:rsidRPr="005F2C5B" w:rsidRDefault="00C423A7" w:rsidP="001C3C31">
            <w:pPr>
              <w:pStyle w:val="TableParagraph"/>
              <w:spacing w:before="3"/>
              <w:ind w:left="127"/>
            </w:pPr>
            <w:r w:rsidRPr="005F2C5B">
              <w:t>Scope of the project (low/medium/high)</w:t>
            </w:r>
          </w:p>
        </w:tc>
      </w:tr>
      <w:tr w:rsidR="0074688D" w:rsidRPr="005F2C5B" w14:paraId="55FEAEC6" w14:textId="77777777" w:rsidTr="00C423A7">
        <w:trPr>
          <w:trHeight w:val="5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769" w14:textId="2A3C9E68" w:rsidR="0074688D" w:rsidRPr="005F2C5B" w:rsidRDefault="0074688D" w:rsidP="001C3C31">
            <w:pPr>
              <w:pStyle w:val="TableParagraph"/>
              <w:spacing w:before="3"/>
              <w:ind w:left="119"/>
              <w:rPr>
                <w:spacing w:val="-10"/>
              </w:rPr>
            </w:pPr>
            <w:r>
              <w:rPr>
                <w:spacing w:val="-1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A8CF" w14:textId="1101822E" w:rsidR="0074688D" w:rsidRPr="005F2C5B" w:rsidRDefault="0074688D" w:rsidP="001C3C31">
            <w:pPr>
              <w:pStyle w:val="TableParagraph"/>
              <w:spacing w:before="3"/>
              <w:ind w:left="120"/>
              <w:rPr>
                <w:spacing w:val="-2"/>
              </w:rPr>
            </w:pPr>
            <w:r>
              <w:rPr>
                <w:spacing w:val="-2"/>
              </w:rPr>
              <w:t>Team_id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FC19" w14:textId="2078A780" w:rsidR="0074688D" w:rsidRPr="005F2C5B" w:rsidRDefault="0074688D" w:rsidP="001C3C31">
            <w:pPr>
              <w:pStyle w:val="TableParagraph"/>
              <w:spacing w:before="3"/>
              <w:ind w:left="121"/>
              <w:rPr>
                <w:spacing w:val="-4"/>
              </w:rPr>
            </w:pPr>
            <w:r>
              <w:rPr>
                <w:spacing w:val="-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7F8" w14:textId="78F17061" w:rsidR="0074688D" w:rsidRPr="005F2C5B" w:rsidRDefault="0074688D" w:rsidP="001C3C31">
            <w:pPr>
              <w:pStyle w:val="TableParagraph"/>
              <w:spacing w:before="3"/>
              <w:ind w:left="126"/>
              <w:rPr>
                <w:spacing w:val="-4"/>
              </w:rPr>
            </w:pPr>
            <w:r>
              <w:rPr>
                <w:spacing w:val="-4"/>
              </w:rPr>
              <w:t>Foreign Key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9102" w14:textId="7EACC163" w:rsidR="0074688D" w:rsidRPr="005F2C5B" w:rsidRDefault="0074688D" w:rsidP="001C3C31">
            <w:pPr>
              <w:pStyle w:val="TableParagraph"/>
              <w:spacing w:before="3"/>
              <w:ind w:left="127"/>
            </w:pPr>
            <w:r w:rsidRPr="0074688D">
              <w:t>References tbl_team(id)</w:t>
            </w:r>
          </w:p>
        </w:tc>
      </w:tr>
    </w:tbl>
    <w:p w14:paraId="5B80D1D1" w14:textId="4D17CD03" w:rsidR="00C423A7" w:rsidRDefault="00C423A7" w:rsidP="00C423A7">
      <w:pPr>
        <w:tabs>
          <w:tab w:val="left" w:pos="1654"/>
        </w:tabs>
        <w:rPr>
          <w:rFonts w:ascii="Times New Roman" w:eastAsia="Times New Roman" w:hAnsi="Times New Roman" w:cs="Times New Roman"/>
        </w:rPr>
      </w:pPr>
    </w:p>
    <w:p w14:paraId="3856EEF8" w14:textId="77777777" w:rsidR="00C423A7" w:rsidRPr="005F2C5B" w:rsidRDefault="00C423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tbl_sharedfile</w:t>
      </w:r>
    </w:p>
    <w:p w14:paraId="7A1A7330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3C1E322" w14:textId="77777777" w:rsidR="00C423A7" w:rsidRPr="005F2C5B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uid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p w14:paraId="2033825E" w14:textId="77777777" w:rsidR="00C423A7" w:rsidRPr="005F2C5B" w:rsidRDefault="00C423A7" w:rsidP="00C423A7">
      <w:pPr>
        <w:pStyle w:val="BodyText"/>
        <w:spacing w:before="28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632"/>
        <w:gridCol w:w="2766"/>
        <w:gridCol w:w="1195"/>
        <w:gridCol w:w="3142"/>
      </w:tblGrid>
      <w:tr w:rsidR="00C423A7" w:rsidRPr="005F2C5B" w14:paraId="574DA221" w14:textId="77777777" w:rsidTr="00C423A7">
        <w:trPr>
          <w:trHeight w:val="506"/>
        </w:trPr>
        <w:tc>
          <w:tcPr>
            <w:tcW w:w="569" w:type="dxa"/>
          </w:tcPr>
          <w:p w14:paraId="731D2304" w14:textId="77777777" w:rsidR="00C423A7" w:rsidRPr="00AD7AFE" w:rsidRDefault="00C423A7" w:rsidP="001C3C31">
            <w:pPr>
              <w:pStyle w:val="TableParagraph"/>
              <w:spacing w:before="119"/>
              <w:ind w:left="158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632" w:type="dxa"/>
          </w:tcPr>
          <w:p w14:paraId="3FD54C9C" w14:textId="77777777" w:rsidR="00C423A7" w:rsidRPr="00AD7AFE" w:rsidRDefault="00C423A7" w:rsidP="001C3C31">
            <w:pPr>
              <w:pStyle w:val="TableParagraph"/>
              <w:spacing w:before="121"/>
              <w:ind w:left="16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2766" w:type="dxa"/>
          </w:tcPr>
          <w:p w14:paraId="74E8D5C2" w14:textId="77777777" w:rsidR="00C423A7" w:rsidRPr="00AD7AFE" w:rsidRDefault="00C423A7" w:rsidP="001C3C31">
            <w:pPr>
              <w:pStyle w:val="TableParagraph"/>
              <w:spacing w:before="121"/>
              <w:ind w:left="355"/>
              <w:rPr>
                <w:b/>
                <w:bCs/>
              </w:rPr>
            </w:pPr>
            <w:r w:rsidRPr="00AD7AFE">
              <w:rPr>
                <w:b/>
                <w:bCs/>
              </w:rPr>
              <w:t>Datatype</w:t>
            </w:r>
            <w:r w:rsidRPr="00AD7AFE">
              <w:rPr>
                <w:b/>
                <w:bCs/>
                <w:spacing w:val="-11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195" w:type="dxa"/>
          </w:tcPr>
          <w:p w14:paraId="235D728F" w14:textId="77777777" w:rsidR="00C423A7" w:rsidRPr="00AD7AFE" w:rsidRDefault="00C423A7" w:rsidP="001C3C31">
            <w:pPr>
              <w:pStyle w:val="TableParagraph"/>
              <w:spacing w:before="4" w:line="240" w:lineRule="exact"/>
              <w:ind w:left="88" w:firstLine="160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Key Constraints</w:t>
            </w:r>
          </w:p>
        </w:tc>
        <w:tc>
          <w:tcPr>
            <w:tcW w:w="3142" w:type="dxa"/>
          </w:tcPr>
          <w:p w14:paraId="53008DD2" w14:textId="77777777" w:rsidR="00C423A7" w:rsidRPr="00AD7AFE" w:rsidRDefault="00C423A7" w:rsidP="001C3C31">
            <w:pPr>
              <w:pStyle w:val="TableParagraph"/>
              <w:spacing w:before="121"/>
              <w:ind w:left="134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C423A7" w:rsidRPr="005F2C5B" w14:paraId="6177DDE3" w14:textId="77777777" w:rsidTr="00C423A7">
        <w:trPr>
          <w:trHeight w:val="530"/>
        </w:trPr>
        <w:tc>
          <w:tcPr>
            <w:tcW w:w="569" w:type="dxa"/>
          </w:tcPr>
          <w:p w14:paraId="5851BAF5" w14:textId="77777777" w:rsidR="00C423A7" w:rsidRPr="005F2C5B" w:rsidRDefault="00C423A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632" w:type="dxa"/>
          </w:tcPr>
          <w:p w14:paraId="527E2337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2766" w:type="dxa"/>
          </w:tcPr>
          <w:p w14:paraId="4C19E97E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195" w:type="dxa"/>
          </w:tcPr>
          <w:p w14:paraId="191F71EC" w14:textId="77777777" w:rsidR="00C423A7" w:rsidRPr="005F2C5B" w:rsidRDefault="00C423A7" w:rsidP="001C3C31">
            <w:pPr>
              <w:pStyle w:val="TableParagraph"/>
              <w:spacing w:before="1"/>
              <w:ind w:left="117" w:right="353"/>
            </w:pPr>
            <w:r w:rsidRPr="005F2C5B">
              <w:rPr>
                <w:spacing w:val="-2"/>
              </w:rPr>
              <w:t xml:space="preserve">Primary </w:t>
            </w:r>
            <w:r w:rsidRPr="005F2C5B">
              <w:rPr>
                <w:spacing w:val="-4"/>
              </w:rPr>
              <w:t>Key</w:t>
            </w:r>
          </w:p>
        </w:tc>
        <w:tc>
          <w:tcPr>
            <w:tcW w:w="3142" w:type="dxa"/>
          </w:tcPr>
          <w:p w14:paraId="66623AD5" w14:textId="77777777" w:rsidR="00C423A7" w:rsidRPr="005F2C5B" w:rsidRDefault="00C423A7" w:rsidP="001C3C31">
            <w:pPr>
              <w:pStyle w:val="TableParagraph"/>
              <w:spacing w:before="1"/>
              <w:ind w:left="117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423A7" w:rsidRPr="005F2C5B" w14:paraId="49B35A89" w14:textId="77777777" w:rsidTr="00C423A7">
        <w:trPr>
          <w:trHeight w:val="530"/>
        </w:trPr>
        <w:tc>
          <w:tcPr>
            <w:tcW w:w="569" w:type="dxa"/>
          </w:tcPr>
          <w:p w14:paraId="4E882581" w14:textId="77777777" w:rsidR="00C423A7" w:rsidRPr="005F2C5B" w:rsidRDefault="00C423A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632" w:type="dxa"/>
          </w:tcPr>
          <w:p w14:paraId="5813B01C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rPr>
                <w:spacing w:val="-2"/>
              </w:rPr>
              <w:t>repository</w:t>
            </w:r>
          </w:p>
        </w:tc>
        <w:tc>
          <w:tcPr>
            <w:tcW w:w="2766" w:type="dxa"/>
          </w:tcPr>
          <w:p w14:paraId="065811BE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195" w:type="dxa"/>
          </w:tcPr>
          <w:p w14:paraId="7BAD6B41" w14:textId="77777777" w:rsidR="00C423A7" w:rsidRPr="005F2C5B" w:rsidRDefault="00C423A7" w:rsidP="001C3C31">
            <w:pPr>
              <w:pStyle w:val="TableParagraph"/>
              <w:spacing w:before="1"/>
              <w:ind w:left="117" w:right="377"/>
            </w:pPr>
            <w:r w:rsidRPr="005F2C5B">
              <w:rPr>
                <w:spacing w:val="-2"/>
              </w:rPr>
              <w:t xml:space="preserve">Foreign </w:t>
            </w:r>
            <w:r w:rsidRPr="005F2C5B">
              <w:rPr>
                <w:spacing w:val="-4"/>
              </w:rPr>
              <w:t>Key</w:t>
            </w:r>
          </w:p>
        </w:tc>
        <w:tc>
          <w:tcPr>
            <w:tcW w:w="3142" w:type="dxa"/>
          </w:tcPr>
          <w:p w14:paraId="46F89686" w14:textId="5B862BF8" w:rsidR="00C423A7" w:rsidRPr="005F2C5B" w:rsidRDefault="00CC2C1F" w:rsidP="001C3C31">
            <w:pPr>
              <w:pStyle w:val="TableParagraph"/>
              <w:spacing w:before="1"/>
              <w:ind w:left="117"/>
            </w:pPr>
            <w:r>
              <w:t>Id of repository to which file belong to</w:t>
            </w:r>
          </w:p>
        </w:tc>
      </w:tr>
      <w:tr w:rsidR="00C423A7" w:rsidRPr="005F2C5B" w14:paraId="083ED570" w14:textId="77777777" w:rsidTr="00C423A7">
        <w:trPr>
          <w:trHeight w:val="506"/>
        </w:trPr>
        <w:tc>
          <w:tcPr>
            <w:tcW w:w="569" w:type="dxa"/>
          </w:tcPr>
          <w:p w14:paraId="00A51B08" w14:textId="77777777" w:rsidR="00C423A7" w:rsidRPr="005F2C5B" w:rsidRDefault="00C423A7" w:rsidP="001C3C31">
            <w:pPr>
              <w:pStyle w:val="TableParagraph"/>
              <w:spacing w:before="1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632" w:type="dxa"/>
          </w:tcPr>
          <w:p w14:paraId="590AAC8A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rPr>
                <w:spacing w:val="-4"/>
              </w:rPr>
              <w:t>file</w:t>
            </w:r>
          </w:p>
        </w:tc>
        <w:tc>
          <w:tcPr>
            <w:tcW w:w="2766" w:type="dxa"/>
          </w:tcPr>
          <w:p w14:paraId="098A118A" w14:textId="77777777" w:rsidR="00C423A7" w:rsidRPr="005F2C5B" w:rsidRDefault="00C423A7" w:rsidP="001C3C31">
            <w:pPr>
              <w:pStyle w:val="TableParagraph"/>
              <w:spacing w:before="1"/>
              <w:ind w:left="115"/>
            </w:pPr>
            <w:r w:rsidRPr="005F2C5B">
              <w:rPr>
                <w:spacing w:val="-2"/>
              </w:rPr>
              <w:t>Varchar(file)</w:t>
            </w:r>
          </w:p>
        </w:tc>
        <w:tc>
          <w:tcPr>
            <w:tcW w:w="1195" w:type="dxa"/>
          </w:tcPr>
          <w:p w14:paraId="10CF8D30" w14:textId="77777777" w:rsidR="00C423A7" w:rsidRPr="005F2C5B" w:rsidRDefault="00C423A7" w:rsidP="001C3C31">
            <w:pPr>
              <w:pStyle w:val="TableParagraph"/>
              <w:ind w:left="0"/>
            </w:pPr>
          </w:p>
        </w:tc>
        <w:tc>
          <w:tcPr>
            <w:tcW w:w="3142" w:type="dxa"/>
          </w:tcPr>
          <w:p w14:paraId="05682ACE" w14:textId="77777777" w:rsidR="00C423A7" w:rsidRPr="005F2C5B" w:rsidRDefault="00C423A7" w:rsidP="001C3C31">
            <w:pPr>
              <w:pStyle w:val="TableParagraph"/>
              <w:spacing w:before="1"/>
              <w:ind w:left="117"/>
            </w:pPr>
            <w:r w:rsidRPr="005F2C5B">
              <w:t>File</w:t>
            </w:r>
            <w:r w:rsidRPr="005F2C5B">
              <w:rPr>
                <w:spacing w:val="-1"/>
              </w:rPr>
              <w:t xml:space="preserve"> </w:t>
            </w:r>
            <w:r w:rsidRPr="005F2C5B">
              <w:rPr>
                <w:spacing w:val="-2"/>
              </w:rPr>
              <w:t>uploaded</w:t>
            </w:r>
          </w:p>
        </w:tc>
      </w:tr>
      <w:tr w:rsidR="00C423A7" w:rsidRPr="005F2C5B" w14:paraId="4A3E0660" w14:textId="77777777" w:rsidTr="00C423A7">
        <w:trPr>
          <w:trHeight w:val="503"/>
        </w:trPr>
        <w:tc>
          <w:tcPr>
            <w:tcW w:w="569" w:type="dxa"/>
          </w:tcPr>
          <w:p w14:paraId="6D8EF0CB" w14:textId="77777777" w:rsidR="00C423A7" w:rsidRPr="005F2C5B" w:rsidRDefault="00C423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632" w:type="dxa"/>
          </w:tcPr>
          <w:p w14:paraId="1FB8840C" w14:textId="77777777" w:rsidR="00C423A7" w:rsidRPr="005F2C5B" w:rsidRDefault="00C423A7" w:rsidP="001C3C31">
            <w:pPr>
              <w:pStyle w:val="TableParagraph"/>
              <w:spacing w:line="247" w:lineRule="exact"/>
              <w:ind w:left="115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2766" w:type="dxa"/>
          </w:tcPr>
          <w:p w14:paraId="04AE9435" w14:textId="77777777" w:rsidR="00C423A7" w:rsidRPr="005F2C5B" w:rsidRDefault="00C423A7" w:rsidP="001C3C31">
            <w:pPr>
              <w:pStyle w:val="TableParagraph"/>
              <w:spacing w:line="247" w:lineRule="exact"/>
              <w:ind w:left="115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195" w:type="dxa"/>
          </w:tcPr>
          <w:p w14:paraId="3878728C" w14:textId="200E372C" w:rsidR="00C423A7" w:rsidRPr="005F2C5B" w:rsidRDefault="008A2AB8" w:rsidP="001C3C31">
            <w:pPr>
              <w:pStyle w:val="TableParagraph"/>
              <w:spacing w:line="247" w:lineRule="exact"/>
              <w:ind w:left="117"/>
            </w:pPr>
            <w:r>
              <w:rPr>
                <w:spacing w:val="-2"/>
              </w:rPr>
              <w:t>Null</w:t>
            </w:r>
          </w:p>
        </w:tc>
        <w:tc>
          <w:tcPr>
            <w:tcW w:w="3142" w:type="dxa"/>
          </w:tcPr>
          <w:p w14:paraId="7FCF2EA9" w14:textId="77777777" w:rsidR="00C423A7" w:rsidRPr="005F2C5B" w:rsidRDefault="00C423A7" w:rsidP="001C3C31">
            <w:pPr>
              <w:pStyle w:val="TableParagraph"/>
              <w:spacing w:line="247" w:lineRule="exact"/>
              <w:ind w:left="117"/>
            </w:pPr>
            <w:r w:rsidRPr="005F2C5B">
              <w:t>Description</w:t>
            </w:r>
            <w:r w:rsidRPr="005F2C5B">
              <w:rPr>
                <w:spacing w:val="-10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C423A7" w:rsidRPr="005F2C5B" w14:paraId="0FAF01A0" w14:textId="77777777" w:rsidTr="00C423A7">
        <w:trPr>
          <w:trHeight w:val="530"/>
        </w:trPr>
        <w:tc>
          <w:tcPr>
            <w:tcW w:w="569" w:type="dxa"/>
          </w:tcPr>
          <w:p w14:paraId="488769D1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632" w:type="dxa"/>
          </w:tcPr>
          <w:p w14:paraId="0DF341B5" w14:textId="77777777" w:rsidR="00C423A7" w:rsidRPr="005F2C5B" w:rsidRDefault="00C423A7" w:rsidP="001C3C31">
            <w:pPr>
              <w:pStyle w:val="TableParagraph"/>
              <w:spacing w:line="249" w:lineRule="exact"/>
              <w:ind w:left="115"/>
            </w:pPr>
            <w:r w:rsidRPr="005F2C5B">
              <w:rPr>
                <w:spacing w:val="-2"/>
              </w:rPr>
              <w:t>uploaded_by</w:t>
            </w:r>
          </w:p>
        </w:tc>
        <w:tc>
          <w:tcPr>
            <w:tcW w:w="2766" w:type="dxa"/>
          </w:tcPr>
          <w:p w14:paraId="482C7ADF" w14:textId="77777777" w:rsidR="00C423A7" w:rsidRPr="005F2C5B" w:rsidRDefault="00C423A7" w:rsidP="001C3C31">
            <w:pPr>
              <w:pStyle w:val="TableParagraph"/>
              <w:spacing w:line="249" w:lineRule="exact"/>
              <w:ind w:left="115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195" w:type="dxa"/>
          </w:tcPr>
          <w:p w14:paraId="6D7286BD" w14:textId="77777777" w:rsidR="00C423A7" w:rsidRPr="005F2C5B" w:rsidRDefault="00C423A7" w:rsidP="001C3C31">
            <w:pPr>
              <w:pStyle w:val="TableParagraph"/>
              <w:ind w:left="117" w:right="377"/>
            </w:pPr>
            <w:r w:rsidRPr="005F2C5B">
              <w:rPr>
                <w:spacing w:val="-2"/>
              </w:rPr>
              <w:t xml:space="preserve">Foreign </w:t>
            </w:r>
            <w:r w:rsidRPr="005F2C5B">
              <w:rPr>
                <w:spacing w:val="-4"/>
              </w:rPr>
              <w:t>Key</w:t>
            </w:r>
          </w:p>
        </w:tc>
        <w:tc>
          <w:tcPr>
            <w:tcW w:w="3142" w:type="dxa"/>
          </w:tcPr>
          <w:p w14:paraId="5DA7F6AC" w14:textId="7B586C5F" w:rsidR="00C423A7" w:rsidRPr="005F2C5B" w:rsidRDefault="00CC2C1F" w:rsidP="001C3C31">
            <w:pPr>
              <w:pStyle w:val="TableParagraph"/>
              <w:ind w:left="117"/>
            </w:pPr>
            <w:r>
              <w:t>Id of user who uploaded the file</w:t>
            </w:r>
          </w:p>
        </w:tc>
      </w:tr>
      <w:tr w:rsidR="00C423A7" w:rsidRPr="005F2C5B" w14:paraId="4F403504" w14:textId="77777777" w:rsidTr="00C423A7">
        <w:trPr>
          <w:trHeight w:val="530"/>
        </w:trPr>
        <w:tc>
          <w:tcPr>
            <w:tcW w:w="569" w:type="dxa"/>
          </w:tcPr>
          <w:p w14:paraId="47DE0222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1632" w:type="dxa"/>
          </w:tcPr>
          <w:p w14:paraId="2B04B63C" w14:textId="77777777" w:rsidR="00C423A7" w:rsidRPr="005F2C5B" w:rsidRDefault="00C423A7" w:rsidP="001C3C31">
            <w:pPr>
              <w:pStyle w:val="TableParagraph"/>
              <w:spacing w:line="249" w:lineRule="exact"/>
              <w:ind w:left="115"/>
            </w:pPr>
            <w:r w:rsidRPr="005F2C5B">
              <w:rPr>
                <w:spacing w:val="-2"/>
              </w:rPr>
              <w:t>uploaded_at</w:t>
            </w:r>
          </w:p>
        </w:tc>
        <w:tc>
          <w:tcPr>
            <w:tcW w:w="2766" w:type="dxa"/>
          </w:tcPr>
          <w:p w14:paraId="6ECFD424" w14:textId="77777777" w:rsidR="00C423A7" w:rsidRPr="005F2C5B" w:rsidRDefault="00C423A7" w:rsidP="001C3C31">
            <w:pPr>
              <w:pStyle w:val="TableParagraph"/>
              <w:spacing w:line="249" w:lineRule="exact"/>
              <w:ind w:left="115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195" w:type="dxa"/>
          </w:tcPr>
          <w:p w14:paraId="360A59B2" w14:textId="77777777" w:rsidR="00C423A7" w:rsidRPr="005F2C5B" w:rsidRDefault="00C423A7" w:rsidP="001C3C31">
            <w:pPr>
              <w:pStyle w:val="TableParagraph"/>
              <w:ind w:left="117" w:right="402"/>
            </w:pPr>
            <w:r w:rsidRPr="005F2C5B">
              <w:rPr>
                <w:spacing w:val="-2"/>
              </w:rPr>
              <w:t xml:space="preserve">Default </w:t>
            </w:r>
            <w:r w:rsidRPr="005F2C5B">
              <w:rPr>
                <w:spacing w:val="-4"/>
              </w:rPr>
              <w:t>Now</w:t>
            </w:r>
          </w:p>
        </w:tc>
        <w:tc>
          <w:tcPr>
            <w:tcW w:w="3142" w:type="dxa"/>
          </w:tcPr>
          <w:p w14:paraId="461FDBCE" w14:textId="77777777" w:rsidR="00C423A7" w:rsidRPr="005F2C5B" w:rsidRDefault="00C423A7" w:rsidP="001C3C31">
            <w:pPr>
              <w:pStyle w:val="TableParagraph"/>
              <w:ind w:left="117"/>
            </w:pPr>
            <w:r w:rsidRPr="005F2C5B">
              <w:t>Timestamp</w:t>
            </w:r>
            <w:r w:rsidRPr="005F2C5B">
              <w:rPr>
                <w:spacing w:val="-9"/>
              </w:rPr>
              <w:t xml:space="preserve"> </w:t>
            </w:r>
            <w:r w:rsidRPr="005F2C5B">
              <w:t>when</w:t>
            </w:r>
            <w:r w:rsidRPr="005F2C5B">
              <w:rPr>
                <w:spacing w:val="-11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file</w:t>
            </w:r>
            <w:r w:rsidRPr="005F2C5B">
              <w:rPr>
                <w:spacing w:val="-9"/>
              </w:rPr>
              <w:t xml:space="preserve"> </w:t>
            </w:r>
            <w:r w:rsidRPr="005F2C5B">
              <w:t xml:space="preserve">was </w:t>
            </w:r>
            <w:r w:rsidRPr="005F2C5B">
              <w:rPr>
                <w:spacing w:val="-2"/>
              </w:rPr>
              <w:t>uploaded</w:t>
            </w:r>
          </w:p>
        </w:tc>
      </w:tr>
    </w:tbl>
    <w:p w14:paraId="5D419751" w14:textId="77777777" w:rsidR="00C423A7" w:rsidRDefault="00C423A7" w:rsidP="00C423A7">
      <w:pPr>
        <w:tabs>
          <w:tab w:val="left" w:pos="1654"/>
        </w:tabs>
        <w:rPr>
          <w:rFonts w:ascii="Times New Roman" w:eastAsia="Times New Roman" w:hAnsi="Times New Roman" w:cs="Times New Roman"/>
        </w:rPr>
      </w:pPr>
    </w:p>
    <w:p w14:paraId="5038ABAC" w14:textId="2520BA64" w:rsidR="00782CA7" w:rsidRPr="005F2C5B" w:rsidRDefault="00C423A7" w:rsidP="00C423A7">
      <w:pPr>
        <w:tabs>
          <w:tab w:val="left" w:pos="1654"/>
        </w:tabs>
        <w:rPr>
          <w:rFonts w:ascii="Times New Roman" w:hAnsi="Times New Roman" w:cs="Times New Roman"/>
          <w:b/>
        </w:rPr>
      </w:pPr>
      <w:r>
        <w:tab/>
      </w:r>
    </w:p>
    <w:p w14:paraId="413E0949" w14:textId="77777777" w:rsidR="00782CA7" w:rsidRPr="005F2C5B" w:rsidRDefault="00782CA7" w:rsidP="00782CA7">
      <w:pPr>
        <w:pStyle w:val="TableParagraph"/>
        <w:sectPr w:rsidR="00782CA7" w:rsidRPr="005F2C5B" w:rsidSect="00782CA7">
          <w:pgSz w:w="11930" w:h="16860"/>
          <w:pgMar w:top="1260" w:right="708" w:bottom="1100" w:left="708" w:header="768" w:footer="911" w:gutter="0"/>
          <w:cols w:space="720"/>
        </w:sectPr>
      </w:pPr>
    </w:p>
    <w:p w14:paraId="03F71090" w14:textId="77777777" w:rsidR="00782CA7" w:rsidRPr="005F2C5B" w:rsidRDefault="00782CA7" w:rsidP="00782CA7">
      <w:pPr>
        <w:pStyle w:val="BodyText"/>
        <w:spacing w:before="2"/>
        <w:rPr>
          <w:rFonts w:ascii="Times New Roman" w:hAnsi="Times New Roman" w:cs="Times New Roman"/>
          <w:b/>
          <w:sz w:val="7"/>
        </w:rPr>
      </w:pPr>
    </w:p>
    <w:p w14:paraId="29A6551F" w14:textId="63250D4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tbl_sharedurl</w:t>
      </w:r>
    </w:p>
    <w:p w14:paraId="6D1C413A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FFF4C66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repository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tbl_repository,shared_by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41721862" w14:textId="5A3F9E63" w:rsidR="00782CA7" w:rsidRPr="00C423A7" w:rsidRDefault="00782C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9"/>
        <w:gridCol w:w="1699"/>
        <w:gridCol w:w="1560"/>
        <w:gridCol w:w="3348"/>
      </w:tblGrid>
      <w:tr w:rsidR="00782CA7" w:rsidRPr="005F2C5B" w14:paraId="281DCE82" w14:textId="77777777" w:rsidTr="00C423A7">
        <w:trPr>
          <w:trHeight w:val="506"/>
        </w:trPr>
        <w:tc>
          <w:tcPr>
            <w:tcW w:w="569" w:type="dxa"/>
          </w:tcPr>
          <w:p w14:paraId="511E518D" w14:textId="77777777" w:rsidR="00782CA7" w:rsidRPr="00AD7AFE" w:rsidRDefault="00782CA7" w:rsidP="001C3C31">
            <w:pPr>
              <w:pStyle w:val="TableParagraph"/>
              <w:spacing w:before="121"/>
              <w:ind w:left="158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132B61EC" w14:textId="77777777" w:rsidR="00782CA7" w:rsidRPr="00AD7AFE" w:rsidRDefault="00782CA7" w:rsidP="001C3C31">
            <w:pPr>
              <w:pStyle w:val="TableParagraph"/>
              <w:spacing w:before="124"/>
              <w:ind w:left="415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699" w:type="dxa"/>
          </w:tcPr>
          <w:p w14:paraId="02584A18" w14:textId="77777777" w:rsidR="00782CA7" w:rsidRPr="00AD7AFE" w:rsidRDefault="00782CA7" w:rsidP="001C3C31">
            <w:pPr>
              <w:pStyle w:val="TableParagraph"/>
              <w:spacing w:before="124"/>
              <w:ind w:left="91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101F2668" w14:textId="77777777" w:rsidR="00782CA7" w:rsidRPr="00AD7AFE" w:rsidRDefault="00782CA7" w:rsidP="001C3C31">
            <w:pPr>
              <w:pStyle w:val="TableParagraph"/>
              <w:spacing w:before="124"/>
              <w:ind w:left="82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1611134B" w14:textId="77777777" w:rsidR="00782CA7" w:rsidRPr="00AD7AFE" w:rsidRDefault="00782CA7" w:rsidP="001C3C31">
            <w:pPr>
              <w:pStyle w:val="TableParagraph"/>
              <w:spacing w:before="124"/>
              <w:ind w:left="457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206E8035" w14:textId="77777777" w:rsidTr="00C423A7">
        <w:trPr>
          <w:trHeight w:val="505"/>
        </w:trPr>
        <w:tc>
          <w:tcPr>
            <w:tcW w:w="569" w:type="dxa"/>
          </w:tcPr>
          <w:p w14:paraId="1A8815CA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71B8A193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699" w:type="dxa"/>
          </w:tcPr>
          <w:p w14:paraId="531B7146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5ED5616B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8" w:type="dxa"/>
          </w:tcPr>
          <w:p w14:paraId="3B0741A7" w14:textId="77777777" w:rsidR="00782CA7" w:rsidRPr="005F2C5B" w:rsidRDefault="00782CA7" w:rsidP="001C3C31">
            <w:pPr>
              <w:pStyle w:val="TableParagraph"/>
              <w:spacing w:line="249" w:lineRule="exact"/>
              <w:ind w:left="121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782CA7" w:rsidRPr="005F2C5B" w14:paraId="3CEFE84D" w14:textId="77777777" w:rsidTr="00C423A7">
        <w:trPr>
          <w:trHeight w:val="506"/>
        </w:trPr>
        <w:tc>
          <w:tcPr>
            <w:tcW w:w="569" w:type="dxa"/>
          </w:tcPr>
          <w:p w14:paraId="4A39313E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0F22F603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repository</w:t>
            </w:r>
          </w:p>
        </w:tc>
        <w:tc>
          <w:tcPr>
            <w:tcW w:w="1699" w:type="dxa"/>
          </w:tcPr>
          <w:p w14:paraId="4B448670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EE65D1E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380BEF81" w14:textId="1EA0E4B4" w:rsidR="00782CA7" w:rsidRPr="005F2C5B" w:rsidRDefault="00CC2C1F" w:rsidP="001C3C31">
            <w:pPr>
              <w:pStyle w:val="TableParagraph"/>
              <w:spacing w:line="238" w:lineRule="exact"/>
              <w:ind w:left="121"/>
            </w:pPr>
            <w:r>
              <w:t>Id of repository to whi</w:t>
            </w:r>
            <w:r>
              <w:t>ch</w:t>
            </w:r>
            <w:r>
              <w:t xml:space="preserve"> </w:t>
            </w:r>
            <w:r>
              <w:t>url</w:t>
            </w:r>
            <w:r>
              <w:t xml:space="preserve"> belong to</w:t>
            </w:r>
          </w:p>
        </w:tc>
      </w:tr>
      <w:tr w:rsidR="00782CA7" w:rsidRPr="005F2C5B" w14:paraId="76AF09F6" w14:textId="77777777" w:rsidTr="00C423A7">
        <w:trPr>
          <w:trHeight w:val="504"/>
        </w:trPr>
        <w:tc>
          <w:tcPr>
            <w:tcW w:w="569" w:type="dxa"/>
          </w:tcPr>
          <w:p w14:paraId="5AAFB3E7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21958E45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5"/>
              </w:rPr>
              <w:t>url</w:t>
            </w:r>
          </w:p>
        </w:tc>
        <w:tc>
          <w:tcPr>
            <w:tcW w:w="1699" w:type="dxa"/>
          </w:tcPr>
          <w:p w14:paraId="017FAF62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2"/>
              </w:rPr>
              <w:t>Varchar(200)</w:t>
            </w:r>
          </w:p>
        </w:tc>
        <w:tc>
          <w:tcPr>
            <w:tcW w:w="1560" w:type="dxa"/>
          </w:tcPr>
          <w:p w14:paraId="1A77EC90" w14:textId="77777777" w:rsidR="00782CA7" w:rsidRPr="005F2C5B" w:rsidRDefault="00782CA7" w:rsidP="001C3C31">
            <w:pPr>
              <w:pStyle w:val="TableParagraph"/>
              <w:ind w:left="0"/>
            </w:pPr>
          </w:p>
        </w:tc>
        <w:tc>
          <w:tcPr>
            <w:tcW w:w="3348" w:type="dxa"/>
          </w:tcPr>
          <w:p w14:paraId="05BB1F5E" w14:textId="77777777" w:rsidR="00782CA7" w:rsidRPr="005F2C5B" w:rsidRDefault="00782CA7" w:rsidP="001C3C31">
            <w:pPr>
              <w:pStyle w:val="TableParagraph"/>
              <w:spacing w:line="247" w:lineRule="exact"/>
              <w:ind w:left="121"/>
            </w:pPr>
            <w:r w:rsidRPr="005F2C5B">
              <w:t>URL</w:t>
            </w:r>
            <w:r w:rsidRPr="005F2C5B">
              <w:rPr>
                <w:spacing w:val="-5"/>
              </w:rPr>
              <w:t xml:space="preserve"> </w:t>
            </w:r>
            <w:r w:rsidRPr="005F2C5B">
              <w:t>shared</w:t>
            </w:r>
            <w:r w:rsidRPr="005F2C5B">
              <w:rPr>
                <w:spacing w:val="-5"/>
              </w:rPr>
              <w:t xml:space="preserve"> </w:t>
            </w:r>
            <w:r w:rsidRPr="005F2C5B">
              <w:t>within</w:t>
            </w:r>
            <w:r w:rsidRPr="005F2C5B">
              <w:rPr>
                <w:spacing w:val="-7"/>
              </w:rPr>
              <w:t xml:space="preserve"> </w:t>
            </w:r>
            <w:r w:rsidRPr="005F2C5B">
              <w:t>the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2"/>
              </w:rPr>
              <w:t>repository</w:t>
            </w:r>
          </w:p>
        </w:tc>
      </w:tr>
      <w:tr w:rsidR="00782CA7" w:rsidRPr="005F2C5B" w14:paraId="085059BE" w14:textId="77777777" w:rsidTr="00C423A7">
        <w:trPr>
          <w:trHeight w:val="505"/>
        </w:trPr>
        <w:tc>
          <w:tcPr>
            <w:tcW w:w="569" w:type="dxa"/>
          </w:tcPr>
          <w:p w14:paraId="341E1C64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0233E77F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1699" w:type="dxa"/>
          </w:tcPr>
          <w:p w14:paraId="1C44AB56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116DBE91" w14:textId="049BE54A" w:rsidR="00782CA7" w:rsidRPr="005F2C5B" w:rsidRDefault="008A2AB8" w:rsidP="001C3C31">
            <w:pPr>
              <w:pStyle w:val="TableParagraph"/>
              <w:spacing w:line="249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3A346D42" w14:textId="77777777" w:rsidR="00782CA7" w:rsidRPr="005F2C5B" w:rsidRDefault="00782CA7" w:rsidP="001C3C31">
            <w:pPr>
              <w:pStyle w:val="TableParagraph"/>
              <w:spacing w:line="249" w:lineRule="exact"/>
              <w:ind w:left="121"/>
            </w:pPr>
            <w:r w:rsidRPr="005F2C5B">
              <w:t>Description</w:t>
            </w:r>
            <w:r w:rsidRPr="005F2C5B">
              <w:rPr>
                <w:spacing w:val="-9"/>
              </w:rPr>
              <w:t xml:space="preserve"> </w:t>
            </w:r>
            <w:r w:rsidRPr="005F2C5B">
              <w:t>of</w:t>
            </w:r>
            <w:r w:rsidRPr="005F2C5B">
              <w:rPr>
                <w:spacing w:val="-5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URL</w:t>
            </w:r>
          </w:p>
        </w:tc>
      </w:tr>
      <w:tr w:rsidR="00782CA7" w:rsidRPr="005F2C5B" w14:paraId="28F398AE" w14:textId="77777777" w:rsidTr="00C423A7">
        <w:trPr>
          <w:trHeight w:val="508"/>
        </w:trPr>
        <w:tc>
          <w:tcPr>
            <w:tcW w:w="569" w:type="dxa"/>
          </w:tcPr>
          <w:p w14:paraId="0D8F7C8F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54AA25B5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shared_by</w:t>
            </w:r>
          </w:p>
        </w:tc>
        <w:tc>
          <w:tcPr>
            <w:tcW w:w="1699" w:type="dxa"/>
          </w:tcPr>
          <w:p w14:paraId="1E756D98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9FA15B8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2A2001D9" w14:textId="066A6CC1" w:rsidR="00782CA7" w:rsidRPr="005F2C5B" w:rsidRDefault="00CC2C1F" w:rsidP="001C3C31">
            <w:pPr>
              <w:pStyle w:val="TableParagraph"/>
              <w:spacing w:line="254" w:lineRule="exact"/>
              <w:ind w:left="121"/>
            </w:pPr>
            <w:r>
              <w:t xml:space="preserve">Id of user who </w:t>
            </w:r>
            <w:r>
              <w:t>shared</w:t>
            </w:r>
            <w:r>
              <w:t xml:space="preserve"> the </w:t>
            </w:r>
            <w:r>
              <w:t>url</w:t>
            </w:r>
          </w:p>
        </w:tc>
      </w:tr>
      <w:tr w:rsidR="00782CA7" w:rsidRPr="005F2C5B" w14:paraId="3D9D93FD" w14:textId="77777777" w:rsidTr="00C423A7">
        <w:trPr>
          <w:trHeight w:val="503"/>
        </w:trPr>
        <w:tc>
          <w:tcPr>
            <w:tcW w:w="569" w:type="dxa"/>
          </w:tcPr>
          <w:p w14:paraId="2435238E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9" w:type="dxa"/>
          </w:tcPr>
          <w:p w14:paraId="25A1B7FC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shared_at</w:t>
            </w:r>
          </w:p>
        </w:tc>
        <w:tc>
          <w:tcPr>
            <w:tcW w:w="1699" w:type="dxa"/>
          </w:tcPr>
          <w:p w14:paraId="481BF744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73E9D8CC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48" w:type="dxa"/>
          </w:tcPr>
          <w:p w14:paraId="6D2EF5EE" w14:textId="77777777" w:rsidR="00782CA7" w:rsidRPr="005F2C5B" w:rsidRDefault="00782CA7" w:rsidP="001C3C31">
            <w:pPr>
              <w:pStyle w:val="TableParagraph"/>
              <w:spacing w:before="6" w:line="225" w:lineRule="auto"/>
              <w:ind w:left="121"/>
            </w:pPr>
            <w:r w:rsidRPr="005F2C5B">
              <w:t>Timestamp</w:t>
            </w:r>
            <w:r w:rsidRPr="005F2C5B">
              <w:rPr>
                <w:spacing w:val="-9"/>
              </w:rPr>
              <w:t xml:space="preserve"> </w:t>
            </w:r>
            <w:r w:rsidRPr="005F2C5B">
              <w:t>when</w:t>
            </w:r>
            <w:r w:rsidRPr="005F2C5B">
              <w:rPr>
                <w:spacing w:val="-13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URL</w:t>
            </w:r>
            <w:r w:rsidRPr="005F2C5B">
              <w:rPr>
                <w:spacing w:val="-13"/>
              </w:rPr>
              <w:t xml:space="preserve"> </w:t>
            </w:r>
            <w:r w:rsidRPr="005F2C5B">
              <w:t xml:space="preserve">was </w:t>
            </w:r>
            <w:r w:rsidRPr="005F2C5B">
              <w:rPr>
                <w:spacing w:val="-2"/>
              </w:rPr>
              <w:t>shared</w:t>
            </w:r>
          </w:p>
        </w:tc>
      </w:tr>
    </w:tbl>
    <w:p w14:paraId="6143135F" w14:textId="77777777" w:rsidR="00782CA7" w:rsidRPr="005F2C5B" w:rsidRDefault="00782CA7" w:rsidP="00782CA7">
      <w:pPr>
        <w:pStyle w:val="BodyText"/>
        <w:spacing w:before="35"/>
        <w:rPr>
          <w:rFonts w:ascii="Times New Roman" w:hAnsi="Times New Roman" w:cs="Times New Roman"/>
          <w:b/>
        </w:rPr>
      </w:pPr>
    </w:p>
    <w:p w14:paraId="654B01C5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tbl_sharednote</w:t>
      </w:r>
    </w:p>
    <w:p w14:paraId="098FCFBE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D215216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repository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tbl_repository,added_by </w:t>
      </w:r>
      <w:r w:rsidRPr="00C423A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44416ECC" w14:textId="55AC155A" w:rsidR="00782CA7" w:rsidRPr="00C423A7" w:rsidRDefault="00782C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29"/>
        <w:gridCol w:w="1702"/>
        <w:gridCol w:w="1560"/>
        <w:gridCol w:w="3349"/>
      </w:tblGrid>
      <w:tr w:rsidR="00C423A7" w:rsidRPr="005F2C5B" w14:paraId="4A21B9BB" w14:textId="77777777" w:rsidTr="00C423A7">
        <w:trPr>
          <w:trHeight w:val="503"/>
        </w:trPr>
        <w:tc>
          <w:tcPr>
            <w:tcW w:w="564" w:type="dxa"/>
          </w:tcPr>
          <w:p w14:paraId="1D446626" w14:textId="77777777" w:rsidR="00C423A7" w:rsidRPr="00AD7AFE" w:rsidRDefault="00C423A7" w:rsidP="001C3C31">
            <w:pPr>
              <w:pStyle w:val="TableParagraph"/>
              <w:spacing w:before="119"/>
              <w:ind w:left="155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640F71B4" w14:textId="77777777" w:rsidR="00C423A7" w:rsidRPr="00AD7AFE" w:rsidRDefault="00C423A7" w:rsidP="001C3C31">
            <w:pPr>
              <w:pStyle w:val="TableParagraph"/>
              <w:spacing w:before="121"/>
              <w:ind w:left="417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3F8A058B" w14:textId="77777777" w:rsidR="00C423A7" w:rsidRPr="00AD7AFE" w:rsidRDefault="00C423A7" w:rsidP="001C3C31">
            <w:pPr>
              <w:pStyle w:val="TableParagraph"/>
              <w:spacing w:before="121"/>
              <w:ind w:left="93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D0388B4" w14:textId="77777777" w:rsidR="00C423A7" w:rsidRPr="00AD7AFE" w:rsidRDefault="00C423A7" w:rsidP="001C3C31">
            <w:pPr>
              <w:pStyle w:val="TableParagraph"/>
              <w:spacing w:before="121"/>
              <w:ind w:left="110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7BA027BF" w14:textId="77777777" w:rsidR="00C423A7" w:rsidRPr="00AD7AFE" w:rsidRDefault="00C423A7" w:rsidP="001C3C31">
            <w:pPr>
              <w:pStyle w:val="TableParagraph"/>
              <w:spacing w:before="121"/>
              <w:ind w:left="461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C423A7" w:rsidRPr="005F2C5B" w14:paraId="55BD240D" w14:textId="77777777" w:rsidTr="00C423A7">
        <w:trPr>
          <w:trHeight w:val="505"/>
        </w:trPr>
        <w:tc>
          <w:tcPr>
            <w:tcW w:w="564" w:type="dxa"/>
          </w:tcPr>
          <w:p w14:paraId="0ADF11C7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2AB9C6C7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340B7EB6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3808CB5C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446E4796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423A7" w:rsidRPr="005F2C5B" w14:paraId="704ADB2A" w14:textId="77777777" w:rsidTr="00C423A7">
        <w:trPr>
          <w:trHeight w:val="508"/>
        </w:trPr>
        <w:tc>
          <w:tcPr>
            <w:tcW w:w="564" w:type="dxa"/>
          </w:tcPr>
          <w:p w14:paraId="541CE967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7432F6B9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repository</w:t>
            </w:r>
          </w:p>
        </w:tc>
        <w:tc>
          <w:tcPr>
            <w:tcW w:w="1702" w:type="dxa"/>
          </w:tcPr>
          <w:p w14:paraId="622FFD08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60B1669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5267B9AC" w14:textId="5EFCB5A7" w:rsidR="00C423A7" w:rsidRPr="005F2C5B" w:rsidRDefault="00CC2C1F" w:rsidP="001C3C31">
            <w:pPr>
              <w:pStyle w:val="TableParagraph"/>
              <w:spacing w:line="254" w:lineRule="exact"/>
              <w:ind w:left="124"/>
            </w:pPr>
            <w:r w:rsidRPr="00CC2C1F">
              <w:t>Id of repository to whi</w:t>
            </w:r>
            <w:r>
              <w:t>ch</w:t>
            </w:r>
            <w:r w:rsidRPr="00CC2C1F">
              <w:t xml:space="preserve"> </w:t>
            </w:r>
            <w:r>
              <w:t>note</w:t>
            </w:r>
            <w:r w:rsidRPr="00CC2C1F">
              <w:t xml:space="preserve"> belong to</w:t>
            </w:r>
          </w:p>
        </w:tc>
      </w:tr>
      <w:tr w:rsidR="00C423A7" w:rsidRPr="005F2C5B" w14:paraId="2757D5D6" w14:textId="77777777" w:rsidTr="00C423A7">
        <w:trPr>
          <w:trHeight w:val="503"/>
        </w:trPr>
        <w:tc>
          <w:tcPr>
            <w:tcW w:w="564" w:type="dxa"/>
          </w:tcPr>
          <w:p w14:paraId="02C6D8BE" w14:textId="77777777" w:rsidR="00C423A7" w:rsidRPr="005F2C5B" w:rsidRDefault="00C423A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21759584" w14:textId="77777777" w:rsidR="00C423A7" w:rsidRPr="005F2C5B" w:rsidRDefault="00C423A7" w:rsidP="001C3C31">
            <w:pPr>
              <w:pStyle w:val="TableParagraph"/>
              <w:spacing w:line="247" w:lineRule="exact"/>
            </w:pPr>
            <w:r w:rsidRPr="005F2C5B">
              <w:rPr>
                <w:spacing w:val="-4"/>
              </w:rPr>
              <w:t>note</w:t>
            </w:r>
          </w:p>
        </w:tc>
        <w:tc>
          <w:tcPr>
            <w:tcW w:w="1702" w:type="dxa"/>
          </w:tcPr>
          <w:p w14:paraId="36F5AE0A" w14:textId="77777777" w:rsidR="00C423A7" w:rsidRPr="005F2C5B" w:rsidRDefault="00C423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0A22923F" w14:textId="77777777" w:rsidR="00C423A7" w:rsidRPr="005F2C5B" w:rsidRDefault="00C423A7" w:rsidP="001C3C31">
            <w:pPr>
              <w:pStyle w:val="TableParagraph"/>
              <w:ind w:left="0"/>
            </w:pPr>
          </w:p>
        </w:tc>
        <w:tc>
          <w:tcPr>
            <w:tcW w:w="3349" w:type="dxa"/>
          </w:tcPr>
          <w:p w14:paraId="6B5141D7" w14:textId="77777777" w:rsidR="00C423A7" w:rsidRPr="005F2C5B" w:rsidRDefault="00C423A7" w:rsidP="001C3C31">
            <w:pPr>
              <w:pStyle w:val="TableParagraph"/>
              <w:spacing w:line="247" w:lineRule="exact"/>
              <w:ind w:left="124"/>
            </w:pPr>
            <w:r w:rsidRPr="005F2C5B">
              <w:t>Note</w:t>
            </w:r>
            <w:r w:rsidRPr="005F2C5B">
              <w:rPr>
                <w:spacing w:val="-2"/>
              </w:rPr>
              <w:t xml:space="preserve"> </w:t>
            </w:r>
            <w:r w:rsidRPr="005F2C5B">
              <w:t>added</w:t>
            </w:r>
            <w:r w:rsidRPr="005F2C5B">
              <w:rPr>
                <w:spacing w:val="-6"/>
              </w:rPr>
              <w:t xml:space="preserve"> </w:t>
            </w:r>
            <w:r w:rsidRPr="005F2C5B">
              <w:t>to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repository</w:t>
            </w:r>
          </w:p>
        </w:tc>
      </w:tr>
      <w:tr w:rsidR="00C423A7" w:rsidRPr="005F2C5B" w14:paraId="1BB87443" w14:textId="77777777" w:rsidTr="00C423A7">
        <w:trPr>
          <w:trHeight w:val="508"/>
        </w:trPr>
        <w:tc>
          <w:tcPr>
            <w:tcW w:w="564" w:type="dxa"/>
          </w:tcPr>
          <w:p w14:paraId="6FB3289D" w14:textId="77777777" w:rsidR="00C423A7" w:rsidRPr="005F2C5B" w:rsidRDefault="00C423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4729FFE1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added_by</w:t>
            </w:r>
          </w:p>
        </w:tc>
        <w:tc>
          <w:tcPr>
            <w:tcW w:w="1702" w:type="dxa"/>
          </w:tcPr>
          <w:p w14:paraId="314A237F" w14:textId="77777777" w:rsidR="00C423A7" w:rsidRPr="005F2C5B" w:rsidRDefault="00C423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044080ED" w14:textId="77777777" w:rsidR="00C423A7" w:rsidRPr="005F2C5B" w:rsidRDefault="00C423A7" w:rsidP="001C3C31">
            <w:pPr>
              <w:pStyle w:val="TableParagraph"/>
              <w:spacing w:line="249" w:lineRule="exact"/>
              <w:ind w:left="124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399ECA02" w14:textId="471F384B" w:rsidR="00C423A7" w:rsidRPr="005F2C5B" w:rsidRDefault="00CC2C1F" w:rsidP="001C3C31">
            <w:pPr>
              <w:pStyle w:val="TableParagraph"/>
              <w:spacing w:line="254" w:lineRule="exact"/>
              <w:ind w:left="124"/>
            </w:pPr>
            <w:r w:rsidRPr="00CC2C1F">
              <w:t xml:space="preserve">Id of user who uploaded the </w:t>
            </w:r>
            <w:r>
              <w:t>note</w:t>
            </w:r>
          </w:p>
        </w:tc>
      </w:tr>
      <w:tr w:rsidR="00C423A7" w:rsidRPr="005F2C5B" w14:paraId="042BC4A0" w14:textId="77777777" w:rsidTr="00C423A7">
        <w:trPr>
          <w:trHeight w:val="503"/>
        </w:trPr>
        <w:tc>
          <w:tcPr>
            <w:tcW w:w="564" w:type="dxa"/>
          </w:tcPr>
          <w:p w14:paraId="0E50F766" w14:textId="77777777" w:rsidR="00C423A7" w:rsidRPr="005F2C5B" w:rsidRDefault="00C423A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532FBB5A" w14:textId="77777777" w:rsidR="00C423A7" w:rsidRPr="005F2C5B" w:rsidRDefault="00C423A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added_at</w:t>
            </w:r>
          </w:p>
        </w:tc>
        <w:tc>
          <w:tcPr>
            <w:tcW w:w="1702" w:type="dxa"/>
          </w:tcPr>
          <w:p w14:paraId="6933477B" w14:textId="77777777" w:rsidR="00C423A7" w:rsidRPr="005F2C5B" w:rsidRDefault="00C423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6F4A2714" w14:textId="77777777" w:rsidR="00C423A7" w:rsidRPr="005F2C5B" w:rsidRDefault="00C423A7" w:rsidP="001C3C31">
            <w:pPr>
              <w:pStyle w:val="TableParagraph"/>
              <w:spacing w:line="247" w:lineRule="exact"/>
              <w:ind w:left="124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49" w:type="dxa"/>
          </w:tcPr>
          <w:p w14:paraId="0ACA0B9A" w14:textId="77777777" w:rsidR="00C423A7" w:rsidRPr="005F2C5B" w:rsidRDefault="00C423A7" w:rsidP="001C3C31">
            <w:pPr>
              <w:pStyle w:val="TableParagraph"/>
              <w:spacing w:before="6" w:line="225" w:lineRule="auto"/>
              <w:ind w:left="124" w:right="470"/>
            </w:pPr>
            <w:r w:rsidRPr="005F2C5B">
              <w:t>Timestamp</w:t>
            </w:r>
            <w:r w:rsidRPr="005F2C5B">
              <w:rPr>
                <w:spacing w:val="-8"/>
              </w:rPr>
              <w:t xml:space="preserve"> </w:t>
            </w:r>
            <w:r w:rsidRPr="005F2C5B">
              <w:t>when</w:t>
            </w:r>
            <w:r w:rsidRPr="005F2C5B">
              <w:rPr>
                <w:spacing w:val="-13"/>
              </w:rPr>
              <w:t xml:space="preserve"> </w:t>
            </w:r>
            <w:r w:rsidRPr="005F2C5B"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t>note</w:t>
            </w:r>
            <w:r w:rsidRPr="005F2C5B">
              <w:rPr>
                <w:spacing w:val="-12"/>
              </w:rPr>
              <w:t xml:space="preserve"> </w:t>
            </w:r>
            <w:r w:rsidRPr="005F2C5B">
              <w:t xml:space="preserve">was </w:t>
            </w:r>
            <w:r w:rsidRPr="005F2C5B">
              <w:rPr>
                <w:spacing w:val="-2"/>
              </w:rPr>
              <w:t>added</w:t>
            </w:r>
          </w:p>
        </w:tc>
      </w:tr>
    </w:tbl>
    <w:p w14:paraId="4DCDFE05" w14:textId="77777777" w:rsidR="00C423A7" w:rsidRPr="00C423A7" w:rsidRDefault="00C423A7" w:rsidP="00C423A7">
      <w:pPr>
        <w:sectPr w:rsidR="00C423A7" w:rsidRPr="00C423A7" w:rsidSect="00782CA7">
          <w:pgSz w:w="11930" w:h="16860"/>
          <w:pgMar w:top="1260" w:right="708" w:bottom="1100" w:left="708" w:header="768" w:footer="911" w:gutter="0"/>
          <w:cols w:space="720"/>
        </w:sectPr>
      </w:pPr>
    </w:p>
    <w:p w14:paraId="596CC782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tbl_task</w:t>
      </w:r>
    </w:p>
    <w:p w14:paraId="3D2EB379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43A7FC5A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project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29"/>
        <w:gridCol w:w="1704"/>
        <w:gridCol w:w="1560"/>
        <w:gridCol w:w="3068"/>
      </w:tblGrid>
      <w:tr w:rsidR="00782CA7" w:rsidRPr="005F2C5B" w14:paraId="1A5144C2" w14:textId="77777777" w:rsidTr="00C423A7">
        <w:trPr>
          <w:trHeight w:val="503"/>
        </w:trPr>
        <w:tc>
          <w:tcPr>
            <w:tcW w:w="564" w:type="dxa"/>
          </w:tcPr>
          <w:p w14:paraId="055BC874" w14:textId="77777777" w:rsidR="00782CA7" w:rsidRPr="00AD7AFE" w:rsidRDefault="00782CA7" w:rsidP="001C3C31">
            <w:pPr>
              <w:pStyle w:val="TableParagraph"/>
              <w:spacing w:before="119"/>
              <w:ind w:left="143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2D25B826" w14:textId="77777777" w:rsidR="00782CA7" w:rsidRPr="00AD7AFE" w:rsidRDefault="00782CA7" w:rsidP="001C3C31">
            <w:pPr>
              <w:pStyle w:val="TableParagraph"/>
              <w:spacing w:before="119"/>
              <w:ind w:left="61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1B165183" w14:textId="77777777" w:rsidR="00782CA7" w:rsidRPr="00AD7AFE" w:rsidRDefault="00782CA7" w:rsidP="001C3C31">
            <w:pPr>
              <w:pStyle w:val="TableParagraph"/>
              <w:spacing w:before="119"/>
              <w:ind w:left="194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4241E1E9" w14:textId="77777777" w:rsidR="00782CA7" w:rsidRPr="00AD7AFE" w:rsidRDefault="00782CA7" w:rsidP="001C3C31">
            <w:pPr>
              <w:pStyle w:val="TableParagraph"/>
              <w:spacing w:before="119"/>
              <w:ind w:left="106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068" w:type="dxa"/>
          </w:tcPr>
          <w:p w14:paraId="748480E2" w14:textId="77777777" w:rsidR="00782CA7" w:rsidRPr="00AD7AFE" w:rsidRDefault="00782CA7" w:rsidP="001C3C31">
            <w:pPr>
              <w:pStyle w:val="TableParagraph"/>
              <w:spacing w:before="119"/>
              <w:ind w:left="65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1F132F02" w14:textId="77777777" w:rsidTr="00C423A7">
        <w:trPr>
          <w:trHeight w:val="505"/>
        </w:trPr>
        <w:tc>
          <w:tcPr>
            <w:tcW w:w="564" w:type="dxa"/>
          </w:tcPr>
          <w:p w14:paraId="3AC77442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10C3E125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45A101C3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4CCD6DF4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068" w:type="dxa"/>
          </w:tcPr>
          <w:p w14:paraId="00001ADD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782CA7" w:rsidRPr="005F2C5B" w14:paraId="0C60DEA6" w14:textId="77777777" w:rsidTr="00C423A7">
        <w:trPr>
          <w:trHeight w:val="506"/>
        </w:trPr>
        <w:tc>
          <w:tcPr>
            <w:tcW w:w="564" w:type="dxa"/>
          </w:tcPr>
          <w:p w14:paraId="3DFF2556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0048320E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title</w:t>
            </w:r>
          </w:p>
        </w:tc>
        <w:tc>
          <w:tcPr>
            <w:tcW w:w="1704" w:type="dxa"/>
          </w:tcPr>
          <w:p w14:paraId="6CB50672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77C52891" w14:textId="77777777" w:rsidR="00782CA7" w:rsidRPr="005F2C5B" w:rsidRDefault="00782CA7" w:rsidP="001C3C31">
            <w:pPr>
              <w:pStyle w:val="TableParagraph"/>
              <w:ind w:left="0"/>
            </w:pPr>
          </w:p>
        </w:tc>
        <w:tc>
          <w:tcPr>
            <w:tcW w:w="3068" w:type="dxa"/>
          </w:tcPr>
          <w:p w14:paraId="61B23324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Title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</w:tc>
      </w:tr>
      <w:tr w:rsidR="00782CA7" w:rsidRPr="005F2C5B" w14:paraId="45384F71" w14:textId="77777777" w:rsidTr="00C423A7">
        <w:trPr>
          <w:trHeight w:val="508"/>
        </w:trPr>
        <w:tc>
          <w:tcPr>
            <w:tcW w:w="564" w:type="dxa"/>
          </w:tcPr>
          <w:p w14:paraId="7B4A2F5D" w14:textId="77777777" w:rsidR="00782CA7" w:rsidRPr="005F2C5B" w:rsidRDefault="00782CA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6807F14D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1704" w:type="dxa"/>
          </w:tcPr>
          <w:p w14:paraId="13C1142E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712FF031" w14:textId="0A97BC97" w:rsidR="00782CA7" w:rsidRPr="005F2C5B" w:rsidRDefault="008A2AB8" w:rsidP="001C3C3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068" w:type="dxa"/>
          </w:tcPr>
          <w:p w14:paraId="571E6C94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Description</w:t>
            </w:r>
            <w:r w:rsidRPr="005F2C5B">
              <w:rPr>
                <w:spacing w:val="-10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</w:tc>
      </w:tr>
      <w:tr w:rsidR="00782CA7" w:rsidRPr="005F2C5B" w14:paraId="3F952AC9" w14:textId="77777777" w:rsidTr="00C423A7">
        <w:trPr>
          <w:trHeight w:val="508"/>
        </w:trPr>
        <w:tc>
          <w:tcPr>
            <w:tcW w:w="564" w:type="dxa"/>
          </w:tcPr>
          <w:p w14:paraId="1C4C8E8D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40056B4C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start_date</w:t>
            </w:r>
          </w:p>
        </w:tc>
        <w:tc>
          <w:tcPr>
            <w:tcW w:w="1704" w:type="dxa"/>
          </w:tcPr>
          <w:p w14:paraId="2AF225AB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</w:tcPr>
          <w:p w14:paraId="269BC98B" w14:textId="525B1745" w:rsidR="00782CA7" w:rsidRPr="005F2C5B" w:rsidRDefault="008A2AB8" w:rsidP="001C3C31">
            <w:pPr>
              <w:pStyle w:val="TableParagraph"/>
              <w:spacing w:line="249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068" w:type="dxa"/>
          </w:tcPr>
          <w:p w14:paraId="418FAAB8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Start</w:t>
            </w:r>
            <w:r w:rsidRPr="005F2C5B">
              <w:rPr>
                <w:spacing w:val="-4"/>
              </w:rPr>
              <w:t xml:space="preserve"> </w:t>
            </w:r>
            <w:r w:rsidRPr="005F2C5B">
              <w:t>date</w:t>
            </w:r>
            <w:r w:rsidRPr="005F2C5B">
              <w:rPr>
                <w:spacing w:val="-2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</w:tc>
      </w:tr>
      <w:tr w:rsidR="00782CA7" w:rsidRPr="005F2C5B" w14:paraId="4C06BF4E" w14:textId="77777777" w:rsidTr="00C423A7">
        <w:trPr>
          <w:trHeight w:val="506"/>
        </w:trPr>
        <w:tc>
          <w:tcPr>
            <w:tcW w:w="564" w:type="dxa"/>
          </w:tcPr>
          <w:p w14:paraId="589747F8" w14:textId="77777777" w:rsidR="00782CA7" w:rsidRPr="005F2C5B" w:rsidRDefault="00782CA7" w:rsidP="001C3C31">
            <w:pPr>
              <w:pStyle w:val="TableParagraph"/>
              <w:spacing w:line="247" w:lineRule="exact"/>
              <w:ind w:left="119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9" w:type="dxa"/>
          </w:tcPr>
          <w:p w14:paraId="3EB0E4F6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due_date</w:t>
            </w:r>
          </w:p>
        </w:tc>
        <w:tc>
          <w:tcPr>
            <w:tcW w:w="1704" w:type="dxa"/>
          </w:tcPr>
          <w:p w14:paraId="234C927A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4B9C1561" w14:textId="77777777" w:rsidR="00782CA7" w:rsidRPr="005F2C5B" w:rsidRDefault="00782CA7" w:rsidP="001C3C31">
            <w:pPr>
              <w:pStyle w:val="TableParagraph"/>
              <w:ind w:left="0"/>
            </w:pPr>
          </w:p>
        </w:tc>
        <w:tc>
          <w:tcPr>
            <w:tcW w:w="3068" w:type="dxa"/>
          </w:tcPr>
          <w:p w14:paraId="3DED19E2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t>Due</w:t>
            </w:r>
            <w:r w:rsidRPr="005F2C5B">
              <w:rPr>
                <w:spacing w:val="-2"/>
              </w:rPr>
              <w:t xml:space="preserve"> </w:t>
            </w:r>
            <w:r w:rsidRPr="005F2C5B">
              <w:t>date</w:t>
            </w:r>
            <w:r w:rsidRPr="005F2C5B">
              <w:rPr>
                <w:spacing w:val="-2"/>
              </w:rPr>
              <w:t xml:space="preserve"> </w:t>
            </w:r>
            <w:r w:rsidRPr="005F2C5B">
              <w:t>of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task</w:t>
            </w:r>
          </w:p>
        </w:tc>
      </w:tr>
      <w:tr w:rsidR="00782CA7" w:rsidRPr="005F2C5B" w14:paraId="23754B23" w14:textId="77777777" w:rsidTr="00C423A7">
        <w:trPr>
          <w:trHeight w:val="508"/>
        </w:trPr>
        <w:tc>
          <w:tcPr>
            <w:tcW w:w="564" w:type="dxa"/>
          </w:tcPr>
          <w:p w14:paraId="39E5E2C3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9" w:type="dxa"/>
          </w:tcPr>
          <w:p w14:paraId="43391AFF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4" w:type="dxa"/>
          </w:tcPr>
          <w:p w14:paraId="00CD7F68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Varchar(20)</w:t>
            </w:r>
          </w:p>
        </w:tc>
        <w:tc>
          <w:tcPr>
            <w:tcW w:w="1560" w:type="dxa"/>
          </w:tcPr>
          <w:p w14:paraId="669D794B" w14:textId="77777777" w:rsidR="00782CA7" w:rsidRPr="005F2C5B" w:rsidRDefault="00782CA7" w:rsidP="001C3C31">
            <w:pPr>
              <w:pStyle w:val="TableParagraph"/>
              <w:spacing w:line="252" w:lineRule="exact"/>
              <w:ind w:left="120" w:right="43"/>
            </w:pPr>
            <w:r w:rsidRPr="005F2C5B">
              <w:rPr>
                <w:spacing w:val="-2"/>
              </w:rPr>
              <w:t>Default 'Pending'</w:t>
            </w:r>
          </w:p>
        </w:tc>
        <w:tc>
          <w:tcPr>
            <w:tcW w:w="3068" w:type="dxa"/>
          </w:tcPr>
          <w:p w14:paraId="42431B26" w14:textId="77777777" w:rsidR="00782CA7" w:rsidRPr="005F2C5B" w:rsidRDefault="00782CA7" w:rsidP="001C3C31">
            <w:pPr>
              <w:pStyle w:val="TableParagraph"/>
              <w:spacing w:line="252" w:lineRule="exact"/>
              <w:ind w:left="120"/>
            </w:pPr>
            <w:r w:rsidRPr="005F2C5B">
              <w:t>Status</w:t>
            </w:r>
            <w:r w:rsidRPr="005F2C5B">
              <w:rPr>
                <w:spacing w:val="-12"/>
              </w:rPr>
              <w:t xml:space="preserve"> </w:t>
            </w:r>
            <w:r w:rsidRPr="005F2C5B">
              <w:t>of</w:t>
            </w:r>
            <w:r w:rsidRPr="005F2C5B">
              <w:rPr>
                <w:spacing w:val="-12"/>
              </w:rPr>
              <w:t xml:space="preserve"> </w:t>
            </w:r>
            <w:r w:rsidRPr="005F2C5B">
              <w:t>the</w:t>
            </w:r>
            <w:r w:rsidRPr="005F2C5B">
              <w:rPr>
                <w:spacing w:val="-12"/>
              </w:rPr>
              <w:t xml:space="preserve"> </w:t>
            </w:r>
            <w:r w:rsidRPr="005F2C5B">
              <w:t>task</w:t>
            </w:r>
            <w:r w:rsidRPr="005F2C5B">
              <w:rPr>
                <w:spacing w:val="-14"/>
              </w:rPr>
              <w:t xml:space="preserve"> </w:t>
            </w:r>
            <w:r w:rsidRPr="005F2C5B">
              <w:t>('Pending', 'InProgress', etc.)</w:t>
            </w:r>
          </w:p>
        </w:tc>
      </w:tr>
      <w:tr w:rsidR="00782CA7" w:rsidRPr="005F2C5B" w14:paraId="49F8D0BE" w14:textId="77777777" w:rsidTr="00C423A7">
        <w:trPr>
          <w:trHeight w:val="508"/>
        </w:trPr>
        <w:tc>
          <w:tcPr>
            <w:tcW w:w="564" w:type="dxa"/>
          </w:tcPr>
          <w:p w14:paraId="65D03862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9" w:type="dxa"/>
          </w:tcPr>
          <w:p w14:paraId="000FEA10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4" w:type="dxa"/>
          </w:tcPr>
          <w:p w14:paraId="7D930ED9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0DAD8D07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068" w:type="dxa"/>
          </w:tcPr>
          <w:p w14:paraId="5607FFE9" w14:textId="77777777" w:rsidR="00782CA7" w:rsidRPr="005F2C5B" w:rsidRDefault="00782CA7" w:rsidP="001C3C31">
            <w:pPr>
              <w:pStyle w:val="TableParagraph"/>
              <w:spacing w:line="248" w:lineRule="exact"/>
              <w:ind w:left="120"/>
            </w:pPr>
            <w:r w:rsidRPr="005F2C5B">
              <w:t>Timestamp</w:t>
            </w:r>
            <w:r w:rsidRPr="005F2C5B">
              <w:rPr>
                <w:spacing w:val="-5"/>
              </w:rPr>
              <w:t xml:space="preserve"> </w:t>
            </w:r>
            <w:r w:rsidRPr="005F2C5B">
              <w:t>when</w:t>
            </w:r>
            <w:r w:rsidRPr="005F2C5B">
              <w:rPr>
                <w:spacing w:val="-7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  <w:p w14:paraId="0BF17A98" w14:textId="77777777" w:rsidR="00782CA7" w:rsidRPr="005F2C5B" w:rsidRDefault="00782CA7" w:rsidP="001C3C31">
            <w:pPr>
              <w:pStyle w:val="TableParagraph"/>
              <w:spacing w:line="240" w:lineRule="exact"/>
              <w:ind w:left="120"/>
            </w:pPr>
            <w:r w:rsidRPr="005F2C5B">
              <w:rPr>
                <w:spacing w:val="-2"/>
              </w:rPr>
              <w:t>wascreated</w:t>
            </w:r>
          </w:p>
        </w:tc>
      </w:tr>
      <w:tr w:rsidR="00782CA7" w:rsidRPr="005F2C5B" w14:paraId="324A2DF8" w14:textId="77777777" w:rsidTr="00C423A7">
        <w:trPr>
          <w:trHeight w:val="506"/>
        </w:trPr>
        <w:tc>
          <w:tcPr>
            <w:tcW w:w="564" w:type="dxa"/>
          </w:tcPr>
          <w:p w14:paraId="696CD35A" w14:textId="77777777" w:rsidR="00782CA7" w:rsidRPr="005F2C5B" w:rsidRDefault="00782CA7" w:rsidP="001C3C31">
            <w:pPr>
              <w:pStyle w:val="TableParagraph"/>
              <w:spacing w:line="249" w:lineRule="exact"/>
              <w:ind w:left="11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0EF504BB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title</w:t>
            </w:r>
          </w:p>
        </w:tc>
        <w:tc>
          <w:tcPr>
            <w:tcW w:w="1704" w:type="dxa"/>
          </w:tcPr>
          <w:p w14:paraId="68C33606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23FC77F2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Not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068" w:type="dxa"/>
          </w:tcPr>
          <w:p w14:paraId="27924ABE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Title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</w:tc>
      </w:tr>
      <w:tr w:rsidR="00782CA7" w:rsidRPr="005F2C5B" w14:paraId="3A3491AF" w14:textId="77777777" w:rsidTr="00C423A7">
        <w:trPr>
          <w:trHeight w:val="505"/>
        </w:trPr>
        <w:tc>
          <w:tcPr>
            <w:tcW w:w="564" w:type="dxa"/>
          </w:tcPr>
          <w:p w14:paraId="62D25FDA" w14:textId="77777777" w:rsidR="00782CA7" w:rsidRPr="005F2C5B" w:rsidRDefault="00782CA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9" w:type="dxa"/>
          </w:tcPr>
          <w:p w14:paraId="3BB42974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updated_at</w:t>
            </w:r>
          </w:p>
        </w:tc>
        <w:tc>
          <w:tcPr>
            <w:tcW w:w="1704" w:type="dxa"/>
          </w:tcPr>
          <w:p w14:paraId="09A71944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6A80FC2C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068" w:type="dxa"/>
          </w:tcPr>
          <w:p w14:paraId="71572635" w14:textId="77777777" w:rsidR="00782CA7" w:rsidRPr="005F2C5B" w:rsidRDefault="00782CA7" w:rsidP="001C3C31">
            <w:pPr>
              <w:pStyle w:val="TableParagraph"/>
              <w:spacing w:line="248" w:lineRule="exact"/>
              <w:ind w:left="120"/>
            </w:pPr>
            <w:r w:rsidRPr="005F2C5B">
              <w:t>Timestamp</w:t>
            </w:r>
            <w:r w:rsidRPr="005F2C5B">
              <w:rPr>
                <w:spacing w:val="-3"/>
              </w:rPr>
              <w:t xml:space="preserve"> </w:t>
            </w:r>
            <w:r w:rsidRPr="005F2C5B">
              <w:t>when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t>task</w:t>
            </w:r>
            <w:r w:rsidRPr="005F2C5B">
              <w:rPr>
                <w:spacing w:val="-5"/>
              </w:rPr>
              <w:t xml:space="preserve"> was</w:t>
            </w:r>
          </w:p>
          <w:p w14:paraId="3761B39E" w14:textId="77777777" w:rsidR="00782CA7" w:rsidRPr="005F2C5B" w:rsidRDefault="00782CA7" w:rsidP="001C3C31">
            <w:pPr>
              <w:pStyle w:val="TableParagraph"/>
              <w:spacing w:line="238" w:lineRule="exact"/>
              <w:ind w:left="120"/>
            </w:pPr>
            <w:r w:rsidRPr="005F2C5B">
              <w:rPr>
                <w:spacing w:val="-2"/>
              </w:rPr>
              <w:t>lastupdated</w:t>
            </w:r>
          </w:p>
        </w:tc>
      </w:tr>
      <w:tr w:rsidR="00782CA7" w:rsidRPr="005F2C5B" w14:paraId="0A7ED718" w14:textId="77777777" w:rsidTr="00C423A7">
        <w:trPr>
          <w:trHeight w:val="506"/>
        </w:trPr>
        <w:tc>
          <w:tcPr>
            <w:tcW w:w="564" w:type="dxa"/>
          </w:tcPr>
          <w:p w14:paraId="0DC5C5E3" w14:textId="77777777" w:rsidR="00782CA7" w:rsidRPr="005F2C5B" w:rsidRDefault="00782CA7" w:rsidP="001C3C31">
            <w:pPr>
              <w:pStyle w:val="TableParagraph"/>
              <w:spacing w:before="1"/>
              <w:ind w:left="119"/>
            </w:pPr>
            <w:r w:rsidRPr="005F2C5B">
              <w:rPr>
                <w:spacing w:val="-5"/>
              </w:rPr>
              <w:t>10</w:t>
            </w:r>
          </w:p>
        </w:tc>
        <w:tc>
          <w:tcPr>
            <w:tcW w:w="2129" w:type="dxa"/>
          </w:tcPr>
          <w:p w14:paraId="77454ABC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progress_percentage</w:t>
            </w:r>
          </w:p>
        </w:tc>
        <w:tc>
          <w:tcPr>
            <w:tcW w:w="1704" w:type="dxa"/>
          </w:tcPr>
          <w:p w14:paraId="3851141F" w14:textId="77777777" w:rsidR="00782CA7" w:rsidRPr="005F2C5B" w:rsidRDefault="00782CA7" w:rsidP="001C3C31">
            <w:pPr>
              <w:pStyle w:val="TableParagraph"/>
              <w:spacing w:before="1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560" w:type="dxa"/>
          </w:tcPr>
          <w:p w14:paraId="197DACA0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Default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0.0</w:t>
            </w:r>
          </w:p>
        </w:tc>
        <w:tc>
          <w:tcPr>
            <w:tcW w:w="3068" w:type="dxa"/>
          </w:tcPr>
          <w:p w14:paraId="055434EB" w14:textId="77777777" w:rsidR="00782CA7" w:rsidRPr="005F2C5B" w:rsidRDefault="00782CA7" w:rsidP="001C3C31">
            <w:pPr>
              <w:pStyle w:val="TableParagraph"/>
              <w:spacing w:before="1"/>
              <w:ind w:left="120"/>
            </w:pPr>
            <w:r w:rsidRPr="005F2C5B">
              <w:t>Progress</w:t>
            </w:r>
            <w:r w:rsidRPr="005F2C5B">
              <w:rPr>
                <w:spacing w:val="-7"/>
              </w:rPr>
              <w:t xml:space="preserve"> </w:t>
            </w:r>
            <w:r w:rsidRPr="005F2C5B">
              <w:t>percentage</w:t>
            </w:r>
            <w:r w:rsidRPr="005F2C5B">
              <w:rPr>
                <w:spacing w:val="-5"/>
              </w:rPr>
              <w:t xml:space="preserve"> </w:t>
            </w:r>
            <w:r w:rsidRPr="005F2C5B">
              <w:t>of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4"/>
              </w:rPr>
              <w:t>task</w:t>
            </w:r>
          </w:p>
        </w:tc>
      </w:tr>
    </w:tbl>
    <w:p w14:paraId="3F0E5E47" w14:textId="77777777" w:rsidR="00782CA7" w:rsidRPr="005F2C5B" w:rsidRDefault="00782CA7" w:rsidP="00782CA7">
      <w:pPr>
        <w:pStyle w:val="BodyText"/>
        <w:spacing w:before="71"/>
        <w:rPr>
          <w:rFonts w:ascii="Times New Roman" w:hAnsi="Times New Roman" w:cs="Times New Roman"/>
          <w:b/>
        </w:rPr>
      </w:pPr>
    </w:p>
    <w:p w14:paraId="2543AA3A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tbl_freelancecontract</w:t>
      </w:r>
    </w:p>
    <w:p w14:paraId="2FE64425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2FD10773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client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tbl_customuser, freelancer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01178F9D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tbl_customuser,project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</w:t>
      </w:r>
    </w:p>
    <w:p w14:paraId="7FED1C6C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782CA7" w:rsidRPr="005F2C5B" w14:paraId="464C55A6" w14:textId="77777777" w:rsidTr="00C423A7">
        <w:trPr>
          <w:trHeight w:val="503"/>
        </w:trPr>
        <w:tc>
          <w:tcPr>
            <w:tcW w:w="566" w:type="dxa"/>
          </w:tcPr>
          <w:p w14:paraId="466869C0" w14:textId="77777777" w:rsidR="00782CA7" w:rsidRPr="00AD7AFE" w:rsidRDefault="00782CA7" w:rsidP="001C3C31">
            <w:pPr>
              <w:pStyle w:val="TableParagraph"/>
              <w:spacing w:before="119"/>
              <w:ind w:left="127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2EADBC33" w14:textId="77777777" w:rsidR="00782CA7" w:rsidRPr="00AD7AFE" w:rsidRDefault="00782CA7" w:rsidP="001C3C31">
            <w:pPr>
              <w:pStyle w:val="TableParagraph"/>
              <w:spacing w:before="119"/>
              <w:ind w:left="61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5A19B503" w14:textId="77777777" w:rsidR="00782CA7" w:rsidRPr="00AD7AFE" w:rsidRDefault="00782CA7" w:rsidP="001C3C31">
            <w:pPr>
              <w:pStyle w:val="TableParagraph"/>
              <w:spacing w:before="119"/>
              <w:ind w:left="194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7420EAE" w14:textId="77777777" w:rsidR="00782CA7" w:rsidRPr="00AD7AFE" w:rsidRDefault="00782CA7" w:rsidP="001C3C31">
            <w:pPr>
              <w:pStyle w:val="TableParagraph"/>
              <w:spacing w:before="119"/>
              <w:ind w:left="106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2C39F3D7" w14:textId="77777777" w:rsidR="00782CA7" w:rsidRPr="00AD7AFE" w:rsidRDefault="00782CA7" w:rsidP="001C3C31">
            <w:pPr>
              <w:pStyle w:val="TableParagraph"/>
              <w:spacing w:before="119"/>
              <w:ind w:left="65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Description</w:t>
            </w:r>
            <w:r w:rsidRPr="00AD7AFE">
              <w:rPr>
                <w:b/>
                <w:bCs/>
                <w:spacing w:val="-10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of</w:t>
            </w:r>
            <w:r w:rsidRPr="00AD7AFE">
              <w:rPr>
                <w:b/>
                <w:bCs/>
                <w:spacing w:val="-6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the</w:t>
            </w:r>
            <w:r w:rsidRPr="00AD7AFE">
              <w:rPr>
                <w:b/>
                <w:bCs/>
                <w:spacing w:val="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7B01A148" w14:textId="77777777" w:rsidTr="00C423A7">
        <w:trPr>
          <w:trHeight w:val="506"/>
        </w:trPr>
        <w:tc>
          <w:tcPr>
            <w:tcW w:w="566" w:type="dxa"/>
          </w:tcPr>
          <w:p w14:paraId="797E9346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07E4D9B2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71803F7A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601025E7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668AEF0D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C423A7" w:rsidRPr="005F2C5B" w14:paraId="2901A1EF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8A12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8D44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client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0A12" w14:textId="77777777" w:rsidR="00C423A7" w:rsidRPr="005F2C5B" w:rsidRDefault="00C423A7" w:rsidP="00C423A7">
            <w:pPr>
              <w:pStyle w:val="TableParagraph"/>
              <w:spacing w:line="249" w:lineRule="exact"/>
            </w:pPr>
            <w:r w:rsidRPr="00C423A7"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405C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C423A7">
              <w:t xml:space="preserve"> Key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1DF" w14:textId="6B8B27F9" w:rsidR="00C423A7" w:rsidRPr="005F2C5B" w:rsidRDefault="00CE5E4A" w:rsidP="00C423A7">
            <w:pPr>
              <w:pStyle w:val="TableParagraph"/>
              <w:spacing w:line="249" w:lineRule="exact"/>
              <w:ind w:left="120"/>
            </w:pPr>
            <w:r>
              <w:t xml:space="preserve">Id of </w:t>
            </w:r>
            <w:r>
              <w:t>client</w:t>
            </w:r>
            <w:r>
              <w:t xml:space="preserve"> who associated with the project</w:t>
            </w:r>
          </w:p>
        </w:tc>
      </w:tr>
      <w:tr w:rsidR="00C423A7" w:rsidRPr="005F2C5B" w14:paraId="383A54BD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0F6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7D9E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freelancer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DE7C" w14:textId="77777777" w:rsidR="00C423A7" w:rsidRPr="005F2C5B" w:rsidRDefault="00C423A7" w:rsidP="00C423A7">
            <w:pPr>
              <w:pStyle w:val="TableParagraph"/>
              <w:spacing w:line="249" w:lineRule="exact"/>
            </w:pPr>
            <w:r w:rsidRPr="00C423A7"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E47B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C423A7">
              <w:t xml:space="preserve"> Key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2DAE" w14:textId="58D53C53" w:rsidR="00C423A7" w:rsidRPr="005F2C5B" w:rsidRDefault="00CE5E4A" w:rsidP="00C423A7">
            <w:pPr>
              <w:pStyle w:val="TableParagraph"/>
              <w:spacing w:line="249" w:lineRule="exact"/>
              <w:ind w:left="120"/>
            </w:pPr>
            <w:r>
              <w:t>Id of freelancer who associated with the project</w:t>
            </w:r>
          </w:p>
        </w:tc>
      </w:tr>
      <w:tr w:rsidR="00C423A7" w:rsidRPr="005F2C5B" w14:paraId="7F128DC9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990C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38A6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project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2998" w14:textId="77777777" w:rsidR="00C423A7" w:rsidRPr="005F2C5B" w:rsidRDefault="00C423A7" w:rsidP="00C423A7">
            <w:pPr>
              <w:pStyle w:val="TableParagraph"/>
              <w:spacing w:line="249" w:lineRule="exact"/>
            </w:pPr>
            <w:r w:rsidRPr="00C423A7"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9EA3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C423A7">
              <w:t>One-to-One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94B5" w14:textId="65DBE34E" w:rsidR="00C423A7" w:rsidRPr="005F2C5B" w:rsidRDefault="00CE5E4A" w:rsidP="00C423A7">
            <w:pPr>
              <w:pStyle w:val="TableParagraph"/>
              <w:spacing w:line="249" w:lineRule="exact"/>
              <w:ind w:left="120"/>
            </w:pPr>
            <w:r>
              <w:t>Id of project the contract belongs to</w:t>
            </w:r>
          </w:p>
        </w:tc>
      </w:tr>
      <w:tr w:rsidR="00C423A7" w:rsidRPr="005F2C5B" w14:paraId="30F4298C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5468" w14:textId="77777777" w:rsidR="00C423A7" w:rsidRPr="00C423A7" w:rsidRDefault="00C423A7" w:rsidP="001C3C31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BAFA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client_signature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CE35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C423A7">
              <w:t>Varchar(file)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8260" w14:textId="7A01E97F" w:rsidR="00C423A7" w:rsidRPr="005F2C5B" w:rsidRDefault="008A2AB8" w:rsidP="00C423A7">
            <w:pPr>
              <w:pStyle w:val="TableParagraph"/>
              <w:spacing w:line="249" w:lineRule="exact"/>
              <w:ind w:left="120"/>
            </w:pPr>
            <w:r>
              <w:t>Null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5C6A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File</w:t>
            </w:r>
            <w:r w:rsidRPr="00C423A7">
              <w:t xml:space="preserve"> </w:t>
            </w:r>
            <w:r w:rsidRPr="005F2C5B">
              <w:t>for</w:t>
            </w:r>
            <w:r w:rsidRPr="00C423A7">
              <w:t xml:space="preserve"> </w:t>
            </w:r>
            <w:r w:rsidRPr="005F2C5B">
              <w:t>client</w:t>
            </w:r>
            <w:r w:rsidRPr="00C423A7">
              <w:t xml:space="preserve"> signature</w:t>
            </w:r>
          </w:p>
        </w:tc>
      </w:tr>
      <w:tr w:rsidR="00C423A7" w:rsidRPr="005F2C5B" w14:paraId="67FC4B68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ADF0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8E01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freelancer_signature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9096" w14:textId="77777777" w:rsidR="00C423A7" w:rsidRPr="005F2C5B" w:rsidRDefault="00C423A7" w:rsidP="00C423A7">
            <w:pPr>
              <w:pStyle w:val="TableParagraph"/>
              <w:spacing w:line="249" w:lineRule="exact"/>
            </w:pPr>
            <w:r w:rsidRPr="00C423A7">
              <w:t>Varchar(file)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8443" w14:textId="41D67B56" w:rsidR="00C423A7" w:rsidRPr="005F2C5B" w:rsidRDefault="008A2AB8" w:rsidP="00C423A7">
            <w:pPr>
              <w:pStyle w:val="TableParagraph"/>
              <w:spacing w:line="249" w:lineRule="exact"/>
              <w:ind w:left="120"/>
            </w:pPr>
            <w:r>
              <w:t>Null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D9E8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File</w:t>
            </w:r>
            <w:r w:rsidRPr="00C423A7">
              <w:t xml:space="preserve"> </w:t>
            </w:r>
            <w:r w:rsidRPr="005F2C5B">
              <w:t>for</w:t>
            </w:r>
            <w:r w:rsidRPr="00C423A7">
              <w:t xml:space="preserve"> </w:t>
            </w:r>
            <w:r w:rsidRPr="005F2C5B">
              <w:t>freelancer</w:t>
            </w:r>
            <w:r w:rsidRPr="00C423A7">
              <w:t xml:space="preserve"> signature</w:t>
            </w:r>
          </w:p>
        </w:tc>
      </w:tr>
      <w:tr w:rsidR="00C423A7" w:rsidRPr="005F2C5B" w14:paraId="2328A46A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C27A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lastRenderedPageBreak/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992A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contract_date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A7BE" w14:textId="77777777" w:rsidR="00C423A7" w:rsidRPr="005F2C5B" w:rsidRDefault="00C423A7" w:rsidP="00C423A7">
            <w:pPr>
              <w:pStyle w:val="TableParagraph"/>
              <w:spacing w:line="249" w:lineRule="exact"/>
            </w:pPr>
            <w:r w:rsidRPr="00C423A7"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E270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Default</w:t>
            </w:r>
            <w:r w:rsidRPr="00C423A7">
              <w:t xml:space="preserve"> Now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C84A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Date</w:t>
            </w:r>
            <w:r w:rsidRPr="00C423A7">
              <w:t xml:space="preserve"> </w:t>
            </w:r>
            <w:r w:rsidRPr="005F2C5B">
              <w:t>when</w:t>
            </w:r>
            <w:r w:rsidRPr="00C423A7">
              <w:t xml:space="preserve"> </w:t>
            </w:r>
            <w:r w:rsidRPr="005F2C5B">
              <w:t>the</w:t>
            </w:r>
            <w:r w:rsidRPr="00C423A7">
              <w:t xml:space="preserve"> </w:t>
            </w:r>
            <w:r w:rsidRPr="005F2C5B">
              <w:t>contract</w:t>
            </w:r>
            <w:r w:rsidRPr="00C423A7">
              <w:t xml:space="preserve"> </w:t>
            </w:r>
            <w:r w:rsidRPr="005F2C5B">
              <w:t>was</w:t>
            </w:r>
            <w:r w:rsidRPr="00C423A7">
              <w:t xml:space="preserve"> signed</w:t>
            </w:r>
          </w:p>
        </w:tc>
      </w:tr>
      <w:tr w:rsidR="00C423A7" w:rsidRPr="005F2C5B" w14:paraId="5BA25A8E" w14:textId="77777777" w:rsidTr="00C423A7">
        <w:trPr>
          <w:trHeight w:val="50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2EB4" w14:textId="77777777" w:rsidR="00C423A7" w:rsidRPr="00C423A7" w:rsidRDefault="00C423A7" w:rsidP="001C3C31">
            <w:pPr>
              <w:pStyle w:val="TableParagraph"/>
              <w:spacing w:line="249" w:lineRule="exact"/>
              <w:rPr>
                <w:spacing w:val="-10"/>
              </w:rPr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9213" w14:textId="77777777" w:rsidR="00C423A7" w:rsidRPr="00C423A7" w:rsidRDefault="00C423A7" w:rsidP="00C423A7">
            <w:pPr>
              <w:pStyle w:val="TableParagraph"/>
              <w:spacing w:line="249" w:lineRule="exact"/>
              <w:rPr>
                <w:spacing w:val="-5"/>
              </w:rPr>
            </w:pPr>
            <w:r w:rsidRPr="00C423A7">
              <w:rPr>
                <w:spacing w:val="-5"/>
              </w:rPr>
              <w:t>pdf_version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9ED8" w14:textId="77777777" w:rsidR="00C423A7" w:rsidRPr="005F2C5B" w:rsidRDefault="00C423A7" w:rsidP="001C3C31">
            <w:pPr>
              <w:pStyle w:val="TableParagraph"/>
              <w:spacing w:line="249" w:lineRule="exact"/>
            </w:pPr>
            <w:r w:rsidRPr="00C423A7">
              <w:t>Varchar(file)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AA4B" w14:textId="1482153E" w:rsidR="00C423A7" w:rsidRPr="005F2C5B" w:rsidRDefault="008A2AB8" w:rsidP="00C423A7">
            <w:pPr>
              <w:pStyle w:val="TableParagraph"/>
              <w:spacing w:line="249" w:lineRule="exact"/>
              <w:ind w:left="120"/>
            </w:pPr>
            <w:r>
              <w:t>Null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F9AE" w14:textId="77777777" w:rsidR="00C423A7" w:rsidRPr="005F2C5B" w:rsidRDefault="00C423A7" w:rsidP="00C423A7">
            <w:pPr>
              <w:pStyle w:val="TableParagraph"/>
              <w:spacing w:line="249" w:lineRule="exact"/>
              <w:ind w:left="120"/>
            </w:pPr>
            <w:r w:rsidRPr="005F2C5B">
              <w:t>PDF</w:t>
            </w:r>
            <w:r w:rsidRPr="00C423A7">
              <w:t xml:space="preserve"> </w:t>
            </w:r>
            <w:r w:rsidRPr="005F2C5B">
              <w:t>version</w:t>
            </w:r>
            <w:r w:rsidRPr="00C423A7">
              <w:t xml:space="preserve"> </w:t>
            </w:r>
            <w:r w:rsidRPr="005F2C5B">
              <w:t>of</w:t>
            </w:r>
            <w:r w:rsidRPr="00C423A7">
              <w:t xml:space="preserve"> </w:t>
            </w:r>
            <w:r w:rsidRPr="005F2C5B">
              <w:t>the</w:t>
            </w:r>
            <w:r w:rsidRPr="00C423A7">
              <w:t xml:space="preserve"> contract</w:t>
            </w:r>
          </w:p>
        </w:tc>
      </w:tr>
    </w:tbl>
    <w:p w14:paraId="4D42A5F9" w14:textId="77777777" w:rsidR="00C423A7" w:rsidRDefault="00C423A7" w:rsidP="00C423A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9F717E7" w14:textId="18714A78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tbl_paymentinstallment</w:t>
      </w:r>
    </w:p>
    <w:p w14:paraId="075CC653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0D31039F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contract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 freelancecontract</w:t>
      </w:r>
    </w:p>
    <w:p w14:paraId="2C649758" w14:textId="77777777" w:rsidR="00782CA7" w:rsidRPr="005F2C5B" w:rsidRDefault="00782CA7" w:rsidP="00782CA7">
      <w:pPr>
        <w:pStyle w:val="BodyText"/>
        <w:spacing w:before="70" w:after="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9"/>
        <w:gridCol w:w="1699"/>
        <w:gridCol w:w="1560"/>
        <w:gridCol w:w="3348"/>
      </w:tblGrid>
      <w:tr w:rsidR="00782CA7" w:rsidRPr="005F2C5B" w14:paraId="5873FDFE" w14:textId="77777777" w:rsidTr="00AD7AFE">
        <w:trPr>
          <w:trHeight w:val="505"/>
        </w:trPr>
        <w:tc>
          <w:tcPr>
            <w:tcW w:w="569" w:type="dxa"/>
          </w:tcPr>
          <w:p w14:paraId="2A0EE7BB" w14:textId="77777777" w:rsidR="00782CA7" w:rsidRPr="00AD7AFE" w:rsidRDefault="00782CA7" w:rsidP="001C3C31">
            <w:pPr>
              <w:pStyle w:val="TableParagraph"/>
              <w:spacing w:before="119"/>
              <w:ind w:left="146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18DCC5D4" w14:textId="77777777" w:rsidR="00782CA7" w:rsidRPr="00AD7AFE" w:rsidRDefault="00782CA7" w:rsidP="001C3C31">
            <w:pPr>
              <w:pStyle w:val="TableParagraph"/>
              <w:spacing w:before="121"/>
              <w:ind w:left="614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699" w:type="dxa"/>
          </w:tcPr>
          <w:p w14:paraId="689E2823" w14:textId="77777777" w:rsidR="00782CA7" w:rsidRPr="00AD7AFE" w:rsidRDefault="00782CA7" w:rsidP="001C3C31">
            <w:pPr>
              <w:pStyle w:val="TableParagraph"/>
              <w:spacing w:before="121"/>
              <w:ind w:left="190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Datatype</w:t>
            </w:r>
            <w:r w:rsidRPr="00AD7AFE">
              <w:rPr>
                <w:b/>
                <w:bCs/>
                <w:spacing w:val="2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1676A38E" w14:textId="77777777" w:rsidR="00782CA7" w:rsidRPr="00AD7AFE" w:rsidRDefault="00782CA7" w:rsidP="001C3C31">
            <w:pPr>
              <w:pStyle w:val="TableParagraph"/>
              <w:spacing w:before="121"/>
              <w:ind w:left="106"/>
              <w:rPr>
                <w:b/>
                <w:bCs/>
              </w:rPr>
            </w:pPr>
            <w:r w:rsidRPr="00AD7AFE">
              <w:rPr>
                <w:b/>
                <w:bCs/>
              </w:rPr>
              <w:t>Key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606D3415" w14:textId="77777777" w:rsidR="00782CA7" w:rsidRPr="00AD7AFE" w:rsidRDefault="00782CA7" w:rsidP="001C3C31">
            <w:pPr>
              <w:pStyle w:val="TableParagraph"/>
              <w:spacing w:before="121"/>
              <w:ind w:left="656"/>
              <w:rPr>
                <w:b/>
                <w:bCs/>
              </w:rPr>
            </w:pPr>
            <w:r w:rsidRPr="00AD7AFE">
              <w:rPr>
                <w:b/>
                <w:bCs/>
              </w:rPr>
              <w:t>Description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</w:rPr>
              <w:t>of</w:t>
            </w:r>
            <w:r w:rsidRPr="00AD7AFE">
              <w:rPr>
                <w:b/>
                <w:bCs/>
                <w:spacing w:val="-13"/>
              </w:rPr>
              <w:t xml:space="preserve"> </w:t>
            </w:r>
            <w:r w:rsidRPr="00AD7AFE">
              <w:rPr>
                <w:b/>
                <w:bCs/>
              </w:rPr>
              <w:t>the</w:t>
            </w:r>
            <w:r w:rsidRPr="00AD7AFE">
              <w:rPr>
                <w:b/>
                <w:bCs/>
                <w:spacing w:val="-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7B4BC5D7" w14:textId="77777777" w:rsidTr="00AD7AFE">
        <w:trPr>
          <w:trHeight w:val="501"/>
        </w:trPr>
        <w:tc>
          <w:tcPr>
            <w:tcW w:w="569" w:type="dxa"/>
          </w:tcPr>
          <w:p w14:paraId="74E3D67B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63A82B63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699" w:type="dxa"/>
          </w:tcPr>
          <w:p w14:paraId="459554CC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t>Int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0CE2FC2A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t>Primary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8" w:type="dxa"/>
          </w:tcPr>
          <w:p w14:paraId="7AF099DE" w14:textId="77777777" w:rsidR="00782CA7" w:rsidRPr="005F2C5B" w:rsidRDefault="00782CA7" w:rsidP="001C3C31">
            <w:pPr>
              <w:pStyle w:val="TableParagraph"/>
              <w:spacing w:line="247" w:lineRule="exact"/>
              <w:ind w:left="121"/>
            </w:pPr>
            <w:r w:rsidRPr="005F2C5B">
              <w:t>Primary</w:t>
            </w:r>
            <w:r w:rsidRPr="005F2C5B">
              <w:rPr>
                <w:spacing w:val="-2"/>
              </w:rPr>
              <w:t xml:space="preserve"> </w:t>
            </w:r>
            <w:r w:rsidRPr="005F2C5B">
              <w:t>key</w:t>
            </w:r>
            <w:r w:rsidRPr="005F2C5B">
              <w:rPr>
                <w:spacing w:val="-4"/>
              </w:rPr>
              <w:t xml:space="preserve"> </w:t>
            </w:r>
            <w:r w:rsidRPr="005F2C5B">
              <w:t>of</w:t>
            </w:r>
            <w:r w:rsidRPr="005F2C5B">
              <w:rPr>
                <w:spacing w:val="-3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rPr>
                <w:spacing w:val="-2"/>
              </w:rPr>
              <w:t>table</w:t>
            </w:r>
          </w:p>
        </w:tc>
      </w:tr>
      <w:tr w:rsidR="00782CA7" w:rsidRPr="005F2C5B" w14:paraId="4207B072" w14:textId="77777777" w:rsidTr="00AD7AFE">
        <w:trPr>
          <w:trHeight w:val="508"/>
        </w:trPr>
        <w:tc>
          <w:tcPr>
            <w:tcW w:w="569" w:type="dxa"/>
          </w:tcPr>
          <w:p w14:paraId="24F1D466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6C6E1A4E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contract</w:t>
            </w:r>
          </w:p>
        </w:tc>
        <w:tc>
          <w:tcPr>
            <w:tcW w:w="1699" w:type="dxa"/>
          </w:tcPr>
          <w:p w14:paraId="56F40697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AADAA31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t>Foreign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236703C0" w14:textId="0037079B" w:rsidR="00782CA7" w:rsidRPr="005F2C5B" w:rsidRDefault="00CE5E4A" w:rsidP="001C3C31">
            <w:pPr>
              <w:pStyle w:val="TableParagraph"/>
              <w:spacing w:line="254" w:lineRule="exact"/>
              <w:ind w:left="121"/>
            </w:pPr>
            <w:r>
              <w:t>Id of contract where the payments of a project specified</w:t>
            </w:r>
          </w:p>
        </w:tc>
      </w:tr>
      <w:tr w:rsidR="00782CA7" w:rsidRPr="005F2C5B" w14:paraId="26BC0054" w14:textId="77777777" w:rsidTr="00AD7AFE">
        <w:trPr>
          <w:trHeight w:val="503"/>
        </w:trPr>
        <w:tc>
          <w:tcPr>
            <w:tcW w:w="569" w:type="dxa"/>
          </w:tcPr>
          <w:p w14:paraId="3C08DB22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3ACB7966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amount</w:t>
            </w:r>
          </w:p>
        </w:tc>
        <w:tc>
          <w:tcPr>
            <w:tcW w:w="1699" w:type="dxa"/>
          </w:tcPr>
          <w:p w14:paraId="2AFD13ED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t>Decimal(10,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7"/>
              </w:rPr>
              <w:t>2)</w:t>
            </w:r>
          </w:p>
        </w:tc>
        <w:tc>
          <w:tcPr>
            <w:tcW w:w="1560" w:type="dxa"/>
          </w:tcPr>
          <w:p w14:paraId="49F224B8" w14:textId="6B7500F7" w:rsidR="00782CA7" w:rsidRPr="005F2C5B" w:rsidRDefault="004A21F4" w:rsidP="001C3C31">
            <w:pPr>
              <w:pStyle w:val="TableParagraph"/>
              <w:ind w:left="0"/>
            </w:pPr>
            <w:r>
              <w:t xml:space="preserve">  Not Null</w:t>
            </w:r>
          </w:p>
        </w:tc>
        <w:tc>
          <w:tcPr>
            <w:tcW w:w="3348" w:type="dxa"/>
          </w:tcPr>
          <w:p w14:paraId="69777478" w14:textId="77777777" w:rsidR="00782CA7" w:rsidRPr="005F2C5B" w:rsidRDefault="00782CA7" w:rsidP="001C3C31">
            <w:pPr>
              <w:pStyle w:val="TableParagraph"/>
              <w:spacing w:line="247" w:lineRule="exact"/>
              <w:ind w:left="121"/>
            </w:pPr>
            <w:r w:rsidRPr="005F2C5B">
              <w:t>Amount</w:t>
            </w:r>
            <w:r w:rsidRPr="005F2C5B">
              <w:rPr>
                <w:spacing w:val="-6"/>
              </w:rPr>
              <w:t xml:space="preserve"> </w:t>
            </w:r>
            <w:r w:rsidRPr="005F2C5B">
              <w:t>for</w:t>
            </w:r>
            <w:r w:rsidRPr="005F2C5B">
              <w:rPr>
                <w:spacing w:val="-6"/>
              </w:rPr>
              <w:t xml:space="preserve"> </w:t>
            </w:r>
            <w:r w:rsidRPr="005F2C5B">
              <w:t>the</w:t>
            </w:r>
            <w:r w:rsidRPr="005F2C5B">
              <w:rPr>
                <w:spacing w:val="-6"/>
              </w:rPr>
              <w:t xml:space="preserve"> </w:t>
            </w:r>
            <w:r w:rsidRPr="005F2C5B">
              <w:t>payment</w:t>
            </w:r>
            <w:r w:rsidRPr="005F2C5B">
              <w:rPr>
                <w:spacing w:val="-8"/>
              </w:rPr>
              <w:t xml:space="preserve"> </w:t>
            </w:r>
            <w:r w:rsidRPr="005F2C5B">
              <w:rPr>
                <w:spacing w:val="-2"/>
              </w:rPr>
              <w:t>installment</w:t>
            </w:r>
          </w:p>
        </w:tc>
      </w:tr>
      <w:tr w:rsidR="00782CA7" w:rsidRPr="005F2C5B" w14:paraId="74FB822A" w14:textId="77777777" w:rsidTr="00AD7AFE">
        <w:trPr>
          <w:trHeight w:val="505"/>
        </w:trPr>
        <w:tc>
          <w:tcPr>
            <w:tcW w:w="569" w:type="dxa"/>
          </w:tcPr>
          <w:p w14:paraId="15655D1A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6CB165F7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due_date</w:t>
            </w:r>
          </w:p>
        </w:tc>
        <w:tc>
          <w:tcPr>
            <w:tcW w:w="1699" w:type="dxa"/>
          </w:tcPr>
          <w:p w14:paraId="6CA1A56C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</w:tcPr>
          <w:p w14:paraId="10540145" w14:textId="643D0ADD" w:rsidR="00782CA7" w:rsidRPr="005F2C5B" w:rsidRDefault="004A21F4" w:rsidP="001C3C31">
            <w:pPr>
              <w:pStyle w:val="TableParagraph"/>
              <w:ind w:left="0"/>
            </w:pPr>
            <w:r>
              <w:t xml:space="preserve">  </w:t>
            </w:r>
            <w:r>
              <w:t>Not Null</w:t>
            </w:r>
          </w:p>
        </w:tc>
        <w:tc>
          <w:tcPr>
            <w:tcW w:w="3348" w:type="dxa"/>
          </w:tcPr>
          <w:p w14:paraId="01C1703D" w14:textId="77777777" w:rsidR="00782CA7" w:rsidRPr="005F2C5B" w:rsidRDefault="00782CA7" w:rsidP="001C3C31">
            <w:pPr>
              <w:pStyle w:val="TableParagraph"/>
              <w:spacing w:line="249" w:lineRule="exact"/>
              <w:ind w:left="121"/>
            </w:pPr>
            <w:r w:rsidRPr="005F2C5B">
              <w:t>Due</w:t>
            </w:r>
            <w:r w:rsidRPr="005F2C5B">
              <w:rPr>
                <w:spacing w:val="-5"/>
              </w:rPr>
              <w:t xml:space="preserve"> </w:t>
            </w:r>
            <w:r w:rsidRPr="005F2C5B">
              <w:t>date</w:t>
            </w:r>
            <w:r w:rsidRPr="005F2C5B">
              <w:rPr>
                <w:spacing w:val="-3"/>
              </w:rPr>
              <w:t xml:space="preserve"> </w:t>
            </w:r>
            <w:r w:rsidRPr="005F2C5B">
              <w:t>of</w:t>
            </w:r>
            <w:r w:rsidRPr="005F2C5B">
              <w:rPr>
                <w:spacing w:val="-4"/>
              </w:rPr>
              <w:t xml:space="preserve"> </w:t>
            </w:r>
            <w:r w:rsidRPr="005F2C5B">
              <w:t>the</w:t>
            </w:r>
            <w:r w:rsidRPr="005F2C5B">
              <w:rPr>
                <w:spacing w:val="-7"/>
              </w:rPr>
              <w:t xml:space="preserve"> </w:t>
            </w:r>
            <w:r w:rsidRPr="005F2C5B">
              <w:t>payment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installment</w:t>
            </w:r>
          </w:p>
        </w:tc>
      </w:tr>
      <w:tr w:rsidR="00782CA7" w:rsidRPr="005F2C5B" w14:paraId="2F8A8260" w14:textId="77777777" w:rsidTr="00AD7AFE">
        <w:trPr>
          <w:trHeight w:val="508"/>
        </w:trPr>
        <w:tc>
          <w:tcPr>
            <w:tcW w:w="569" w:type="dxa"/>
          </w:tcPr>
          <w:p w14:paraId="6FBD7354" w14:textId="77777777" w:rsidR="00782CA7" w:rsidRPr="005F2C5B" w:rsidRDefault="00782CA7" w:rsidP="001C3C31">
            <w:pPr>
              <w:pStyle w:val="TableParagraph"/>
              <w:spacing w:line="249" w:lineRule="exact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51FE47D7" w14:textId="77777777" w:rsidR="00782CA7" w:rsidRPr="005F2C5B" w:rsidRDefault="00782CA7" w:rsidP="001C3C31">
            <w:pPr>
              <w:pStyle w:val="TableParagraph"/>
              <w:spacing w:line="249" w:lineRule="exact"/>
              <w:ind w:left="120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699" w:type="dxa"/>
          </w:tcPr>
          <w:p w14:paraId="2316D35B" w14:textId="77777777" w:rsidR="00782CA7" w:rsidRPr="005F2C5B" w:rsidRDefault="00782CA7" w:rsidP="001C3C31">
            <w:pPr>
              <w:pStyle w:val="TableParagraph"/>
              <w:spacing w:line="249" w:lineRule="exact"/>
              <w:ind w:left="118"/>
            </w:pPr>
            <w:r w:rsidRPr="005F2C5B">
              <w:rPr>
                <w:spacing w:val="-2"/>
              </w:rPr>
              <w:t>Varchar(20)</w:t>
            </w:r>
          </w:p>
        </w:tc>
        <w:tc>
          <w:tcPr>
            <w:tcW w:w="1560" w:type="dxa"/>
          </w:tcPr>
          <w:p w14:paraId="3DB71224" w14:textId="77777777" w:rsidR="00782CA7" w:rsidRPr="005F2C5B" w:rsidRDefault="00782CA7" w:rsidP="001C3C31">
            <w:pPr>
              <w:pStyle w:val="TableParagraph"/>
              <w:spacing w:line="254" w:lineRule="exact"/>
              <w:ind w:left="120" w:right="43"/>
            </w:pPr>
            <w:r w:rsidRPr="005F2C5B">
              <w:rPr>
                <w:spacing w:val="-2"/>
              </w:rPr>
              <w:t>Default 'pending'</w:t>
            </w:r>
          </w:p>
        </w:tc>
        <w:tc>
          <w:tcPr>
            <w:tcW w:w="3348" w:type="dxa"/>
          </w:tcPr>
          <w:p w14:paraId="333FBEE1" w14:textId="77777777" w:rsidR="00782CA7" w:rsidRPr="005F2C5B" w:rsidRDefault="00782CA7" w:rsidP="001C3C31">
            <w:pPr>
              <w:pStyle w:val="TableParagraph"/>
              <w:spacing w:line="254" w:lineRule="exact"/>
              <w:ind w:left="121"/>
            </w:pPr>
            <w:r w:rsidRPr="005F2C5B">
              <w:t>Status</w:t>
            </w:r>
            <w:r w:rsidRPr="005F2C5B">
              <w:rPr>
                <w:spacing w:val="-13"/>
              </w:rPr>
              <w:t xml:space="preserve"> </w:t>
            </w:r>
            <w:r w:rsidRPr="005F2C5B">
              <w:t>of</w:t>
            </w:r>
            <w:r w:rsidRPr="005F2C5B">
              <w:rPr>
                <w:spacing w:val="-13"/>
              </w:rPr>
              <w:t xml:space="preserve"> </w:t>
            </w:r>
            <w:r w:rsidRPr="005F2C5B"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t xml:space="preserve">installment </w:t>
            </w:r>
            <w:r w:rsidRPr="005F2C5B">
              <w:rPr>
                <w:spacing w:val="-2"/>
              </w:rPr>
              <w:t>(pending/paid)</w:t>
            </w:r>
          </w:p>
        </w:tc>
      </w:tr>
      <w:tr w:rsidR="00782CA7" w:rsidRPr="005F2C5B" w14:paraId="12104A79" w14:textId="77777777" w:rsidTr="00AD7AFE">
        <w:trPr>
          <w:trHeight w:val="503"/>
        </w:trPr>
        <w:tc>
          <w:tcPr>
            <w:tcW w:w="569" w:type="dxa"/>
          </w:tcPr>
          <w:p w14:paraId="6FB85F09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9" w:type="dxa"/>
          </w:tcPr>
          <w:p w14:paraId="0F22C506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razorpay_order_id</w:t>
            </w:r>
          </w:p>
        </w:tc>
        <w:tc>
          <w:tcPr>
            <w:tcW w:w="1699" w:type="dxa"/>
          </w:tcPr>
          <w:p w14:paraId="43ED2842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7C2E44D7" w14:textId="07D40CF9" w:rsidR="00782CA7" w:rsidRPr="005F2C5B" w:rsidRDefault="008A2AB8" w:rsidP="001C3C31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1613D648" w14:textId="77777777" w:rsidR="00782CA7" w:rsidRPr="005F2C5B" w:rsidRDefault="00782CA7" w:rsidP="001C3C31">
            <w:pPr>
              <w:pStyle w:val="TableParagraph"/>
              <w:spacing w:before="6" w:line="225" w:lineRule="auto"/>
              <w:ind w:left="121" w:right="38"/>
            </w:pPr>
            <w:r w:rsidRPr="005F2C5B">
              <w:t>Razorpay</w:t>
            </w:r>
            <w:r w:rsidRPr="005F2C5B">
              <w:rPr>
                <w:spacing w:val="-9"/>
              </w:rPr>
              <w:t xml:space="preserve"> </w:t>
            </w:r>
            <w:r w:rsidRPr="005F2C5B">
              <w:t>order</w:t>
            </w:r>
            <w:r w:rsidRPr="005F2C5B">
              <w:rPr>
                <w:spacing w:val="-9"/>
              </w:rPr>
              <w:t xml:space="preserve"> </w:t>
            </w:r>
            <w:r w:rsidRPr="005F2C5B">
              <w:t>ID</w:t>
            </w:r>
            <w:r w:rsidRPr="005F2C5B">
              <w:rPr>
                <w:spacing w:val="-11"/>
              </w:rPr>
              <w:t xml:space="preserve"> </w:t>
            </w:r>
            <w:r w:rsidRPr="005F2C5B">
              <w:t>for</w:t>
            </w:r>
            <w:r w:rsidRPr="005F2C5B">
              <w:rPr>
                <w:spacing w:val="-13"/>
              </w:rPr>
              <w:t xml:space="preserve"> </w:t>
            </w:r>
            <w:r w:rsidRPr="005F2C5B">
              <w:t xml:space="preserve">the </w:t>
            </w:r>
            <w:r w:rsidRPr="005F2C5B">
              <w:rPr>
                <w:spacing w:val="-2"/>
              </w:rPr>
              <w:t>installment</w:t>
            </w:r>
          </w:p>
        </w:tc>
      </w:tr>
      <w:tr w:rsidR="00782CA7" w:rsidRPr="005F2C5B" w14:paraId="419FED94" w14:textId="77777777" w:rsidTr="00AD7AFE">
        <w:trPr>
          <w:trHeight w:val="813"/>
        </w:trPr>
        <w:tc>
          <w:tcPr>
            <w:tcW w:w="569" w:type="dxa"/>
          </w:tcPr>
          <w:p w14:paraId="1605ADEB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9" w:type="dxa"/>
          </w:tcPr>
          <w:p w14:paraId="72EDDF6B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razorpay_payment_id</w:t>
            </w:r>
          </w:p>
        </w:tc>
        <w:tc>
          <w:tcPr>
            <w:tcW w:w="1699" w:type="dxa"/>
          </w:tcPr>
          <w:p w14:paraId="2AA0FDEA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7D39BF2A" w14:textId="0F3584DA" w:rsidR="00782CA7" w:rsidRPr="005F2C5B" w:rsidRDefault="008A2AB8" w:rsidP="001C3C31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2B67A133" w14:textId="77777777" w:rsidR="00782CA7" w:rsidRPr="005F2C5B" w:rsidRDefault="00782CA7" w:rsidP="001C3C31">
            <w:pPr>
              <w:pStyle w:val="TableParagraph"/>
              <w:ind w:left="121"/>
            </w:pPr>
            <w:r w:rsidRPr="005F2C5B">
              <w:t>Razorpay</w:t>
            </w:r>
            <w:r w:rsidRPr="005F2C5B">
              <w:rPr>
                <w:spacing w:val="-9"/>
              </w:rPr>
              <w:t xml:space="preserve"> </w:t>
            </w:r>
            <w:r w:rsidRPr="005F2C5B">
              <w:t>payment</w:t>
            </w:r>
            <w:r w:rsidRPr="005F2C5B">
              <w:rPr>
                <w:spacing w:val="-9"/>
              </w:rPr>
              <w:t xml:space="preserve"> </w:t>
            </w:r>
            <w:r w:rsidRPr="005F2C5B">
              <w:t>ID</w:t>
            </w:r>
            <w:r w:rsidRPr="005F2C5B">
              <w:rPr>
                <w:spacing w:val="-11"/>
              </w:rPr>
              <w:t xml:space="preserve"> </w:t>
            </w:r>
            <w:r w:rsidRPr="005F2C5B">
              <w:t>for</w:t>
            </w:r>
            <w:r w:rsidRPr="005F2C5B">
              <w:rPr>
                <w:spacing w:val="-10"/>
              </w:rPr>
              <w:t xml:space="preserve"> </w:t>
            </w:r>
            <w:r w:rsidRPr="005F2C5B">
              <w:t xml:space="preserve">the </w:t>
            </w:r>
            <w:r w:rsidRPr="005F2C5B">
              <w:rPr>
                <w:spacing w:val="-2"/>
              </w:rPr>
              <w:t>installment</w:t>
            </w:r>
          </w:p>
        </w:tc>
      </w:tr>
      <w:tr w:rsidR="00782CA7" w:rsidRPr="005F2C5B" w14:paraId="199AD802" w14:textId="77777777" w:rsidTr="00AD7AFE">
        <w:trPr>
          <w:trHeight w:val="412"/>
        </w:trPr>
        <w:tc>
          <w:tcPr>
            <w:tcW w:w="569" w:type="dxa"/>
          </w:tcPr>
          <w:p w14:paraId="2F6A2E9E" w14:textId="77777777" w:rsidR="00782CA7" w:rsidRPr="005F2C5B" w:rsidRDefault="00782CA7" w:rsidP="001C3C31">
            <w:pPr>
              <w:pStyle w:val="TableParagraph"/>
              <w:spacing w:line="247" w:lineRule="exact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9" w:type="dxa"/>
          </w:tcPr>
          <w:p w14:paraId="178B33CD" w14:textId="77777777" w:rsidR="00782CA7" w:rsidRPr="005F2C5B" w:rsidRDefault="00782CA7" w:rsidP="001C3C31">
            <w:pPr>
              <w:pStyle w:val="TableParagraph"/>
              <w:spacing w:line="247" w:lineRule="exact"/>
              <w:ind w:left="120"/>
            </w:pPr>
            <w:r w:rsidRPr="005F2C5B">
              <w:rPr>
                <w:spacing w:val="-2"/>
              </w:rPr>
              <w:t>paid_at</w:t>
            </w:r>
          </w:p>
        </w:tc>
        <w:tc>
          <w:tcPr>
            <w:tcW w:w="1699" w:type="dxa"/>
          </w:tcPr>
          <w:p w14:paraId="524EEF20" w14:textId="77777777" w:rsidR="00782CA7" w:rsidRPr="005F2C5B" w:rsidRDefault="00782CA7" w:rsidP="001C3C31">
            <w:pPr>
              <w:pStyle w:val="TableParagraph"/>
              <w:spacing w:line="247" w:lineRule="exact"/>
              <w:ind w:left="118"/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0" w:type="dxa"/>
          </w:tcPr>
          <w:p w14:paraId="39388C8C" w14:textId="28A94428" w:rsidR="00782CA7" w:rsidRPr="005F2C5B" w:rsidRDefault="008A2AB8" w:rsidP="001C3C31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49749C3E" w14:textId="77777777" w:rsidR="00782CA7" w:rsidRPr="005F2C5B" w:rsidRDefault="00782CA7" w:rsidP="001C3C31">
            <w:pPr>
              <w:pStyle w:val="TableParagraph"/>
              <w:spacing w:line="247" w:lineRule="exact"/>
              <w:ind w:left="121"/>
            </w:pPr>
            <w:r w:rsidRPr="005F2C5B">
              <w:t>Date</w:t>
            </w:r>
            <w:r w:rsidRPr="005F2C5B">
              <w:rPr>
                <w:spacing w:val="-3"/>
              </w:rPr>
              <w:t xml:space="preserve"> </w:t>
            </w:r>
            <w:r w:rsidRPr="005F2C5B">
              <w:t>when</w:t>
            </w:r>
            <w:r w:rsidRPr="005F2C5B">
              <w:rPr>
                <w:spacing w:val="-9"/>
              </w:rPr>
              <w:t xml:space="preserve"> </w:t>
            </w:r>
            <w:r w:rsidRPr="005F2C5B"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t>installment</w:t>
            </w:r>
            <w:r w:rsidRPr="005F2C5B">
              <w:rPr>
                <w:spacing w:val="-7"/>
              </w:rPr>
              <w:t xml:space="preserve"> </w:t>
            </w:r>
            <w:r w:rsidRPr="005F2C5B">
              <w:t>was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4"/>
              </w:rPr>
              <w:t>paid</w:t>
            </w:r>
          </w:p>
        </w:tc>
      </w:tr>
    </w:tbl>
    <w:p w14:paraId="48D74AA5" w14:textId="77777777" w:rsidR="005F2C5B" w:rsidRPr="005F2C5B" w:rsidRDefault="005F2C5B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45D8444" w14:textId="3D7EE9AC" w:rsidR="00782CA7" w:rsidRPr="005F2C5B" w:rsidRDefault="005F2C5B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</w:t>
      </w:r>
      <w:r w:rsidR="00782CA7"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review</w:t>
      </w:r>
    </w:p>
    <w:p w14:paraId="72A7FFBD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320AEA1A" w14:textId="77777777" w:rsidR="00782CA7" w:rsidRPr="00DB59C3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project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tbl_project, reviewer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67C3A569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tbl_customuser,reviewee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p w14:paraId="57AD8F4D" w14:textId="77777777" w:rsidR="00782CA7" w:rsidRPr="005F2C5B" w:rsidRDefault="00782CA7" w:rsidP="00782CA7">
      <w:pPr>
        <w:pStyle w:val="BodyText"/>
        <w:spacing w:before="1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418"/>
        <w:gridCol w:w="3402"/>
      </w:tblGrid>
      <w:tr w:rsidR="00782CA7" w:rsidRPr="005F2C5B" w14:paraId="085D4801" w14:textId="77777777" w:rsidTr="004A21F4">
        <w:trPr>
          <w:trHeight w:val="501"/>
        </w:trPr>
        <w:tc>
          <w:tcPr>
            <w:tcW w:w="567" w:type="dxa"/>
          </w:tcPr>
          <w:p w14:paraId="385F54DD" w14:textId="77777777" w:rsidR="00782CA7" w:rsidRPr="00AD7AFE" w:rsidRDefault="00782CA7" w:rsidP="001C3C31">
            <w:pPr>
              <w:pStyle w:val="TableParagraph"/>
              <w:spacing w:before="119"/>
              <w:ind w:left="81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6" w:type="dxa"/>
          </w:tcPr>
          <w:p w14:paraId="3C477E99" w14:textId="77777777" w:rsidR="00782CA7" w:rsidRPr="00AD7AFE" w:rsidRDefault="00782CA7" w:rsidP="001C3C31">
            <w:pPr>
              <w:pStyle w:val="TableParagraph"/>
              <w:spacing w:before="119"/>
              <w:ind w:left="686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1" w:type="dxa"/>
          </w:tcPr>
          <w:p w14:paraId="1DD08508" w14:textId="77777777" w:rsidR="00782CA7" w:rsidRPr="00AD7AFE" w:rsidRDefault="00782CA7" w:rsidP="001C3C31">
            <w:pPr>
              <w:pStyle w:val="TableParagraph"/>
              <w:spacing w:before="119"/>
              <w:ind w:left="144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418" w:type="dxa"/>
          </w:tcPr>
          <w:p w14:paraId="638C4864" w14:textId="77777777" w:rsidR="00782CA7" w:rsidRPr="00AD7AFE" w:rsidRDefault="00782CA7" w:rsidP="001C3C31">
            <w:pPr>
              <w:pStyle w:val="TableParagraph"/>
              <w:spacing w:before="119"/>
              <w:ind w:left="126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402" w:type="dxa"/>
          </w:tcPr>
          <w:p w14:paraId="17C1FEEB" w14:textId="77777777" w:rsidR="00782CA7" w:rsidRPr="00AD7AFE" w:rsidRDefault="00782CA7" w:rsidP="001C3C31">
            <w:pPr>
              <w:pStyle w:val="TableParagraph"/>
              <w:spacing w:before="119"/>
              <w:ind w:left="699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06451777" w14:textId="77777777" w:rsidTr="004A21F4">
        <w:trPr>
          <w:trHeight w:val="505"/>
        </w:trPr>
        <w:tc>
          <w:tcPr>
            <w:tcW w:w="567" w:type="dxa"/>
          </w:tcPr>
          <w:p w14:paraId="7D9FFE8A" w14:textId="77777777" w:rsidR="00782CA7" w:rsidRPr="005F2C5B" w:rsidRDefault="00782CA7" w:rsidP="001C3C31">
            <w:pPr>
              <w:pStyle w:val="TableParagraph"/>
              <w:spacing w:before="121"/>
              <w:ind w:left="9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6" w:type="dxa"/>
          </w:tcPr>
          <w:p w14:paraId="7DF4EC77" w14:textId="77777777" w:rsidR="00782CA7" w:rsidRPr="005F2C5B" w:rsidRDefault="00782CA7" w:rsidP="001C3C31">
            <w:pPr>
              <w:pStyle w:val="TableParagraph"/>
              <w:spacing w:before="121"/>
              <w:ind w:left="4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1" w:type="dxa"/>
          </w:tcPr>
          <w:p w14:paraId="382086A5" w14:textId="77777777" w:rsidR="00782CA7" w:rsidRPr="005F2C5B" w:rsidRDefault="00782CA7" w:rsidP="001C3C31">
            <w:pPr>
              <w:pStyle w:val="TableParagraph"/>
              <w:spacing w:before="121"/>
              <w:ind w:left="7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418" w:type="dxa"/>
          </w:tcPr>
          <w:p w14:paraId="52DA33B1" w14:textId="77777777" w:rsidR="00782CA7" w:rsidRPr="005F2C5B" w:rsidRDefault="00782CA7" w:rsidP="001C3C31">
            <w:pPr>
              <w:pStyle w:val="TableParagraph"/>
              <w:spacing w:before="121"/>
              <w:ind w:left="8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402" w:type="dxa"/>
          </w:tcPr>
          <w:p w14:paraId="17FDFFA5" w14:textId="77777777" w:rsidR="00782CA7" w:rsidRPr="005F2C5B" w:rsidRDefault="00782CA7" w:rsidP="001C3C31">
            <w:pPr>
              <w:pStyle w:val="TableParagraph"/>
              <w:spacing w:before="121"/>
              <w:ind w:left="12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41A3C0B7" w14:textId="77777777" w:rsidTr="00AD7AFE">
        <w:trPr>
          <w:trHeight w:val="506"/>
        </w:trPr>
        <w:tc>
          <w:tcPr>
            <w:tcW w:w="567" w:type="dxa"/>
          </w:tcPr>
          <w:p w14:paraId="2C9098C0" w14:textId="77777777" w:rsidR="00782CA7" w:rsidRPr="005F2C5B" w:rsidRDefault="00782CA7" w:rsidP="001C3C31">
            <w:pPr>
              <w:pStyle w:val="TableParagraph"/>
              <w:spacing w:before="117"/>
              <w:ind w:left="9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6" w:type="dxa"/>
          </w:tcPr>
          <w:p w14:paraId="4240D7BD" w14:textId="77777777" w:rsidR="00782CA7" w:rsidRPr="005F2C5B" w:rsidRDefault="00782CA7" w:rsidP="001C3C31">
            <w:pPr>
              <w:pStyle w:val="TableParagraph"/>
              <w:spacing w:before="117"/>
              <w:ind w:left="9"/>
            </w:pPr>
            <w:r w:rsidRPr="005F2C5B">
              <w:rPr>
                <w:spacing w:val="-2"/>
              </w:rPr>
              <w:t>project</w:t>
            </w:r>
          </w:p>
        </w:tc>
        <w:tc>
          <w:tcPr>
            <w:tcW w:w="1701" w:type="dxa"/>
          </w:tcPr>
          <w:p w14:paraId="4CA14D45" w14:textId="77777777" w:rsidR="00782CA7" w:rsidRPr="005F2C5B" w:rsidRDefault="00782CA7" w:rsidP="001C3C31">
            <w:pPr>
              <w:pStyle w:val="TableParagraph"/>
              <w:spacing w:before="117"/>
              <w:ind w:left="11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418" w:type="dxa"/>
          </w:tcPr>
          <w:p w14:paraId="631E2136" w14:textId="77777777" w:rsidR="00782CA7" w:rsidRPr="005F2C5B" w:rsidRDefault="00782CA7" w:rsidP="001C3C31">
            <w:pPr>
              <w:pStyle w:val="TableParagraph"/>
              <w:spacing w:before="117"/>
              <w:ind w:left="14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2" w:type="dxa"/>
          </w:tcPr>
          <w:p w14:paraId="15ED09F5" w14:textId="1B54A006" w:rsidR="00782CA7" w:rsidRPr="005F2C5B" w:rsidRDefault="004A21F4" w:rsidP="001C3C31">
            <w:pPr>
              <w:pStyle w:val="TableParagraph"/>
              <w:spacing w:before="117"/>
              <w:ind w:left="15"/>
            </w:pPr>
            <w:r>
              <w:rPr>
                <w:spacing w:val="-6"/>
              </w:rPr>
              <w:t>Id of project which the client and freelancer collaborated</w:t>
            </w:r>
          </w:p>
        </w:tc>
      </w:tr>
      <w:tr w:rsidR="00782CA7" w:rsidRPr="005F2C5B" w14:paraId="56EEBEC8" w14:textId="77777777" w:rsidTr="00AD7AFE">
        <w:trPr>
          <w:trHeight w:val="645"/>
        </w:trPr>
        <w:tc>
          <w:tcPr>
            <w:tcW w:w="567" w:type="dxa"/>
          </w:tcPr>
          <w:p w14:paraId="4224F59C" w14:textId="77777777" w:rsidR="00782CA7" w:rsidRPr="005F2C5B" w:rsidRDefault="00782CA7" w:rsidP="001C3C31">
            <w:pPr>
              <w:pStyle w:val="TableParagraph"/>
              <w:spacing w:before="116"/>
              <w:ind w:left="9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6" w:type="dxa"/>
          </w:tcPr>
          <w:p w14:paraId="1EEF464E" w14:textId="77777777" w:rsidR="00782CA7" w:rsidRPr="005F2C5B" w:rsidRDefault="00782CA7" w:rsidP="001C3C31">
            <w:pPr>
              <w:pStyle w:val="TableParagraph"/>
              <w:spacing w:before="116"/>
              <w:ind w:left="10"/>
            </w:pPr>
            <w:r w:rsidRPr="005F2C5B">
              <w:rPr>
                <w:spacing w:val="-2"/>
              </w:rPr>
              <w:t>reviewer</w:t>
            </w:r>
          </w:p>
        </w:tc>
        <w:tc>
          <w:tcPr>
            <w:tcW w:w="1701" w:type="dxa"/>
          </w:tcPr>
          <w:p w14:paraId="5C68CFA3" w14:textId="77777777" w:rsidR="00782CA7" w:rsidRPr="005F2C5B" w:rsidRDefault="00782CA7" w:rsidP="001C3C31">
            <w:pPr>
              <w:pStyle w:val="TableParagraph"/>
              <w:spacing w:before="116"/>
              <w:ind w:left="14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418" w:type="dxa"/>
          </w:tcPr>
          <w:p w14:paraId="3BF28DFC" w14:textId="77777777" w:rsidR="00782CA7" w:rsidRPr="005F2C5B" w:rsidRDefault="00782CA7" w:rsidP="001C3C31">
            <w:pPr>
              <w:pStyle w:val="TableParagraph"/>
              <w:spacing w:before="116"/>
              <w:ind w:left="17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2" w:type="dxa"/>
          </w:tcPr>
          <w:p w14:paraId="633DDA5B" w14:textId="36C18481" w:rsidR="00782CA7" w:rsidRPr="005F2C5B" w:rsidRDefault="004A21F4" w:rsidP="001C3C31">
            <w:pPr>
              <w:pStyle w:val="TableParagraph"/>
              <w:spacing w:before="97" w:line="264" w:lineRule="exact"/>
              <w:ind w:left="18"/>
            </w:pPr>
            <w:r>
              <w:t xml:space="preserve">Id of </w:t>
            </w:r>
            <w:r w:rsidR="00782CA7" w:rsidRPr="005F2C5B">
              <w:rPr>
                <w:spacing w:val="-6"/>
              </w:rPr>
              <w:t>Reviewer</w:t>
            </w:r>
          </w:p>
        </w:tc>
      </w:tr>
      <w:tr w:rsidR="00782CA7" w:rsidRPr="005F2C5B" w14:paraId="29EA1D9A" w14:textId="77777777" w:rsidTr="00AD7AFE">
        <w:trPr>
          <w:trHeight w:val="647"/>
        </w:trPr>
        <w:tc>
          <w:tcPr>
            <w:tcW w:w="567" w:type="dxa"/>
          </w:tcPr>
          <w:p w14:paraId="2019E3D0" w14:textId="77777777" w:rsidR="00782CA7" w:rsidRPr="005F2C5B" w:rsidRDefault="00782CA7" w:rsidP="001C3C31">
            <w:pPr>
              <w:pStyle w:val="TableParagraph"/>
              <w:spacing w:before="121"/>
              <w:ind w:left="9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6" w:type="dxa"/>
          </w:tcPr>
          <w:p w14:paraId="1C455E48" w14:textId="77777777" w:rsidR="00782CA7" w:rsidRPr="005F2C5B" w:rsidRDefault="00782CA7" w:rsidP="001C3C31">
            <w:pPr>
              <w:pStyle w:val="TableParagraph"/>
              <w:spacing w:before="121"/>
              <w:ind w:left="10"/>
            </w:pPr>
            <w:r w:rsidRPr="005F2C5B">
              <w:rPr>
                <w:spacing w:val="-2"/>
              </w:rPr>
              <w:t>reviewee</w:t>
            </w:r>
          </w:p>
        </w:tc>
        <w:tc>
          <w:tcPr>
            <w:tcW w:w="1701" w:type="dxa"/>
          </w:tcPr>
          <w:p w14:paraId="2C3EC115" w14:textId="77777777" w:rsidR="00782CA7" w:rsidRPr="005F2C5B" w:rsidRDefault="00782CA7" w:rsidP="001C3C31">
            <w:pPr>
              <w:pStyle w:val="TableParagraph"/>
              <w:spacing w:before="121"/>
              <w:ind w:left="14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418" w:type="dxa"/>
          </w:tcPr>
          <w:p w14:paraId="7E81FCB2" w14:textId="77777777" w:rsidR="00782CA7" w:rsidRPr="005F2C5B" w:rsidRDefault="00782CA7" w:rsidP="001C3C31">
            <w:pPr>
              <w:pStyle w:val="TableParagraph"/>
              <w:spacing w:before="121"/>
              <w:ind w:left="17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2" w:type="dxa"/>
          </w:tcPr>
          <w:p w14:paraId="5BC83019" w14:textId="653B02C8" w:rsidR="00782CA7" w:rsidRPr="005F2C5B" w:rsidRDefault="004A21F4" w:rsidP="001C3C31">
            <w:pPr>
              <w:pStyle w:val="TableParagraph"/>
              <w:spacing w:before="99" w:line="264" w:lineRule="exact"/>
              <w:ind w:left="18"/>
            </w:pPr>
            <w:r>
              <w:t xml:space="preserve">Id of </w:t>
            </w:r>
            <w:r w:rsidR="00782CA7" w:rsidRPr="005F2C5B">
              <w:rPr>
                <w:spacing w:val="-6"/>
              </w:rPr>
              <w:t>Reviewee</w:t>
            </w:r>
          </w:p>
        </w:tc>
      </w:tr>
      <w:tr w:rsidR="00782CA7" w:rsidRPr="005F2C5B" w14:paraId="4FEBB1CB" w14:textId="77777777" w:rsidTr="00AD7AFE">
        <w:trPr>
          <w:trHeight w:val="506"/>
        </w:trPr>
        <w:tc>
          <w:tcPr>
            <w:tcW w:w="567" w:type="dxa"/>
          </w:tcPr>
          <w:p w14:paraId="157E73B7" w14:textId="77777777" w:rsidR="00782CA7" w:rsidRPr="005F2C5B" w:rsidRDefault="00782CA7" w:rsidP="001C3C31">
            <w:pPr>
              <w:pStyle w:val="TableParagraph"/>
              <w:spacing w:before="119"/>
              <w:ind w:left="9"/>
            </w:pPr>
            <w:r w:rsidRPr="005F2C5B">
              <w:rPr>
                <w:spacing w:val="-10"/>
              </w:rPr>
              <w:lastRenderedPageBreak/>
              <w:t>5</w:t>
            </w:r>
          </w:p>
        </w:tc>
        <w:tc>
          <w:tcPr>
            <w:tcW w:w="2126" w:type="dxa"/>
          </w:tcPr>
          <w:p w14:paraId="2F29F3FF" w14:textId="77777777" w:rsidR="00782CA7" w:rsidRPr="005F2C5B" w:rsidRDefault="00782CA7" w:rsidP="001C3C31">
            <w:pPr>
              <w:pStyle w:val="TableParagraph"/>
              <w:spacing w:before="119"/>
              <w:ind w:left="10"/>
            </w:pPr>
            <w:r w:rsidRPr="005F2C5B">
              <w:rPr>
                <w:spacing w:val="-2"/>
              </w:rPr>
              <w:t>review_text</w:t>
            </w:r>
          </w:p>
        </w:tc>
        <w:tc>
          <w:tcPr>
            <w:tcW w:w="1701" w:type="dxa"/>
          </w:tcPr>
          <w:p w14:paraId="7782402C" w14:textId="77777777" w:rsidR="00782CA7" w:rsidRPr="005F2C5B" w:rsidRDefault="00782CA7" w:rsidP="001C3C31">
            <w:pPr>
              <w:pStyle w:val="TableParagraph"/>
              <w:spacing w:before="119"/>
              <w:ind w:left="14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418" w:type="dxa"/>
          </w:tcPr>
          <w:p w14:paraId="5AE4BD36" w14:textId="09C92489" w:rsidR="00782CA7" w:rsidRPr="005F2C5B" w:rsidRDefault="004A21F4" w:rsidP="001C3C31">
            <w:pPr>
              <w:pStyle w:val="TableParagraph"/>
              <w:ind w:left="0"/>
            </w:pPr>
            <w:r>
              <w:t xml:space="preserve"> Not Null</w:t>
            </w:r>
          </w:p>
        </w:tc>
        <w:tc>
          <w:tcPr>
            <w:tcW w:w="3402" w:type="dxa"/>
          </w:tcPr>
          <w:p w14:paraId="143BA9BF" w14:textId="77777777" w:rsidR="00782CA7" w:rsidRPr="005F2C5B" w:rsidRDefault="00782CA7" w:rsidP="001C3C31">
            <w:pPr>
              <w:pStyle w:val="TableParagraph"/>
              <w:spacing w:before="119"/>
              <w:ind w:left="18"/>
            </w:pPr>
            <w:r w:rsidRPr="005F2C5B">
              <w:rPr>
                <w:spacing w:val="-4"/>
              </w:rPr>
              <w:t>Text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content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review</w:t>
            </w:r>
          </w:p>
        </w:tc>
      </w:tr>
      <w:tr w:rsidR="004A21F4" w:rsidRPr="005F2C5B" w14:paraId="2F7BC051" w14:textId="77777777" w:rsidTr="00AD7AFE">
        <w:trPr>
          <w:trHeight w:val="501"/>
        </w:trPr>
        <w:tc>
          <w:tcPr>
            <w:tcW w:w="567" w:type="dxa"/>
          </w:tcPr>
          <w:p w14:paraId="2010956F" w14:textId="77777777" w:rsidR="004A21F4" w:rsidRPr="005F2C5B" w:rsidRDefault="004A21F4" w:rsidP="004A21F4">
            <w:pPr>
              <w:pStyle w:val="TableParagraph"/>
              <w:spacing w:before="116"/>
              <w:ind w:left="9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6" w:type="dxa"/>
          </w:tcPr>
          <w:p w14:paraId="37419140" w14:textId="77777777" w:rsidR="004A21F4" w:rsidRPr="005F2C5B" w:rsidRDefault="004A21F4" w:rsidP="004A21F4">
            <w:pPr>
              <w:pStyle w:val="TableParagraph"/>
              <w:spacing w:before="116"/>
              <w:ind w:left="10"/>
            </w:pPr>
            <w:r w:rsidRPr="005F2C5B">
              <w:rPr>
                <w:spacing w:val="-2"/>
              </w:rPr>
              <w:t>overall_rating</w:t>
            </w:r>
          </w:p>
        </w:tc>
        <w:tc>
          <w:tcPr>
            <w:tcW w:w="1701" w:type="dxa"/>
          </w:tcPr>
          <w:p w14:paraId="696E1A7E" w14:textId="77777777" w:rsidR="004A21F4" w:rsidRPr="005F2C5B" w:rsidRDefault="004A21F4" w:rsidP="004A21F4">
            <w:pPr>
              <w:pStyle w:val="TableParagraph"/>
              <w:spacing w:before="116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3FFB303C" w14:textId="61890306" w:rsidR="004A21F4" w:rsidRPr="005F2C5B" w:rsidRDefault="004A21F4" w:rsidP="004A21F4">
            <w:pPr>
              <w:pStyle w:val="TableParagraph"/>
              <w:ind w:left="0"/>
            </w:pPr>
            <w:r>
              <w:t xml:space="preserve"> Not Null</w:t>
            </w:r>
          </w:p>
        </w:tc>
        <w:tc>
          <w:tcPr>
            <w:tcW w:w="3402" w:type="dxa"/>
          </w:tcPr>
          <w:p w14:paraId="22764D2F" w14:textId="77777777" w:rsidR="004A21F4" w:rsidRPr="005F2C5B" w:rsidRDefault="004A21F4" w:rsidP="004A21F4">
            <w:pPr>
              <w:pStyle w:val="TableParagraph"/>
              <w:spacing w:before="116"/>
              <w:ind w:left="18"/>
            </w:pPr>
            <w:r w:rsidRPr="005F2C5B">
              <w:rPr>
                <w:spacing w:val="-6"/>
              </w:rPr>
              <w:t>Overall rating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given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6"/>
              </w:rPr>
              <w:t>in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the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6"/>
              </w:rPr>
              <w:t>review</w:t>
            </w:r>
          </w:p>
        </w:tc>
      </w:tr>
      <w:tr w:rsidR="004A21F4" w:rsidRPr="005F2C5B" w14:paraId="4CC75716" w14:textId="77777777" w:rsidTr="00AD7AFE">
        <w:trPr>
          <w:trHeight w:val="501"/>
        </w:trPr>
        <w:tc>
          <w:tcPr>
            <w:tcW w:w="567" w:type="dxa"/>
          </w:tcPr>
          <w:p w14:paraId="398DBEC4" w14:textId="77777777" w:rsidR="004A21F4" w:rsidRPr="005F2C5B" w:rsidRDefault="004A21F4" w:rsidP="004A21F4">
            <w:pPr>
              <w:pStyle w:val="TableParagraph"/>
              <w:spacing w:before="119"/>
              <w:ind w:left="9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6" w:type="dxa"/>
          </w:tcPr>
          <w:p w14:paraId="0DDC28CB" w14:textId="77777777" w:rsidR="004A21F4" w:rsidRPr="005F2C5B" w:rsidRDefault="004A21F4" w:rsidP="004A21F4">
            <w:pPr>
              <w:pStyle w:val="TableParagraph"/>
              <w:spacing w:before="119"/>
              <w:ind w:left="10"/>
            </w:pPr>
            <w:r w:rsidRPr="005F2C5B">
              <w:rPr>
                <w:spacing w:val="-2"/>
              </w:rPr>
              <w:t>quality_of_work</w:t>
            </w:r>
          </w:p>
        </w:tc>
        <w:tc>
          <w:tcPr>
            <w:tcW w:w="1701" w:type="dxa"/>
          </w:tcPr>
          <w:p w14:paraId="5215A114" w14:textId="77777777" w:rsidR="004A21F4" w:rsidRPr="005F2C5B" w:rsidRDefault="004A21F4" w:rsidP="004A21F4">
            <w:pPr>
              <w:pStyle w:val="TableParagraph"/>
              <w:spacing w:before="119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22D151FC" w14:textId="57BFE800" w:rsidR="004A21F4" w:rsidRPr="005F2C5B" w:rsidRDefault="004A21F4" w:rsidP="004A21F4">
            <w:pPr>
              <w:pStyle w:val="TableParagraph"/>
              <w:spacing w:before="119"/>
              <w:ind w:left="17"/>
            </w:pPr>
            <w:r>
              <w:rPr>
                <w:spacing w:val="-2"/>
              </w:rPr>
              <w:t>Null</w:t>
            </w:r>
          </w:p>
        </w:tc>
        <w:tc>
          <w:tcPr>
            <w:tcW w:w="3402" w:type="dxa"/>
          </w:tcPr>
          <w:p w14:paraId="53430298" w14:textId="77777777" w:rsidR="004A21F4" w:rsidRPr="005F2C5B" w:rsidRDefault="004A21F4" w:rsidP="004A21F4">
            <w:pPr>
              <w:pStyle w:val="TableParagraph"/>
              <w:spacing w:before="119"/>
              <w:ind w:left="18"/>
            </w:pPr>
            <w:r w:rsidRPr="005F2C5B">
              <w:rPr>
                <w:spacing w:val="-4"/>
              </w:rPr>
              <w:t>Rating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for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quality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work</w:t>
            </w:r>
          </w:p>
        </w:tc>
      </w:tr>
      <w:tr w:rsidR="004A21F4" w:rsidRPr="005F2C5B" w14:paraId="6CC65499" w14:textId="77777777" w:rsidTr="00AD7AFE">
        <w:trPr>
          <w:trHeight w:val="506"/>
        </w:trPr>
        <w:tc>
          <w:tcPr>
            <w:tcW w:w="567" w:type="dxa"/>
          </w:tcPr>
          <w:p w14:paraId="1664C6FA" w14:textId="77777777" w:rsidR="004A21F4" w:rsidRPr="005F2C5B" w:rsidRDefault="004A21F4" w:rsidP="004A21F4">
            <w:pPr>
              <w:pStyle w:val="TableParagraph"/>
              <w:spacing w:before="122"/>
              <w:ind w:left="9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6" w:type="dxa"/>
          </w:tcPr>
          <w:p w14:paraId="33323272" w14:textId="77777777" w:rsidR="004A21F4" w:rsidRPr="005F2C5B" w:rsidRDefault="004A21F4" w:rsidP="004A21F4">
            <w:pPr>
              <w:pStyle w:val="TableParagraph"/>
              <w:spacing w:before="122"/>
              <w:ind w:left="10"/>
            </w:pPr>
            <w:r w:rsidRPr="005F2C5B">
              <w:rPr>
                <w:spacing w:val="-2"/>
              </w:rPr>
              <w:t>communication</w:t>
            </w:r>
          </w:p>
        </w:tc>
        <w:tc>
          <w:tcPr>
            <w:tcW w:w="1701" w:type="dxa"/>
          </w:tcPr>
          <w:p w14:paraId="27C62026" w14:textId="77777777" w:rsidR="004A21F4" w:rsidRPr="005F2C5B" w:rsidRDefault="004A21F4" w:rsidP="004A21F4">
            <w:pPr>
              <w:pStyle w:val="TableParagraph"/>
              <w:spacing w:before="122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76CC1862" w14:textId="04F17C00" w:rsidR="004A21F4" w:rsidRPr="005F2C5B" w:rsidRDefault="004A21F4" w:rsidP="004A21F4">
            <w:pPr>
              <w:pStyle w:val="TableParagraph"/>
              <w:spacing w:before="122"/>
              <w:ind w:left="17"/>
            </w:pPr>
            <w:r>
              <w:rPr>
                <w:spacing w:val="-2"/>
              </w:rPr>
              <w:t>Null</w:t>
            </w:r>
          </w:p>
        </w:tc>
        <w:tc>
          <w:tcPr>
            <w:tcW w:w="3402" w:type="dxa"/>
          </w:tcPr>
          <w:p w14:paraId="0ED06BDA" w14:textId="77777777" w:rsidR="004A21F4" w:rsidRPr="005F2C5B" w:rsidRDefault="004A21F4" w:rsidP="004A21F4">
            <w:pPr>
              <w:pStyle w:val="TableParagraph"/>
              <w:spacing w:before="122"/>
              <w:ind w:left="18"/>
            </w:pPr>
            <w:r w:rsidRPr="005F2C5B">
              <w:rPr>
                <w:spacing w:val="-6"/>
              </w:rPr>
              <w:t>Rating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for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communication</w:t>
            </w:r>
          </w:p>
        </w:tc>
      </w:tr>
      <w:tr w:rsidR="004A21F4" w:rsidRPr="005F2C5B" w14:paraId="16747D4F" w14:textId="77777777" w:rsidTr="00AD7AFE">
        <w:trPr>
          <w:trHeight w:val="501"/>
        </w:trPr>
        <w:tc>
          <w:tcPr>
            <w:tcW w:w="567" w:type="dxa"/>
          </w:tcPr>
          <w:p w14:paraId="0FA85996" w14:textId="77777777" w:rsidR="004A21F4" w:rsidRPr="005F2C5B" w:rsidRDefault="004A21F4" w:rsidP="004A21F4">
            <w:pPr>
              <w:pStyle w:val="TableParagraph"/>
              <w:spacing w:before="119"/>
              <w:ind w:left="9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6" w:type="dxa"/>
          </w:tcPr>
          <w:p w14:paraId="48818777" w14:textId="77777777" w:rsidR="004A21F4" w:rsidRPr="005F2C5B" w:rsidRDefault="004A21F4" w:rsidP="004A21F4">
            <w:pPr>
              <w:pStyle w:val="TableParagraph"/>
              <w:spacing w:before="119"/>
              <w:ind w:left="10"/>
            </w:pPr>
            <w:r w:rsidRPr="005F2C5B">
              <w:rPr>
                <w:spacing w:val="-2"/>
              </w:rPr>
              <w:t>adherence_to_deadlines</w:t>
            </w:r>
          </w:p>
        </w:tc>
        <w:tc>
          <w:tcPr>
            <w:tcW w:w="1701" w:type="dxa"/>
          </w:tcPr>
          <w:p w14:paraId="2C36AE02" w14:textId="77777777" w:rsidR="004A21F4" w:rsidRPr="005F2C5B" w:rsidRDefault="004A21F4" w:rsidP="004A21F4">
            <w:pPr>
              <w:pStyle w:val="TableParagraph"/>
              <w:spacing w:before="119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48BE4B08" w14:textId="0134E8D2" w:rsidR="004A21F4" w:rsidRPr="005F2C5B" w:rsidRDefault="004A21F4" w:rsidP="004A21F4">
            <w:pPr>
              <w:pStyle w:val="TableParagraph"/>
              <w:spacing w:before="119"/>
              <w:ind w:left="17"/>
            </w:pPr>
            <w:r>
              <w:rPr>
                <w:spacing w:val="-2"/>
              </w:rPr>
              <w:t>Null</w:t>
            </w:r>
          </w:p>
        </w:tc>
        <w:tc>
          <w:tcPr>
            <w:tcW w:w="3402" w:type="dxa"/>
          </w:tcPr>
          <w:p w14:paraId="4751569C" w14:textId="77777777" w:rsidR="004A21F4" w:rsidRPr="005F2C5B" w:rsidRDefault="004A21F4" w:rsidP="004A21F4">
            <w:pPr>
              <w:pStyle w:val="TableParagraph"/>
              <w:spacing w:before="119"/>
              <w:ind w:left="18"/>
            </w:pPr>
            <w:r w:rsidRPr="005F2C5B">
              <w:rPr>
                <w:spacing w:val="-6"/>
              </w:rPr>
              <w:t>Rating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6"/>
              </w:rPr>
              <w:t>for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6"/>
              </w:rPr>
              <w:t>adherence</w:t>
            </w:r>
            <w:r w:rsidRPr="005F2C5B">
              <w:rPr>
                <w:spacing w:val="-8"/>
              </w:rPr>
              <w:t xml:space="preserve"> </w:t>
            </w:r>
            <w:r w:rsidRPr="005F2C5B">
              <w:rPr>
                <w:spacing w:val="-6"/>
              </w:rPr>
              <w:t>to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6"/>
              </w:rPr>
              <w:t>deadlines</w:t>
            </w:r>
          </w:p>
        </w:tc>
      </w:tr>
      <w:tr w:rsidR="004A21F4" w:rsidRPr="005F2C5B" w14:paraId="445C46ED" w14:textId="77777777" w:rsidTr="00AD7AFE">
        <w:trPr>
          <w:trHeight w:val="501"/>
        </w:trPr>
        <w:tc>
          <w:tcPr>
            <w:tcW w:w="567" w:type="dxa"/>
          </w:tcPr>
          <w:p w14:paraId="0DF802FD" w14:textId="77777777" w:rsidR="004A21F4" w:rsidRPr="005F2C5B" w:rsidRDefault="004A21F4" w:rsidP="004A21F4">
            <w:pPr>
              <w:pStyle w:val="TableParagraph"/>
              <w:spacing w:before="116"/>
              <w:ind w:left="9"/>
            </w:pPr>
            <w:r w:rsidRPr="005F2C5B">
              <w:rPr>
                <w:spacing w:val="-5"/>
              </w:rPr>
              <w:t>10</w:t>
            </w:r>
          </w:p>
        </w:tc>
        <w:tc>
          <w:tcPr>
            <w:tcW w:w="2126" w:type="dxa"/>
          </w:tcPr>
          <w:p w14:paraId="7E975BBA" w14:textId="77777777" w:rsidR="004A21F4" w:rsidRPr="005F2C5B" w:rsidRDefault="004A21F4" w:rsidP="004A21F4">
            <w:pPr>
              <w:pStyle w:val="TableParagraph"/>
              <w:spacing w:before="116"/>
              <w:ind w:left="10"/>
            </w:pPr>
            <w:r w:rsidRPr="005F2C5B">
              <w:rPr>
                <w:spacing w:val="-2"/>
              </w:rPr>
              <w:t>professionalism</w:t>
            </w:r>
          </w:p>
        </w:tc>
        <w:tc>
          <w:tcPr>
            <w:tcW w:w="1701" w:type="dxa"/>
          </w:tcPr>
          <w:p w14:paraId="0FA6FB24" w14:textId="77777777" w:rsidR="004A21F4" w:rsidRPr="005F2C5B" w:rsidRDefault="004A21F4" w:rsidP="004A21F4">
            <w:pPr>
              <w:pStyle w:val="TableParagraph"/>
              <w:spacing w:before="116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13FD3E44" w14:textId="23BD289E" w:rsidR="004A21F4" w:rsidRPr="005F2C5B" w:rsidRDefault="004A21F4" w:rsidP="004A21F4">
            <w:pPr>
              <w:pStyle w:val="TableParagraph"/>
              <w:spacing w:before="116"/>
              <w:ind w:left="17"/>
            </w:pPr>
            <w:r>
              <w:rPr>
                <w:spacing w:val="-2"/>
              </w:rPr>
              <w:t>Null</w:t>
            </w:r>
          </w:p>
        </w:tc>
        <w:tc>
          <w:tcPr>
            <w:tcW w:w="3402" w:type="dxa"/>
          </w:tcPr>
          <w:p w14:paraId="754A744B" w14:textId="77777777" w:rsidR="004A21F4" w:rsidRPr="005F2C5B" w:rsidRDefault="004A21F4" w:rsidP="004A21F4">
            <w:pPr>
              <w:pStyle w:val="TableParagraph"/>
              <w:spacing w:before="116"/>
              <w:ind w:left="18"/>
            </w:pPr>
            <w:r w:rsidRPr="005F2C5B">
              <w:rPr>
                <w:spacing w:val="-6"/>
              </w:rPr>
              <w:t>Rating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for professionalism</w:t>
            </w:r>
          </w:p>
        </w:tc>
      </w:tr>
      <w:tr w:rsidR="004A21F4" w:rsidRPr="005F2C5B" w14:paraId="427F4872" w14:textId="77777777" w:rsidTr="00AD7AFE">
        <w:trPr>
          <w:trHeight w:val="503"/>
        </w:trPr>
        <w:tc>
          <w:tcPr>
            <w:tcW w:w="567" w:type="dxa"/>
          </w:tcPr>
          <w:p w14:paraId="2319B84F" w14:textId="77777777" w:rsidR="004A21F4" w:rsidRPr="005F2C5B" w:rsidRDefault="004A21F4" w:rsidP="004A21F4">
            <w:pPr>
              <w:pStyle w:val="TableParagraph"/>
              <w:spacing w:before="119"/>
              <w:ind w:left="9"/>
            </w:pPr>
            <w:r w:rsidRPr="005F2C5B">
              <w:rPr>
                <w:spacing w:val="-5"/>
              </w:rPr>
              <w:t>11</w:t>
            </w:r>
          </w:p>
        </w:tc>
        <w:tc>
          <w:tcPr>
            <w:tcW w:w="2126" w:type="dxa"/>
          </w:tcPr>
          <w:p w14:paraId="2CC069BF" w14:textId="77777777" w:rsidR="004A21F4" w:rsidRPr="005F2C5B" w:rsidRDefault="004A21F4" w:rsidP="004A21F4">
            <w:pPr>
              <w:pStyle w:val="TableParagraph"/>
              <w:spacing w:before="119"/>
              <w:ind w:left="10"/>
            </w:pPr>
            <w:r w:rsidRPr="005F2C5B">
              <w:rPr>
                <w:spacing w:val="-2"/>
              </w:rPr>
              <w:t>problem_solving_ability</w:t>
            </w:r>
          </w:p>
        </w:tc>
        <w:tc>
          <w:tcPr>
            <w:tcW w:w="1701" w:type="dxa"/>
          </w:tcPr>
          <w:p w14:paraId="6CA57CF5" w14:textId="77777777" w:rsidR="004A21F4" w:rsidRPr="005F2C5B" w:rsidRDefault="004A21F4" w:rsidP="004A21F4">
            <w:pPr>
              <w:pStyle w:val="TableParagraph"/>
              <w:spacing w:before="119"/>
              <w:ind w:left="14"/>
            </w:pPr>
            <w:r w:rsidRPr="005F2C5B">
              <w:rPr>
                <w:spacing w:val="-2"/>
              </w:rPr>
              <w:t>Float</w:t>
            </w:r>
          </w:p>
        </w:tc>
        <w:tc>
          <w:tcPr>
            <w:tcW w:w="1418" w:type="dxa"/>
          </w:tcPr>
          <w:p w14:paraId="23B7A22A" w14:textId="6F356291" w:rsidR="004A21F4" w:rsidRPr="005F2C5B" w:rsidRDefault="004A21F4" w:rsidP="004A21F4">
            <w:pPr>
              <w:pStyle w:val="TableParagraph"/>
              <w:spacing w:before="119"/>
              <w:ind w:left="17"/>
            </w:pPr>
            <w:r>
              <w:rPr>
                <w:spacing w:val="-2"/>
              </w:rPr>
              <w:t>Null</w:t>
            </w:r>
          </w:p>
        </w:tc>
        <w:tc>
          <w:tcPr>
            <w:tcW w:w="3402" w:type="dxa"/>
          </w:tcPr>
          <w:p w14:paraId="56D4F31B" w14:textId="77777777" w:rsidR="004A21F4" w:rsidRPr="005F2C5B" w:rsidRDefault="004A21F4" w:rsidP="004A21F4">
            <w:pPr>
              <w:pStyle w:val="TableParagraph"/>
              <w:spacing w:before="119"/>
              <w:ind w:left="18"/>
            </w:pPr>
            <w:r w:rsidRPr="005F2C5B">
              <w:rPr>
                <w:spacing w:val="-6"/>
              </w:rPr>
              <w:t>Rating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for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6"/>
              </w:rPr>
              <w:t>problem-solving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6"/>
              </w:rPr>
              <w:t>ability</w:t>
            </w:r>
          </w:p>
        </w:tc>
      </w:tr>
      <w:tr w:rsidR="004A21F4" w:rsidRPr="005F2C5B" w14:paraId="57D5BDC2" w14:textId="77777777" w:rsidTr="00AD7AFE">
        <w:trPr>
          <w:trHeight w:val="647"/>
        </w:trPr>
        <w:tc>
          <w:tcPr>
            <w:tcW w:w="567" w:type="dxa"/>
          </w:tcPr>
          <w:p w14:paraId="280B1E00" w14:textId="77777777" w:rsidR="004A21F4" w:rsidRPr="005F2C5B" w:rsidRDefault="004A21F4" w:rsidP="004A21F4">
            <w:pPr>
              <w:pStyle w:val="TableParagraph"/>
              <w:spacing w:before="119"/>
              <w:ind w:left="9"/>
            </w:pPr>
            <w:r w:rsidRPr="005F2C5B">
              <w:rPr>
                <w:spacing w:val="-5"/>
              </w:rPr>
              <w:t>12</w:t>
            </w:r>
          </w:p>
        </w:tc>
        <w:tc>
          <w:tcPr>
            <w:tcW w:w="2126" w:type="dxa"/>
          </w:tcPr>
          <w:p w14:paraId="4D8A9EA5" w14:textId="77777777" w:rsidR="004A21F4" w:rsidRPr="005F2C5B" w:rsidRDefault="004A21F4" w:rsidP="004A21F4">
            <w:pPr>
              <w:pStyle w:val="TableParagraph"/>
              <w:spacing w:before="119"/>
              <w:ind w:left="10"/>
            </w:pPr>
            <w:r w:rsidRPr="005F2C5B">
              <w:rPr>
                <w:spacing w:val="-2"/>
              </w:rPr>
              <w:t>review_date</w:t>
            </w:r>
          </w:p>
        </w:tc>
        <w:tc>
          <w:tcPr>
            <w:tcW w:w="1701" w:type="dxa"/>
          </w:tcPr>
          <w:p w14:paraId="59F50611" w14:textId="77777777" w:rsidR="004A21F4" w:rsidRPr="005F2C5B" w:rsidRDefault="004A21F4" w:rsidP="004A21F4">
            <w:pPr>
              <w:pStyle w:val="TableParagraph"/>
              <w:spacing w:before="119"/>
              <w:ind w:left="14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418" w:type="dxa"/>
          </w:tcPr>
          <w:p w14:paraId="27F6AA1F" w14:textId="77777777" w:rsidR="004A21F4" w:rsidRPr="005F2C5B" w:rsidRDefault="004A21F4" w:rsidP="004A21F4">
            <w:pPr>
              <w:pStyle w:val="TableParagraph"/>
              <w:spacing w:before="119"/>
              <w:ind w:left="17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402" w:type="dxa"/>
          </w:tcPr>
          <w:p w14:paraId="3CE928F9" w14:textId="77777777" w:rsidR="004A21F4" w:rsidRPr="005F2C5B" w:rsidRDefault="004A21F4" w:rsidP="004A21F4">
            <w:pPr>
              <w:pStyle w:val="TableParagraph"/>
              <w:spacing w:before="98" w:line="264" w:lineRule="exact"/>
              <w:ind w:left="18"/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1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review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was made</w:t>
            </w:r>
          </w:p>
        </w:tc>
      </w:tr>
    </w:tbl>
    <w:p w14:paraId="3DDDAB7F" w14:textId="77777777" w:rsidR="00782CA7" w:rsidRPr="005F2C5B" w:rsidRDefault="00782CA7" w:rsidP="00782CA7">
      <w:pPr>
        <w:pStyle w:val="BodyText"/>
        <w:spacing w:before="180"/>
        <w:rPr>
          <w:rFonts w:ascii="Times New Roman" w:hAnsi="Times New Roman" w:cs="Times New Roman"/>
          <w:b/>
        </w:rPr>
      </w:pPr>
    </w:p>
    <w:p w14:paraId="7C08EFD0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tbl_chatroom</w:t>
      </w:r>
    </w:p>
    <w:p w14:paraId="7DE5061B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56282A46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project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tbl_project, participants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29"/>
        <w:gridCol w:w="1702"/>
        <w:gridCol w:w="1560"/>
        <w:gridCol w:w="3404"/>
      </w:tblGrid>
      <w:tr w:rsidR="00782CA7" w:rsidRPr="005F2C5B" w14:paraId="39DCC2F5" w14:textId="77777777" w:rsidTr="00DB59C3">
        <w:trPr>
          <w:trHeight w:val="503"/>
        </w:trPr>
        <w:tc>
          <w:tcPr>
            <w:tcW w:w="564" w:type="dxa"/>
          </w:tcPr>
          <w:p w14:paraId="0FBB5310" w14:textId="77777777" w:rsidR="00782CA7" w:rsidRPr="00AD7AFE" w:rsidRDefault="00782CA7" w:rsidP="001C3C31">
            <w:pPr>
              <w:pStyle w:val="TableParagraph"/>
              <w:spacing w:before="119"/>
              <w:ind w:left="79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206E54F8" w14:textId="77777777" w:rsidR="00782CA7" w:rsidRPr="00AD7AFE" w:rsidRDefault="00782CA7" w:rsidP="001C3C31">
            <w:pPr>
              <w:pStyle w:val="TableParagraph"/>
              <w:spacing w:before="119"/>
              <w:ind w:left="570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43BE84DC" w14:textId="77777777" w:rsidR="00782CA7" w:rsidRPr="00AD7AFE" w:rsidRDefault="00782CA7" w:rsidP="001C3C31">
            <w:pPr>
              <w:pStyle w:val="TableParagraph"/>
              <w:spacing w:before="119"/>
              <w:ind w:left="163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7EFBD2CB" w14:textId="77777777" w:rsidR="00782CA7" w:rsidRPr="00AD7AFE" w:rsidRDefault="00782CA7" w:rsidP="001C3C31">
            <w:pPr>
              <w:pStyle w:val="TableParagraph"/>
              <w:spacing w:before="119"/>
              <w:ind w:left="76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404" w:type="dxa"/>
          </w:tcPr>
          <w:p w14:paraId="1DD2C503" w14:textId="77777777" w:rsidR="00782CA7" w:rsidRPr="00AD7AFE" w:rsidRDefault="00782CA7" w:rsidP="001C3C31">
            <w:pPr>
              <w:pStyle w:val="TableParagraph"/>
              <w:spacing w:before="119"/>
              <w:ind w:left="675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2630BCD5" w14:textId="77777777" w:rsidTr="00DB59C3">
        <w:trPr>
          <w:trHeight w:val="505"/>
        </w:trPr>
        <w:tc>
          <w:tcPr>
            <w:tcW w:w="564" w:type="dxa"/>
          </w:tcPr>
          <w:p w14:paraId="652FF3B0" w14:textId="77777777" w:rsidR="00782CA7" w:rsidRPr="005F2C5B" w:rsidRDefault="00782CA7" w:rsidP="001C3C31">
            <w:pPr>
              <w:pStyle w:val="TableParagraph"/>
              <w:spacing w:before="119"/>
              <w:ind w:left="7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7BA49A19" w14:textId="77777777" w:rsidR="00782CA7" w:rsidRPr="005F2C5B" w:rsidRDefault="00782CA7" w:rsidP="001C3C31">
            <w:pPr>
              <w:pStyle w:val="TableParagraph"/>
              <w:spacing w:before="119"/>
              <w:ind w:left="9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74B8B840" w14:textId="77777777" w:rsidR="00782CA7" w:rsidRPr="005F2C5B" w:rsidRDefault="00782CA7" w:rsidP="001C3C31">
            <w:pPr>
              <w:pStyle w:val="TableParagraph"/>
              <w:spacing w:before="119"/>
              <w:ind w:left="7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6D816329" w14:textId="77777777" w:rsidR="00782CA7" w:rsidRPr="005F2C5B" w:rsidRDefault="00782CA7" w:rsidP="001C3C31">
            <w:pPr>
              <w:pStyle w:val="TableParagraph"/>
              <w:spacing w:before="119"/>
              <w:ind w:left="12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404" w:type="dxa"/>
          </w:tcPr>
          <w:p w14:paraId="17C61C1A" w14:textId="77777777" w:rsidR="00782CA7" w:rsidRPr="005F2C5B" w:rsidRDefault="00782CA7" w:rsidP="001C3C31">
            <w:pPr>
              <w:pStyle w:val="TableParagraph"/>
              <w:spacing w:before="119"/>
              <w:ind w:left="12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7870F29C" w14:textId="77777777" w:rsidTr="00DB59C3">
        <w:trPr>
          <w:trHeight w:val="503"/>
        </w:trPr>
        <w:tc>
          <w:tcPr>
            <w:tcW w:w="564" w:type="dxa"/>
          </w:tcPr>
          <w:p w14:paraId="36C8F160" w14:textId="77777777" w:rsidR="00782CA7" w:rsidRPr="005F2C5B" w:rsidRDefault="00782CA7" w:rsidP="001C3C31">
            <w:pPr>
              <w:pStyle w:val="TableParagraph"/>
              <w:spacing w:before="119"/>
              <w:ind w:left="7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55E0B9FA" w14:textId="77777777" w:rsidR="00782CA7" w:rsidRPr="005F2C5B" w:rsidRDefault="00782CA7" w:rsidP="001C3C31">
            <w:pPr>
              <w:pStyle w:val="TableParagraph"/>
              <w:spacing w:before="119"/>
              <w:ind w:left="9"/>
            </w:pPr>
            <w:r w:rsidRPr="005F2C5B">
              <w:rPr>
                <w:spacing w:val="-2"/>
              </w:rPr>
              <w:t>participants</w:t>
            </w:r>
          </w:p>
        </w:tc>
        <w:tc>
          <w:tcPr>
            <w:tcW w:w="1702" w:type="dxa"/>
          </w:tcPr>
          <w:p w14:paraId="294B9E50" w14:textId="77777777" w:rsidR="00782CA7" w:rsidRPr="005F2C5B" w:rsidRDefault="00782CA7" w:rsidP="001C3C31">
            <w:pPr>
              <w:pStyle w:val="TableParagraph"/>
              <w:spacing w:before="119"/>
              <w:ind w:left="7"/>
            </w:pPr>
            <w:r w:rsidRPr="005F2C5B">
              <w:rPr>
                <w:spacing w:val="-2"/>
              </w:rPr>
              <w:t>Many-to-</w:t>
            </w:r>
            <w:r w:rsidRPr="005F2C5B">
              <w:rPr>
                <w:spacing w:val="-4"/>
              </w:rPr>
              <w:t>Many</w:t>
            </w:r>
          </w:p>
        </w:tc>
        <w:tc>
          <w:tcPr>
            <w:tcW w:w="1560" w:type="dxa"/>
          </w:tcPr>
          <w:p w14:paraId="55052B84" w14:textId="77777777" w:rsidR="00782CA7" w:rsidRPr="005F2C5B" w:rsidRDefault="00782CA7" w:rsidP="001C3C31">
            <w:pPr>
              <w:pStyle w:val="TableParagraph"/>
              <w:spacing w:before="119"/>
              <w:ind w:left="12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4" w:type="dxa"/>
          </w:tcPr>
          <w:p w14:paraId="42635998" w14:textId="3F7886E1" w:rsidR="00782CA7" w:rsidRPr="005F2C5B" w:rsidRDefault="00505C9D" w:rsidP="001C3C31">
            <w:pPr>
              <w:pStyle w:val="TableParagraph"/>
              <w:spacing w:before="119"/>
              <w:ind w:left="12"/>
            </w:pPr>
            <w:r>
              <w:rPr>
                <w:spacing w:val="-6"/>
              </w:rPr>
              <w:t>Id of particpants</w:t>
            </w:r>
          </w:p>
        </w:tc>
      </w:tr>
      <w:tr w:rsidR="00782CA7" w:rsidRPr="005F2C5B" w14:paraId="62D7B89B" w14:textId="77777777" w:rsidTr="00DB59C3">
        <w:trPr>
          <w:trHeight w:val="508"/>
        </w:trPr>
        <w:tc>
          <w:tcPr>
            <w:tcW w:w="564" w:type="dxa"/>
          </w:tcPr>
          <w:p w14:paraId="20183513" w14:textId="77777777" w:rsidR="00782CA7" w:rsidRPr="005F2C5B" w:rsidRDefault="00782CA7" w:rsidP="001C3C31">
            <w:pPr>
              <w:pStyle w:val="TableParagraph"/>
              <w:spacing w:before="121"/>
              <w:ind w:left="7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5BB8CAAE" w14:textId="77777777" w:rsidR="00782CA7" w:rsidRPr="005F2C5B" w:rsidRDefault="00782CA7" w:rsidP="001C3C31">
            <w:pPr>
              <w:pStyle w:val="TableParagraph"/>
              <w:spacing w:before="121"/>
              <w:ind w:left="9"/>
            </w:pPr>
            <w:r w:rsidRPr="005F2C5B">
              <w:rPr>
                <w:spacing w:val="-2"/>
              </w:rPr>
              <w:t>project</w:t>
            </w:r>
          </w:p>
        </w:tc>
        <w:tc>
          <w:tcPr>
            <w:tcW w:w="1702" w:type="dxa"/>
          </w:tcPr>
          <w:p w14:paraId="5B445891" w14:textId="77777777" w:rsidR="00782CA7" w:rsidRPr="005F2C5B" w:rsidRDefault="00782CA7" w:rsidP="001C3C31">
            <w:pPr>
              <w:pStyle w:val="TableParagraph"/>
              <w:spacing w:before="121"/>
              <w:ind w:left="7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680686F8" w14:textId="77777777" w:rsidR="00782CA7" w:rsidRPr="005F2C5B" w:rsidRDefault="00782CA7" w:rsidP="001C3C31">
            <w:pPr>
              <w:pStyle w:val="TableParagraph"/>
              <w:spacing w:before="121"/>
              <w:ind w:left="12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4" w:type="dxa"/>
          </w:tcPr>
          <w:p w14:paraId="5D74BF32" w14:textId="4E7D37FD" w:rsidR="00782CA7" w:rsidRPr="005F2C5B" w:rsidRDefault="00505C9D" w:rsidP="001C3C31">
            <w:pPr>
              <w:pStyle w:val="TableParagraph"/>
              <w:spacing w:before="121"/>
              <w:ind w:left="12"/>
            </w:pPr>
            <w:r>
              <w:rPr>
                <w:spacing w:val="-6"/>
              </w:rPr>
              <w:t>Id of project for which chatroom is creating</w:t>
            </w:r>
          </w:p>
        </w:tc>
      </w:tr>
    </w:tbl>
    <w:p w14:paraId="08D1EB2D" w14:textId="77777777" w:rsidR="00782CA7" w:rsidRPr="005F2C5B" w:rsidRDefault="00782CA7" w:rsidP="00782CA7">
      <w:pPr>
        <w:pStyle w:val="BodyText"/>
        <w:spacing w:before="129"/>
        <w:rPr>
          <w:rFonts w:ascii="Times New Roman" w:hAnsi="Times New Roman" w:cs="Times New Roman"/>
          <w:b/>
        </w:rPr>
      </w:pPr>
    </w:p>
    <w:p w14:paraId="7837E128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tbl_message</w:t>
      </w:r>
    </w:p>
    <w:p w14:paraId="12C5A422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433675B5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chat_room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tbl_chatroom, sender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1B4E73ED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</w:t>
      </w:r>
    </w:p>
    <w:p w14:paraId="2BC21667" w14:textId="77777777" w:rsidR="00782CA7" w:rsidRPr="005F2C5B" w:rsidRDefault="00782CA7" w:rsidP="00782CA7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9"/>
        <w:gridCol w:w="1702"/>
        <w:gridCol w:w="1560"/>
        <w:gridCol w:w="3402"/>
      </w:tblGrid>
      <w:tr w:rsidR="00782CA7" w:rsidRPr="005F2C5B" w14:paraId="5AC205B8" w14:textId="77777777" w:rsidTr="00DB59C3">
        <w:trPr>
          <w:trHeight w:val="503"/>
        </w:trPr>
        <w:tc>
          <w:tcPr>
            <w:tcW w:w="566" w:type="dxa"/>
          </w:tcPr>
          <w:p w14:paraId="4FE235F3" w14:textId="77777777" w:rsidR="00782CA7" w:rsidRPr="00AD7AFE" w:rsidRDefault="00782CA7" w:rsidP="001C3C31">
            <w:pPr>
              <w:pStyle w:val="TableParagraph"/>
              <w:spacing w:before="119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343C7E86" w14:textId="77777777" w:rsidR="00782CA7" w:rsidRPr="00AD7AFE" w:rsidRDefault="00782CA7" w:rsidP="001C3C31">
            <w:pPr>
              <w:pStyle w:val="TableParagraph"/>
              <w:spacing w:before="119"/>
              <w:ind w:left="14" w:right="86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0FCEACF4" w14:textId="77777777" w:rsidR="00782CA7" w:rsidRPr="00AD7AFE" w:rsidRDefault="00782CA7" w:rsidP="001C3C31">
            <w:pPr>
              <w:pStyle w:val="TableParagraph"/>
              <w:spacing w:before="119"/>
              <w:ind w:left="23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06CDD10E" w14:textId="77777777" w:rsidR="00782CA7" w:rsidRPr="00AD7AFE" w:rsidRDefault="00782CA7" w:rsidP="001C3C31">
            <w:pPr>
              <w:pStyle w:val="TableParagraph"/>
              <w:spacing w:before="119"/>
              <w:ind w:left="21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402" w:type="dxa"/>
          </w:tcPr>
          <w:p w14:paraId="20D9B358" w14:textId="77777777" w:rsidR="00782CA7" w:rsidRPr="00AD7AFE" w:rsidRDefault="00782CA7" w:rsidP="001C3C31">
            <w:pPr>
              <w:pStyle w:val="TableParagraph"/>
              <w:spacing w:before="119"/>
              <w:ind w:left="7" w:right="76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3DFAC59A" w14:textId="77777777" w:rsidTr="00DB59C3">
        <w:trPr>
          <w:trHeight w:val="506"/>
        </w:trPr>
        <w:tc>
          <w:tcPr>
            <w:tcW w:w="566" w:type="dxa"/>
          </w:tcPr>
          <w:p w14:paraId="60623A02" w14:textId="77777777" w:rsidR="00782CA7" w:rsidRPr="005F2C5B" w:rsidRDefault="00782CA7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33585A96" w14:textId="77777777" w:rsidR="00782CA7" w:rsidRPr="005F2C5B" w:rsidRDefault="00782CA7" w:rsidP="001C3C31">
            <w:pPr>
              <w:pStyle w:val="TableParagraph"/>
              <w:spacing w:before="119"/>
              <w:ind w:left="3" w:right="86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5F97E9A2" w14:textId="77777777" w:rsidR="00782CA7" w:rsidRPr="005F2C5B" w:rsidRDefault="00782CA7" w:rsidP="001C3C31">
            <w:pPr>
              <w:pStyle w:val="TableParagraph"/>
              <w:spacing w:before="119"/>
              <w:ind w:left="16" w:right="87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61EACE15" w14:textId="77777777" w:rsidR="00782CA7" w:rsidRPr="005F2C5B" w:rsidRDefault="00782CA7" w:rsidP="001C3C31">
            <w:pPr>
              <w:pStyle w:val="TableParagraph"/>
              <w:spacing w:before="119"/>
              <w:ind w:left="8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402" w:type="dxa"/>
          </w:tcPr>
          <w:p w14:paraId="07F0DA7E" w14:textId="77777777" w:rsidR="00782CA7" w:rsidRPr="005F2C5B" w:rsidRDefault="00782CA7" w:rsidP="001C3C31">
            <w:pPr>
              <w:pStyle w:val="TableParagraph"/>
              <w:spacing w:before="119"/>
              <w:ind w:left="0" w:right="76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6BABFA18" w14:textId="77777777" w:rsidTr="00DB59C3">
        <w:trPr>
          <w:trHeight w:val="503"/>
        </w:trPr>
        <w:tc>
          <w:tcPr>
            <w:tcW w:w="566" w:type="dxa"/>
          </w:tcPr>
          <w:p w14:paraId="587B76C4" w14:textId="77777777" w:rsidR="00782CA7" w:rsidRPr="005F2C5B" w:rsidRDefault="00782CA7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13882488" w14:textId="77777777" w:rsidR="00782CA7" w:rsidRPr="005F2C5B" w:rsidRDefault="00782CA7" w:rsidP="001C3C31">
            <w:pPr>
              <w:pStyle w:val="TableParagraph"/>
              <w:spacing w:before="119"/>
              <w:ind w:left="8" w:right="86"/>
              <w:jc w:val="center"/>
            </w:pPr>
            <w:r w:rsidRPr="005F2C5B">
              <w:rPr>
                <w:spacing w:val="-2"/>
              </w:rPr>
              <w:t>chat_room</w:t>
            </w:r>
          </w:p>
        </w:tc>
        <w:tc>
          <w:tcPr>
            <w:tcW w:w="1702" w:type="dxa"/>
          </w:tcPr>
          <w:p w14:paraId="68EE3B63" w14:textId="77777777" w:rsidR="00782CA7" w:rsidRPr="005F2C5B" w:rsidRDefault="00782CA7" w:rsidP="001C3C31">
            <w:pPr>
              <w:pStyle w:val="TableParagraph"/>
              <w:spacing w:before="119"/>
              <w:ind w:left="6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66937D5" w14:textId="77777777" w:rsidR="00782CA7" w:rsidRPr="005F2C5B" w:rsidRDefault="00782CA7" w:rsidP="001C3C31">
            <w:pPr>
              <w:pStyle w:val="TableParagraph"/>
              <w:spacing w:before="119"/>
              <w:ind w:left="6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402" w:type="dxa"/>
          </w:tcPr>
          <w:p w14:paraId="5D8FAB50" w14:textId="00D94C7D" w:rsidR="00782CA7" w:rsidRPr="005F2C5B" w:rsidRDefault="00505C9D" w:rsidP="001C3C31">
            <w:pPr>
              <w:pStyle w:val="TableParagraph"/>
              <w:spacing w:before="119"/>
              <w:ind w:left="1" w:right="76"/>
              <w:jc w:val="center"/>
            </w:pPr>
            <w:r>
              <w:rPr>
                <w:spacing w:val="-6"/>
              </w:rPr>
              <w:t>Id of chatroom</w:t>
            </w:r>
          </w:p>
        </w:tc>
      </w:tr>
    </w:tbl>
    <w:p w14:paraId="3FA66959" w14:textId="77777777" w:rsidR="00782CA7" w:rsidRPr="005F2C5B" w:rsidRDefault="00782CA7" w:rsidP="00782CA7">
      <w:pPr>
        <w:pStyle w:val="TableParagraph"/>
        <w:jc w:val="center"/>
        <w:sectPr w:rsidR="00782CA7" w:rsidRPr="005F2C5B" w:rsidSect="00782CA7">
          <w:pgSz w:w="11930" w:h="16860"/>
          <w:pgMar w:top="1260" w:right="708" w:bottom="1300" w:left="708" w:header="859" w:footer="1105" w:gutter="0"/>
          <w:cols w:space="720"/>
        </w:sectPr>
      </w:pPr>
    </w:p>
    <w:p w14:paraId="6E245445" w14:textId="77777777" w:rsidR="00782CA7" w:rsidRPr="005F2C5B" w:rsidRDefault="00782CA7" w:rsidP="00782CA7">
      <w:pPr>
        <w:pStyle w:val="BodyText"/>
        <w:spacing w:before="2"/>
        <w:rPr>
          <w:rFonts w:ascii="Times New Roman" w:hAnsi="Times New Roman" w:cs="Times New Roman"/>
          <w:b/>
          <w:sz w:val="7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9"/>
        <w:gridCol w:w="1699"/>
        <w:gridCol w:w="1560"/>
        <w:gridCol w:w="3348"/>
      </w:tblGrid>
      <w:tr w:rsidR="00782CA7" w:rsidRPr="005F2C5B" w14:paraId="4928C2DC" w14:textId="77777777" w:rsidTr="00AD7AFE">
        <w:trPr>
          <w:trHeight w:val="645"/>
        </w:trPr>
        <w:tc>
          <w:tcPr>
            <w:tcW w:w="569" w:type="dxa"/>
          </w:tcPr>
          <w:p w14:paraId="02C1CC36" w14:textId="77777777" w:rsidR="00782CA7" w:rsidRPr="005F2C5B" w:rsidRDefault="00782CA7" w:rsidP="001C3C31">
            <w:pPr>
              <w:pStyle w:val="TableParagraph"/>
              <w:spacing w:before="117"/>
              <w:ind w:left="0" w:right="80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5FC3F1E2" w14:textId="77777777" w:rsidR="00782CA7" w:rsidRPr="005F2C5B" w:rsidRDefault="00782CA7" w:rsidP="001C3C31">
            <w:pPr>
              <w:pStyle w:val="TableParagraph"/>
              <w:spacing w:before="117"/>
              <w:ind w:left="4" w:right="86"/>
              <w:jc w:val="center"/>
            </w:pPr>
            <w:r w:rsidRPr="005F2C5B">
              <w:rPr>
                <w:spacing w:val="-2"/>
              </w:rPr>
              <w:t>sender</w:t>
            </w:r>
          </w:p>
        </w:tc>
        <w:tc>
          <w:tcPr>
            <w:tcW w:w="1699" w:type="dxa"/>
          </w:tcPr>
          <w:p w14:paraId="7B2342C4" w14:textId="77777777" w:rsidR="00782CA7" w:rsidRPr="005F2C5B" w:rsidRDefault="00782CA7" w:rsidP="001C3C31">
            <w:pPr>
              <w:pStyle w:val="TableParagraph"/>
              <w:spacing w:before="117"/>
              <w:ind w:left="0" w:right="88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2C55DFB" w14:textId="77777777" w:rsidR="00782CA7" w:rsidRPr="005F2C5B" w:rsidRDefault="00782CA7" w:rsidP="001C3C31">
            <w:pPr>
              <w:pStyle w:val="TableParagraph"/>
              <w:spacing w:before="117"/>
              <w:ind w:left="2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38B31491" w14:textId="3A72A64B" w:rsidR="00782CA7" w:rsidRPr="005F2C5B" w:rsidRDefault="00505C9D" w:rsidP="001C3C31">
            <w:pPr>
              <w:pStyle w:val="TableParagraph"/>
              <w:spacing w:before="97" w:line="264" w:lineRule="exact"/>
              <w:ind w:left="985" w:hanging="334"/>
            </w:pPr>
            <w:r>
              <w:rPr>
                <w:spacing w:val="-6"/>
              </w:rPr>
              <w:t>Id of user who send message</w:t>
            </w:r>
          </w:p>
        </w:tc>
      </w:tr>
      <w:tr w:rsidR="00782CA7" w:rsidRPr="005F2C5B" w14:paraId="3AE28080" w14:textId="77777777" w:rsidTr="00AD7AFE">
        <w:trPr>
          <w:trHeight w:val="506"/>
        </w:trPr>
        <w:tc>
          <w:tcPr>
            <w:tcW w:w="569" w:type="dxa"/>
          </w:tcPr>
          <w:p w14:paraId="3BC85700" w14:textId="77777777" w:rsidR="00782CA7" w:rsidRPr="005F2C5B" w:rsidRDefault="00782CA7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0FBE761E" w14:textId="77777777" w:rsidR="00782CA7" w:rsidRPr="005F2C5B" w:rsidRDefault="00782CA7" w:rsidP="001C3C31">
            <w:pPr>
              <w:pStyle w:val="TableParagraph"/>
              <w:spacing w:before="121"/>
              <w:ind w:left="7" w:right="86"/>
              <w:jc w:val="center"/>
            </w:pPr>
            <w:r w:rsidRPr="005F2C5B">
              <w:rPr>
                <w:spacing w:val="-2"/>
              </w:rPr>
              <w:t>content</w:t>
            </w:r>
          </w:p>
        </w:tc>
        <w:tc>
          <w:tcPr>
            <w:tcW w:w="1699" w:type="dxa"/>
          </w:tcPr>
          <w:p w14:paraId="18C60B95" w14:textId="77777777" w:rsidR="00782CA7" w:rsidRPr="005F2C5B" w:rsidRDefault="00782CA7" w:rsidP="001C3C31">
            <w:pPr>
              <w:pStyle w:val="TableParagraph"/>
              <w:spacing w:before="121"/>
              <w:ind w:left="6" w:right="88"/>
              <w:jc w:val="center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00B70CD4" w14:textId="7305D797" w:rsidR="00782CA7" w:rsidRPr="005F2C5B" w:rsidRDefault="008A2AB8" w:rsidP="001C3C31">
            <w:pPr>
              <w:pStyle w:val="TableParagraph"/>
              <w:spacing w:before="121"/>
              <w:ind w:left="6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0973CF40" w14:textId="77777777" w:rsidR="00782CA7" w:rsidRPr="005F2C5B" w:rsidRDefault="00782CA7" w:rsidP="001C3C31">
            <w:pPr>
              <w:pStyle w:val="TableParagraph"/>
              <w:spacing w:before="121"/>
              <w:ind w:left="6" w:right="80"/>
              <w:jc w:val="center"/>
            </w:pPr>
            <w:r w:rsidRPr="005F2C5B">
              <w:rPr>
                <w:spacing w:val="-4"/>
              </w:rPr>
              <w:t>Text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content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message</w:t>
            </w:r>
          </w:p>
        </w:tc>
      </w:tr>
      <w:tr w:rsidR="00782CA7" w:rsidRPr="005F2C5B" w14:paraId="325BBEF3" w14:textId="77777777" w:rsidTr="00AD7AFE">
        <w:trPr>
          <w:trHeight w:val="505"/>
        </w:trPr>
        <w:tc>
          <w:tcPr>
            <w:tcW w:w="569" w:type="dxa"/>
          </w:tcPr>
          <w:p w14:paraId="1E6880F6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2A28200E" w14:textId="77777777" w:rsidR="00782CA7" w:rsidRPr="005F2C5B" w:rsidRDefault="00782CA7" w:rsidP="001C3C31">
            <w:pPr>
              <w:pStyle w:val="TableParagraph"/>
              <w:spacing w:before="119"/>
              <w:ind w:left="4" w:right="86"/>
              <w:jc w:val="center"/>
            </w:pPr>
            <w:r w:rsidRPr="005F2C5B">
              <w:rPr>
                <w:spacing w:val="-2"/>
              </w:rPr>
              <w:t>image</w:t>
            </w:r>
          </w:p>
        </w:tc>
        <w:tc>
          <w:tcPr>
            <w:tcW w:w="1699" w:type="dxa"/>
          </w:tcPr>
          <w:p w14:paraId="606285E3" w14:textId="77777777" w:rsidR="00782CA7" w:rsidRPr="005F2C5B" w:rsidRDefault="00782CA7" w:rsidP="001C3C31">
            <w:pPr>
              <w:pStyle w:val="TableParagraph"/>
              <w:spacing w:before="119"/>
              <w:ind w:left="10" w:right="88"/>
              <w:jc w:val="center"/>
            </w:pPr>
            <w:r w:rsidRPr="005F2C5B">
              <w:rPr>
                <w:spacing w:val="-6"/>
              </w:rPr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(file)</w:t>
            </w:r>
          </w:p>
        </w:tc>
        <w:tc>
          <w:tcPr>
            <w:tcW w:w="1560" w:type="dxa"/>
          </w:tcPr>
          <w:p w14:paraId="3EB73646" w14:textId="44FE8DD3" w:rsidR="00782CA7" w:rsidRPr="005F2C5B" w:rsidRDefault="008A2AB8" w:rsidP="001C3C31">
            <w:pPr>
              <w:pStyle w:val="TableParagraph"/>
              <w:spacing w:before="119"/>
              <w:ind w:left="6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15A9E8FC" w14:textId="77777777" w:rsidR="00782CA7" w:rsidRPr="005F2C5B" w:rsidRDefault="00782CA7" w:rsidP="001C3C31">
            <w:pPr>
              <w:pStyle w:val="TableParagraph"/>
              <w:spacing w:before="119"/>
              <w:ind w:left="4" w:right="80"/>
              <w:jc w:val="center"/>
            </w:pPr>
            <w:r w:rsidRPr="005F2C5B">
              <w:rPr>
                <w:spacing w:val="-4"/>
              </w:rPr>
              <w:t>Image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file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in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message</w:t>
            </w:r>
          </w:p>
        </w:tc>
      </w:tr>
      <w:tr w:rsidR="00782CA7" w:rsidRPr="005F2C5B" w14:paraId="2D06CFAE" w14:textId="77777777" w:rsidTr="00AD7AFE">
        <w:trPr>
          <w:trHeight w:val="506"/>
        </w:trPr>
        <w:tc>
          <w:tcPr>
            <w:tcW w:w="569" w:type="dxa"/>
          </w:tcPr>
          <w:p w14:paraId="04B93AFC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9" w:type="dxa"/>
          </w:tcPr>
          <w:p w14:paraId="51188CB2" w14:textId="77777777" w:rsidR="00782CA7" w:rsidRPr="005F2C5B" w:rsidRDefault="00782CA7" w:rsidP="001C3C31">
            <w:pPr>
              <w:pStyle w:val="TableParagraph"/>
              <w:spacing w:before="119"/>
              <w:ind w:left="0" w:right="86"/>
              <w:jc w:val="center"/>
            </w:pPr>
            <w:r w:rsidRPr="005F2C5B">
              <w:rPr>
                <w:spacing w:val="-4"/>
              </w:rPr>
              <w:t>file</w:t>
            </w:r>
          </w:p>
        </w:tc>
        <w:tc>
          <w:tcPr>
            <w:tcW w:w="1699" w:type="dxa"/>
          </w:tcPr>
          <w:p w14:paraId="35DA5684" w14:textId="77777777" w:rsidR="00782CA7" w:rsidRPr="005F2C5B" w:rsidRDefault="00782CA7" w:rsidP="001C3C31">
            <w:pPr>
              <w:pStyle w:val="TableParagraph"/>
              <w:spacing w:before="119"/>
              <w:ind w:left="10" w:right="88"/>
              <w:jc w:val="center"/>
            </w:pPr>
            <w:r w:rsidRPr="005F2C5B">
              <w:rPr>
                <w:spacing w:val="-6"/>
              </w:rPr>
              <w:t>Varchar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2"/>
              </w:rPr>
              <w:t>(file)</w:t>
            </w:r>
          </w:p>
        </w:tc>
        <w:tc>
          <w:tcPr>
            <w:tcW w:w="1560" w:type="dxa"/>
          </w:tcPr>
          <w:p w14:paraId="1435D53B" w14:textId="5E863D8B" w:rsidR="00782CA7" w:rsidRPr="005F2C5B" w:rsidRDefault="008A2AB8" w:rsidP="001C3C31">
            <w:pPr>
              <w:pStyle w:val="TableParagraph"/>
              <w:spacing w:before="119"/>
              <w:ind w:left="6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8" w:type="dxa"/>
          </w:tcPr>
          <w:p w14:paraId="7041F2A6" w14:textId="77777777" w:rsidR="00782CA7" w:rsidRPr="005F2C5B" w:rsidRDefault="00782CA7" w:rsidP="001C3C31">
            <w:pPr>
              <w:pStyle w:val="TableParagraph"/>
              <w:spacing w:before="119"/>
              <w:ind w:left="1" w:right="80"/>
              <w:jc w:val="center"/>
            </w:pPr>
            <w:r w:rsidRPr="005F2C5B">
              <w:rPr>
                <w:spacing w:val="-4"/>
              </w:rPr>
              <w:t>File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in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message</w:t>
            </w:r>
          </w:p>
        </w:tc>
      </w:tr>
      <w:tr w:rsidR="00782CA7" w:rsidRPr="005F2C5B" w14:paraId="16C0DA02" w14:textId="77777777" w:rsidTr="00AD7AFE">
        <w:trPr>
          <w:trHeight w:val="647"/>
        </w:trPr>
        <w:tc>
          <w:tcPr>
            <w:tcW w:w="569" w:type="dxa"/>
          </w:tcPr>
          <w:p w14:paraId="795A05F9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9" w:type="dxa"/>
          </w:tcPr>
          <w:p w14:paraId="0DA41167" w14:textId="77777777" w:rsidR="00782CA7" w:rsidRPr="005F2C5B" w:rsidRDefault="00782CA7" w:rsidP="001C3C31">
            <w:pPr>
              <w:pStyle w:val="TableParagraph"/>
              <w:spacing w:before="119"/>
              <w:ind w:left="8" w:right="86"/>
              <w:jc w:val="center"/>
            </w:pPr>
            <w:r w:rsidRPr="005F2C5B">
              <w:rPr>
                <w:spacing w:val="-2"/>
              </w:rPr>
              <w:t>timestamp</w:t>
            </w:r>
          </w:p>
        </w:tc>
        <w:tc>
          <w:tcPr>
            <w:tcW w:w="1699" w:type="dxa"/>
          </w:tcPr>
          <w:p w14:paraId="6A3C5E47" w14:textId="77777777" w:rsidR="00782CA7" w:rsidRPr="005F2C5B" w:rsidRDefault="00782CA7" w:rsidP="001C3C31">
            <w:pPr>
              <w:pStyle w:val="TableParagraph"/>
              <w:spacing w:before="119"/>
              <w:ind w:left="5" w:right="88"/>
              <w:jc w:val="center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28F9BD09" w14:textId="77777777" w:rsidR="00782CA7" w:rsidRPr="005F2C5B" w:rsidRDefault="00782CA7" w:rsidP="001C3C31">
            <w:pPr>
              <w:pStyle w:val="TableParagraph"/>
              <w:spacing w:before="119"/>
              <w:ind w:left="11" w:right="84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48" w:type="dxa"/>
          </w:tcPr>
          <w:p w14:paraId="0FD5C3AF" w14:textId="77777777" w:rsidR="00782CA7" w:rsidRPr="005F2C5B" w:rsidRDefault="00782CA7" w:rsidP="001C3C31">
            <w:pPr>
              <w:pStyle w:val="TableParagraph"/>
              <w:spacing w:before="98" w:line="264" w:lineRule="exact"/>
              <w:ind w:left="1441" w:hanging="1415"/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0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message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was sent</w:t>
            </w:r>
          </w:p>
        </w:tc>
      </w:tr>
    </w:tbl>
    <w:p w14:paraId="7F783280" w14:textId="77777777" w:rsidR="00782CA7" w:rsidRPr="005F2C5B" w:rsidRDefault="00782CA7" w:rsidP="00782CA7">
      <w:pPr>
        <w:pStyle w:val="BodyText"/>
        <w:spacing w:before="104"/>
        <w:rPr>
          <w:rFonts w:ascii="Times New Roman" w:hAnsi="Times New Roman" w:cs="Times New Roman"/>
          <w:b/>
        </w:rPr>
      </w:pPr>
    </w:p>
    <w:p w14:paraId="4136460C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tbl_complaint</w:t>
      </w:r>
    </w:p>
    <w:p w14:paraId="5A2A036A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18D1D72C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complainee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tbl_customuser, user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p w14:paraId="45386869" w14:textId="77777777" w:rsidR="00782CA7" w:rsidRPr="005F2C5B" w:rsidRDefault="00782CA7" w:rsidP="005F2C5B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7"/>
        <w:gridCol w:w="1702"/>
        <w:gridCol w:w="1561"/>
        <w:gridCol w:w="3352"/>
      </w:tblGrid>
      <w:tr w:rsidR="00782CA7" w:rsidRPr="005F2C5B" w14:paraId="04FE6DCA" w14:textId="77777777" w:rsidTr="001C3C31">
        <w:trPr>
          <w:trHeight w:val="501"/>
        </w:trPr>
        <w:tc>
          <w:tcPr>
            <w:tcW w:w="569" w:type="dxa"/>
          </w:tcPr>
          <w:p w14:paraId="200A4B2E" w14:textId="77777777" w:rsidR="00782CA7" w:rsidRPr="00AD7AFE" w:rsidRDefault="00782CA7" w:rsidP="001C3C31">
            <w:pPr>
              <w:pStyle w:val="TableParagraph"/>
              <w:spacing w:before="119"/>
              <w:ind w:left="0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45F2DEAE" w14:textId="77777777" w:rsidR="00782CA7" w:rsidRPr="00AD7AFE" w:rsidRDefault="00782CA7" w:rsidP="001C3C31">
            <w:pPr>
              <w:pStyle w:val="TableParagraph"/>
              <w:spacing w:before="119"/>
              <w:ind w:left="35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1155912E" w14:textId="77777777" w:rsidR="00782CA7" w:rsidRPr="00AD7AFE" w:rsidRDefault="00782CA7" w:rsidP="001C3C31">
            <w:pPr>
              <w:pStyle w:val="TableParagraph"/>
              <w:spacing w:before="119"/>
              <w:ind w:left="16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1" w:type="dxa"/>
          </w:tcPr>
          <w:p w14:paraId="1AAF4EA1" w14:textId="77777777" w:rsidR="00782CA7" w:rsidRPr="00AD7AFE" w:rsidRDefault="00782CA7" w:rsidP="001C3C31">
            <w:pPr>
              <w:pStyle w:val="TableParagraph"/>
              <w:spacing w:before="119"/>
              <w:ind w:left="0" w:right="7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52" w:type="dxa"/>
          </w:tcPr>
          <w:p w14:paraId="526843D0" w14:textId="77777777" w:rsidR="00782CA7" w:rsidRPr="00AD7AFE" w:rsidRDefault="00782CA7" w:rsidP="001C3C31">
            <w:pPr>
              <w:pStyle w:val="TableParagraph"/>
              <w:spacing w:before="119"/>
              <w:ind w:left="6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740EE249" w14:textId="77777777" w:rsidTr="001C3C31">
        <w:trPr>
          <w:trHeight w:val="505"/>
        </w:trPr>
        <w:tc>
          <w:tcPr>
            <w:tcW w:w="569" w:type="dxa"/>
          </w:tcPr>
          <w:p w14:paraId="2FC68F16" w14:textId="77777777" w:rsidR="00782CA7" w:rsidRPr="005F2C5B" w:rsidRDefault="00782CA7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6F6C1B60" w14:textId="77777777" w:rsidR="00782CA7" w:rsidRPr="005F2C5B" w:rsidRDefault="00782CA7" w:rsidP="001C3C31">
            <w:pPr>
              <w:pStyle w:val="TableParagraph"/>
              <w:spacing w:before="121"/>
              <w:ind w:left="24" w:right="120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216330A8" w14:textId="77777777" w:rsidR="00782CA7" w:rsidRPr="005F2C5B" w:rsidRDefault="00782CA7" w:rsidP="001C3C31">
            <w:pPr>
              <w:pStyle w:val="TableParagraph"/>
              <w:spacing w:before="121"/>
              <w:ind w:left="10" w:right="87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1" w:type="dxa"/>
          </w:tcPr>
          <w:p w14:paraId="754E5D64" w14:textId="77777777" w:rsidR="00782CA7" w:rsidRPr="005F2C5B" w:rsidRDefault="00782CA7" w:rsidP="001C3C31">
            <w:pPr>
              <w:pStyle w:val="TableParagraph"/>
              <w:spacing w:before="121"/>
              <w:ind w:left="0" w:right="78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5A61C6A7" w14:textId="77777777" w:rsidR="00782CA7" w:rsidRPr="005F2C5B" w:rsidRDefault="00782CA7" w:rsidP="001C3C31">
            <w:pPr>
              <w:pStyle w:val="TableParagraph"/>
              <w:spacing w:before="121"/>
              <w:ind w:left="0" w:right="87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688CFAA8" w14:textId="77777777" w:rsidTr="001C3C31">
        <w:trPr>
          <w:trHeight w:val="647"/>
        </w:trPr>
        <w:tc>
          <w:tcPr>
            <w:tcW w:w="569" w:type="dxa"/>
          </w:tcPr>
          <w:p w14:paraId="7A0C00C1" w14:textId="77777777" w:rsidR="00782CA7" w:rsidRPr="005F2C5B" w:rsidRDefault="00782CA7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</w:tcPr>
          <w:p w14:paraId="3985DE3B" w14:textId="77777777" w:rsidR="00782CA7" w:rsidRPr="005F2C5B" w:rsidRDefault="00782CA7" w:rsidP="001C3C31">
            <w:pPr>
              <w:pStyle w:val="TableParagraph"/>
              <w:spacing w:before="121"/>
              <w:ind w:left="31" w:right="120"/>
              <w:jc w:val="center"/>
            </w:pPr>
            <w:r w:rsidRPr="005F2C5B">
              <w:rPr>
                <w:spacing w:val="-4"/>
              </w:rPr>
              <w:t>user</w:t>
            </w:r>
          </w:p>
        </w:tc>
        <w:tc>
          <w:tcPr>
            <w:tcW w:w="1702" w:type="dxa"/>
          </w:tcPr>
          <w:p w14:paraId="5FAB497C" w14:textId="77777777" w:rsidR="00782CA7" w:rsidRPr="005F2C5B" w:rsidRDefault="00782CA7" w:rsidP="001C3C31">
            <w:pPr>
              <w:pStyle w:val="TableParagraph"/>
              <w:spacing w:before="121"/>
              <w:ind w:left="5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1" w:type="dxa"/>
          </w:tcPr>
          <w:p w14:paraId="492F01E6" w14:textId="77777777" w:rsidR="00782CA7" w:rsidRPr="005F2C5B" w:rsidRDefault="00782CA7" w:rsidP="001C3C31">
            <w:pPr>
              <w:pStyle w:val="TableParagraph"/>
              <w:spacing w:before="121"/>
              <w:ind w:left="0" w:right="81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2B68A4F4" w14:textId="7EEFB64F" w:rsidR="00782CA7" w:rsidRPr="005F2C5B" w:rsidRDefault="00505C9D" w:rsidP="001C3C31">
            <w:pPr>
              <w:pStyle w:val="TableParagraph"/>
              <w:spacing w:before="99" w:line="264" w:lineRule="exact"/>
              <w:ind w:left="330" w:firstLine="292"/>
            </w:pPr>
            <w:r>
              <w:t xml:space="preserve">Id of </w:t>
            </w:r>
            <w:r w:rsidR="00782CA7" w:rsidRPr="005F2C5B">
              <w:rPr>
                <w:spacing w:val="-6"/>
              </w:rPr>
              <w:t>Complainant</w:t>
            </w:r>
          </w:p>
        </w:tc>
      </w:tr>
      <w:tr w:rsidR="00782CA7" w:rsidRPr="005F2C5B" w14:paraId="25208A75" w14:textId="77777777" w:rsidTr="001C3C31">
        <w:trPr>
          <w:trHeight w:val="647"/>
        </w:trPr>
        <w:tc>
          <w:tcPr>
            <w:tcW w:w="569" w:type="dxa"/>
          </w:tcPr>
          <w:p w14:paraId="0378ECF4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</w:tcPr>
          <w:p w14:paraId="51271206" w14:textId="77777777" w:rsidR="00782CA7" w:rsidRPr="005F2C5B" w:rsidRDefault="00782CA7" w:rsidP="001C3C31">
            <w:pPr>
              <w:pStyle w:val="TableParagraph"/>
              <w:spacing w:before="119"/>
              <w:ind w:left="33" w:right="120"/>
              <w:jc w:val="center"/>
            </w:pPr>
            <w:r w:rsidRPr="005F2C5B">
              <w:rPr>
                <w:spacing w:val="-2"/>
              </w:rPr>
              <w:t>complainee</w:t>
            </w:r>
          </w:p>
        </w:tc>
        <w:tc>
          <w:tcPr>
            <w:tcW w:w="1702" w:type="dxa"/>
          </w:tcPr>
          <w:p w14:paraId="62EB51A9" w14:textId="77777777" w:rsidR="00782CA7" w:rsidRPr="005F2C5B" w:rsidRDefault="00782CA7" w:rsidP="001C3C31">
            <w:pPr>
              <w:pStyle w:val="TableParagraph"/>
              <w:spacing w:before="119"/>
              <w:ind w:left="5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1" w:type="dxa"/>
          </w:tcPr>
          <w:p w14:paraId="78A8A64B" w14:textId="77777777" w:rsidR="00782CA7" w:rsidRPr="005F2C5B" w:rsidRDefault="00782CA7" w:rsidP="001C3C31">
            <w:pPr>
              <w:pStyle w:val="TableParagraph"/>
              <w:spacing w:before="119"/>
              <w:ind w:left="0" w:right="81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79008CA5" w14:textId="54C6B3DD" w:rsidR="00782CA7" w:rsidRPr="005F2C5B" w:rsidRDefault="00505C9D" w:rsidP="001C3C31">
            <w:pPr>
              <w:pStyle w:val="TableParagraph"/>
              <w:spacing w:before="100" w:line="264" w:lineRule="exact"/>
              <w:ind w:left="363" w:firstLine="259"/>
            </w:pPr>
            <w:r>
              <w:t xml:space="preserve">Id of </w:t>
            </w:r>
            <w:r w:rsidR="00782CA7" w:rsidRPr="005F2C5B">
              <w:rPr>
                <w:spacing w:val="-6"/>
              </w:rPr>
              <w:t>Complainee</w:t>
            </w:r>
          </w:p>
        </w:tc>
      </w:tr>
      <w:tr w:rsidR="00782CA7" w:rsidRPr="005F2C5B" w14:paraId="11984CD2" w14:textId="77777777" w:rsidTr="001C3C31">
        <w:trPr>
          <w:trHeight w:val="650"/>
        </w:trPr>
        <w:tc>
          <w:tcPr>
            <w:tcW w:w="569" w:type="dxa"/>
          </w:tcPr>
          <w:p w14:paraId="6C6C6F5C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</w:tcPr>
          <w:p w14:paraId="16F919DB" w14:textId="77777777" w:rsidR="00782CA7" w:rsidRPr="005F2C5B" w:rsidRDefault="00782CA7" w:rsidP="001C3C31">
            <w:pPr>
              <w:pStyle w:val="TableParagraph"/>
              <w:spacing w:before="119"/>
              <w:ind w:left="35" w:right="120"/>
              <w:jc w:val="center"/>
            </w:pPr>
            <w:r w:rsidRPr="005F2C5B">
              <w:rPr>
                <w:spacing w:val="-2"/>
              </w:rPr>
              <w:t>complaint_type</w:t>
            </w:r>
          </w:p>
        </w:tc>
        <w:tc>
          <w:tcPr>
            <w:tcW w:w="1702" w:type="dxa"/>
          </w:tcPr>
          <w:p w14:paraId="6D619CBB" w14:textId="77777777" w:rsidR="00782CA7" w:rsidRPr="005F2C5B" w:rsidRDefault="00782CA7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2"/>
              </w:rPr>
              <w:t>Varchar(20)</w:t>
            </w:r>
          </w:p>
        </w:tc>
        <w:tc>
          <w:tcPr>
            <w:tcW w:w="1561" w:type="dxa"/>
          </w:tcPr>
          <w:p w14:paraId="54C69849" w14:textId="77777777" w:rsidR="00782CA7" w:rsidRPr="005F2C5B" w:rsidRDefault="00782CA7" w:rsidP="001C3C31">
            <w:pPr>
              <w:pStyle w:val="TableParagraph"/>
              <w:spacing w:before="119"/>
              <w:ind w:left="0" w:right="76"/>
              <w:jc w:val="center"/>
            </w:pPr>
            <w:r w:rsidRPr="005F2C5B">
              <w:rPr>
                <w:spacing w:val="-5"/>
              </w:rPr>
              <w:t>NOT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52" w:type="dxa"/>
          </w:tcPr>
          <w:p w14:paraId="61CD0727" w14:textId="77777777" w:rsidR="00782CA7" w:rsidRPr="005F2C5B" w:rsidRDefault="00782CA7" w:rsidP="001C3C31">
            <w:pPr>
              <w:pStyle w:val="TableParagraph"/>
              <w:spacing w:before="102" w:line="264" w:lineRule="exact"/>
              <w:ind w:left="392" w:firstLine="465"/>
            </w:pPr>
            <w:r w:rsidRPr="005F2C5B">
              <w:t xml:space="preserve">Type of complaint </w:t>
            </w:r>
            <w:r w:rsidRPr="005F2C5B">
              <w:rPr>
                <w:spacing w:val="-6"/>
              </w:rPr>
              <w:t>(Client/Freelancer/Site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Issue)</w:t>
            </w:r>
          </w:p>
        </w:tc>
      </w:tr>
      <w:tr w:rsidR="00782CA7" w:rsidRPr="005F2C5B" w14:paraId="3FAD67EC" w14:textId="77777777" w:rsidTr="001C3C31">
        <w:trPr>
          <w:trHeight w:val="506"/>
        </w:trPr>
        <w:tc>
          <w:tcPr>
            <w:tcW w:w="569" w:type="dxa"/>
          </w:tcPr>
          <w:p w14:paraId="1AC7CC1D" w14:textId="77777777" w:rsidR="00782CA7" w:rsidRPr="005F2C5B" w:rsidRDefault="00782CA7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7" w:type="dxa"/>
          </w:tcPr>
          <w:p w14:paraId="7DEE345F" w14:textId="77777777" w:rsidR="00782CA7" w:rsidRPr="005F2C5B" w:rsidRDefault="00782CA7" w:rsidP="001C3C31">
            <w:pPr>
              <w:pStyle w:val="TableParagraph"/>
              <w:spacing w:before="116"/>
              <w:ind w:left="30" w:right="120"/>
              <w:jc w:val="center"/>
            </w:pPr>
            <w:r w:rsidRPr="005F2C5B">
              <w:rPr>
                <w:spacing w:val="-2"/>
              </w:rPr>
              <w:t>subject</w:t>
            </w:r>
          </w:p>
        </w:tc>
        <w:tc>
          <w:tcPr>
            <w:tcW w:w="1702" w:type="dxa"/>
          </w:tcPr>
          <w:p w14:paraId="365C176D" w14:textId="77777777" w:rsidR="00782CA7" w:rsidRPr="005F2C5B" w:rsidRDefault="00782CA7" w:rsidP="001C3C31">
            <w:pPr>
              <w:pStyle w:val="TableParagraph"/>
              <w:spacing w:before="116"/>
              <w:ind w:left="12" w:right="87"/>
              <w:jc w:val="center"/>
            </w:pPr>
            <w:r w:rsidRPr="005F2C5B">
              <w:rPr>
                <w:spacing w:val="-2"/>
              </w:rPr>
              <w:t>Varchar(100)</w:t>
            </w:r>
          </w:p>
        </w:tc>
        <w:tc>
          <w:tcPr>
            <w:tcW w:w="1561" w:type="dxa"/>
          </w:tcPr>
          <w:p w14:paraId="05FB6E44" w14:textId="77777777" w:rsidR="00782CA7" w:rsidRPr="005F2C5B" w:rsidRDefault="00782CA7" w:rsidP="001C3C31">
            <w:pPr>
              <w:pStyle w:val="TableParagraph"/>
              <w:spacing w:before="116"/>
              <w:ind w:left="0" w:right="76"/>
              <w:jc w:val="center"/>
            </w:pPr>
            <w:r w:rsidRPr="005F2C5B">
              <w:rPr>
                <w:spacing w:val="-5"/>
              </w:rPr>
              <w:t>NOT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52" w:type="dxa"/>
          </w:tcPr>
          <w:p w14:paraId="19C1ECFD" w14:textId="77777777" w:rsidR="00782CA7" w:rsidRPr="005F2C5B" w:rsidRDefault="00782CA7" w:rsidP="001C3C31">
            <w:pPr>
              <w:pStyle w:val="TableParagraph"/>
              <w:spacing w:before="116"/>
              <w:ind w:left="5" w:right="87"/>
              <w:jc w:val="center"/>
            </w:pPr>
            <w:r w:rsidRPr="005F2C5B">
              <w:rPr>
                <w:spacing w:val="-4"/>
              </w:rPr>
              <w:t>Subject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complaint</w:t>
            </w:r>
          </w:p>
        </w:tc>
      </w:tr>
      <w:tr w:rsidR="00782CA7" w:rsidRPr="005F2C5B" w14:paraId="5B8DED4B" w14:textId="77777777" w:rsidTr="001C3C31">
        <w:trPr>
          <w:trHeight w:val="506"/>
        </w:trPr>
        <w:tc>
          <w:tcPr>
            <w:tcW w:w="569" w:type="dxa"/>
          </w:tcPr>
          <w:p w14:paraId="7A78A38B" w14:textId="77777777" w:rsidR="00782CA7" w:rsidRPr="005F2C5B" w:rsidRDefault="00782CA7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7" w:type="dxa"/>
          </w:tcPr>
          <w:p w14:paraId="01271166" w14:textId="77777777" w:rsidR="00782CA7" w:rsidRPr="005F2C5B" w:rsidRDefault="00782CA7" w:rsidP="001C3C31">
            <w:pPr>
              <w:pStyle w:val="TableParagraph"/>
              <w:spacing w:before="116"/>
              <w:ind w:left="33" w:right="120"/>
              <w:jc w:val="center"/>
            </w:pPr>
            <w:r w:rsidRPr="005F2C5B">
              <w:rPr>
                <w:spacing w:val="-2"/>
              </w:rPr>
              <w:t>description</w:t>
            </w:r>
          </w:p>
        </w:tc>
        <w:tc>
          <w:tcPr>
            <w:tcW w:w="1702" w:type="dxa"/>
          </w:tcPr>
          <w:p w14:paraId="52D319F2" w14:textId="77777777" w:rsidR="00782CA7" w:rsidRPr="005F2C5B" w:rsidRDefault="00782CA7" w:rsidP="001C3C31">
            <w:pPr>
              <w:pStyle w:val="TableParagraph"/>
              <w:spacing w:before="116"/>
              <w:ind w:left="10" w:right="87"/>
              <w:jc w:val="center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1" w:type="dxa"/>
          </w:tcPr>
          <w:p w14:paraId="079732FC" w14:textId="77777777" w:rsidR="00782CA7" w:rsidRPr="005F2C5B" w:rsidRDefault="00782CA7" w:rsidP="001C3C31">
            <w:pPr>
              <w:pStyle w:val="TableParagraph"/>
              <w:spacing w:before="116"/>
              <w:ind w:left="0" w:right="76"/>
              <w:jc w:val="center"/>
            </w:pPr>
            <w:r w:rsidRPr="005F2C5B">
              <w:rPr>
                <w:spacing w:val="-5"/>
              </w:rPr>
              <w:t>NOT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NULL</w:t>
            </w:r>
          </w:p>
        </w:tc>
        <w:tc>
          <w:tcPr>
            <w:tcW w:w="3352" w:type="dxa"/>
          </w:tcPr>
          <w:p w14:paraId="4E8B92DC" w14:textId="77777777" w:rsidR="00782CA7" w:rsidRPr="005F2C5B" w:rsidRDefault="00782CA7" w:rsidP="001C3C31">
            <w:pPr>
              <w:pStyle w:val="TableParagraph"/>
              <w:spacing w:before="116"/>
              <w:ind w:left="3" w:right="87"/>
              <w:jc w:val="center"/>
            </w:pPr>
            <w:r w:rsidRPr="005F2C5B">
              <w:rPr>
                <w:spacing w:val="-6"/>
              </w:rPr>
              <w:t>Description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6"/>
              </w:rPr>
              <w:t>of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the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complaint</w:t>
            </w:r>
          </w:p>
        </w:tc>
      </w:tr>
      <w:tr w:rsidR="00782CA7" w:rsidRPr="005F2C5B" w14:paraId="73CEE2A2" w14:textId="77777777" w:rsidTr="001C3C31">
        <w:trPr>
          <w:trHeight w:val="647"/>
        </w:trPr>
        <w:tc>
          <w:tcPr>
            <w:tcW w:w="569" w:type="dxa"/>
          </w:tcPr>
          <w:p w14:paraId="6ED53B3F" w14:textId="77777777" w:rsidR="00782CA7" w:rsidRPr="005F2C5B" w:rsidRDefault="00782CA7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7" w:type="dxa"/>
          </w:tcPr>
          <w:p w14:paraId="054EDA66" w14:textId="77777777" w:rsidR="00782CA7" w:rsidRPr="005F2C5B" w:rsidRDefault="00782CA7" w:rsidP="001C3C31">
            <w:pPr>
              <w:pStyle w:val="TableParagraph"/>
              <w:spacing w:before="116"/>
              <w:ind w:left="36" w:right="120"/>
              <w:jc w:val="center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2" w:type="dxa"/>
          </w:tcPr>
          <w:p w14:paraId="3D1D2DEE" w14:textId="77777777" w:rsidR="00782CA7" w:rsidRPr="005F2C5B" w:rsidRDefault="00782CA7" w:rsidP="001C3C31">
            <w:pPr>
              <w:pStyle w:val="TableParagraph"/>
              <w:spacing w:before="116"/>
              <w:ind w:left="10" w:right="87"/>
              <w:jc w:val="center"/>
            </w:pPr>
            <w:r w:rsidRPr="005F2C5B">
              <w:rPr>
                <w:spacing w:val="-2"/>
              </w:rPr>
              <w:t>Varchar(10)</w:t>
            </w:r>
          </w:p>
        </w:tc>
        <w:tc>
          <w:tcPr>
            <w:tcW w:w="1561" w:type="dxa"/>
          </w:tcPr>
          <w:p w14:paraId="2377EA1D" w14:textId="77777777" w:rsidR="00782CA7" w:rsidRPr="005F2C5B" w:rsidRDefault="00782CA7" w:rsidP="001C3C31">
            <w:pPr>
              <w:pStyle w:val="TableParagraph"/>
              <w:spacing w:before="116"/>
              <w:ind w:left="0" w:right="70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t xml:space="preserve"> </w:t>
            </w:r>
            <w:r w:rsidRPr="005F2C5B">
              <w:rPr>
                <w:spacing w:val="-2"/>
              </w:rPr>
              <w:t>'Pending'</w:t>
            </w:r>
          </w:p>
        </w:tc>
        <w:tc>
          <w:tcPr>
            <w:tcW w:w="3352" w:type="dxa"/>
          </w:tcPr>
          <w:p w14:paraId="4A5D2E88" w14:textId="77777777" w:rsidR="00782CA7" w:rsidRPr="005F2C5B" w:rsidRDefault="00782CA7" w:rsidP="001C3C31">
            <w:pPr>
              <w:pStyle w:val="TableParagraph"/>
              <w:spacing w:before="98" w:line="264" w:lineRule="exact"/>
              <w:ind w:left="380" w:firstLine="254"/>
            </w:pPr>
            <w:r w:rsidRPr="005F2C5B">
              <w:t xml:space="preserve">Status of the complaint </w:t>
            </w:r>
            <w:r w:rsidRPr="005F2C5B">
              <w:rPr>
                <w:spacing w:val="-6"/>
              </w:rPr>
              <w:t>(Pending/Resolved/Rejected)</w:t>
            </w:r>
          </w:p>
        </w:tc>
      </w:tr>
      <w:tr w:rsidR="00782CA7" w:rsidRPr="005F2C5B" w14:paraId="6E9940A5" w14:textId="77777777" w:rsidTr="001C3C31">
        <w:trPr>
          <w:trHeight w:val="645"/>
        </w:trPr>
        <w:tc>
          <w:tcPr>
            <w:tcW w:w="569" w:type="dxa"/>
          </w:tcPr>
          <w:p w14:paraId="62D948C6" w14:textId="77777777" w:rsidR="00782CA7" w:rsidRPr="005F2C5B" w:rsidRDefault="00782CA7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7" w:type="dxa"/>
          </w:tcPr>
          <w:p w14:paraId="44C9D1BC" w14:textId="77777777" w:rsidR="00782CA7" w:rsidRPr="005F2C5B" w:rsidRDefault="00782CA7" w:rsidP="001C3C31">
            <w:pPr>
              <w:pStyle w:val="TableParagraph"/>
              <w:spacing w:before="116"/>
              <w:ind w:left="35" w:right="120"/>
              <w:jc w:val="center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2" w:type="dxa"/>
          </w:tcPr>
          <w:p w14:paraId="0D7FF22A" w14:textId="77777777" w:rsidR="00782CA7" w:rsidRPr="005F2C5B" w:rsidRDefault="00782CA7" w:rsidP="001C3C31">
            <w:pPr>
              <w:pStyle w:val="TableParagraph"/>
              <w:spacing w:before="116"/>
              <w:ind w:left="15" w:right="87"/>
              <w:jc w:val="center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1" w:type="dxa"/>
          </w:tcPr>
          <w:p w14:paraId="0079F912" w14:textId="77777777" w:rsidR="00782CA7" w:rsidRPr="005F2C5B" w:rsidRDefault="00782CA7" w:rsidP="001C3C31">
            <w:pPr>
              <w:pStyle w:val="TableParagraph"/>
              <w:spacing w:before="116"/>
              <w:ind w:left="0" w:right="76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52" w:type="dxa"/>
          </w:tcPr>
          <w:p w14:paraId="6254E9C6" w14:textId="77777777" w:rsidR="00782CA7" w:rsidRPr="005F2C5B" w:rsidRDefault="00782CA7" w:rsidP="001C3C31">
            <w:pPr>
              <w:pStyle w:val="TableParagraph"/>
              <w:spacing w:before="97" w:line="264" w:lineRule="exact"/>
              <w:ind w:left="1107" w:right="261" w:hanging="948"/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0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 xml:space="preserve">complaint </w:t>
            </w:r>
            <w:r w:rsidRPr="005F2C5B">
              <w:t>was</w:t>
            </w:r>
            <w:r w:rsidRPr="005F2C5B">
              <w:rPr>
                <w:spacing w:val="-16"/>
              </w:rPr>
              <w:t xml:space="preserve"> </w:t>
            </w:r>
            <w:r w:rsidRPr="005F2C5B">
              <w:t>created</w:t>
            </w:r>
          </w:p>
        </w:tc>
      </w:tr>
      <w:tr w:rsidR="00782CA7" w:rsidRPr="005F2C5B" w14:paraId="4F4B46A4" w14:textId="77777777" w:rsidTr="001C3C31">
        <w:trPr>
          <w:trHeight w:val="650"/>
        </w:trPr>
        <w:tc>
          <w:tcPr>
            <w:tcW w:w="569" w:type="dxa"/>
          </w:tcPr>
          <w:p w14:paraId="0851FEF1" w14:textId="77777777" w:rsidR="00782CA7" w:rsidRPr="005F2C5B" w:rsidRDefault="00782CA7" w:rsidP="001C3C31">
            <w:pPr>
              <w:pStyle w:val="TableParagraph"/>
              <w:spacing w:before="122"/>
              <w:ind w:left="0" w:right="80"/>
              <w:jc w:val="center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7" w:type="dxa"/>
          </w:tcPr>
          <w:p w14:paraId="4CAE26E9" w14:textId="77777777" w:rsidR="00782CA7" w:rsidRPr="005F2C5B" w:rsidRDefault="00782CA7" w:rsidP="001C3C31">
            <w:pPr>
              <w:pStyle w:val="TableParagraph"/>
              <w:spacing w:before="122"/>
              <w:ind w:left="32" w:right="120"/>
              <w:jc w:val="center"/>
            </w:pPr>
            <w:r w:rsidRPr="005F2C5B">
              <w:rPr>
                <w:spacing w:val="-2"/>
              </w:rPr>
              <w:t>resolved_at</w:t>
            </w:r>
          </w:p>
        </w:tc>
        <w:tc>
          <w:tcPr>
            <w:tcW w:w="1702" w:type="dxa"/>
          </w:tcPr>
          <w:p w14:paraId="50179DCC" w14:textId="77777777" w:rsidR="00782CA7" w:rsidRPr="005F2C5B" w:rsidRDefault="00782CA7" w:rsidP="001C3C31">
            <w:pPr>
              <w:pStyle w:val="TableParagraph"/>
              <w:spacing w:before="122"/>
              <w:ind w:left="15" w:right="87"/>
              <w:jc w:val="center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1" w:type="dxa"/>
          </w:tcPr>
          <w:p w14:paraId="350D7D31" w14:textId="4C84854F" w:rsidR="00782CA7" w:rsidRPr="005F2C5B" w:rsidRDefault="008A2AB8" w:rsidP="001C3C31">
            <w:pPr>
              <w:pStyle w:val="TableParagraph"/>
              <w:spacing w:before="122"/>
              <w:ind w:left="0" w:right="81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52" w:type="dxa"/>
          </w:tcPr>
          <w:p w14:paraId="618891B9" w14:textId="77777777" w:rsidR="00782CA7" w:rsidRPr="005F2C5B" w:rsidRDefault="00782CA7" w:rsidP="001C3C31">
            <w:pPr>
              <w:pStyle w:val="TableParagraph"/>
              <w:spacing w:before="101" w:line="264" w:lineRule="exact"/>
              <w:ind w:left="1069" w:right="261" w:hanging="910"/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0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 xml:space="preserve">complaint </w:t>
            </w:r>
            <w:r w:rsidRPr="005F2C5B">
              <w:t>was</w:t>
            </w:r>
            <w:r w:rsidRPr="005F2C5B">
              <w:rPr>
                <w:spacing w:val="-13"/>
              </w:rPr>
              <w:t xml:space="preserve"> </w:t>
            </w:r>
            <w:r w:rsidRPr="005F2C5B">
              <w:t>resolved</w:t>
            </w:r>
          </w:p>
        </w:tc>
      </w:tr>
    </w:tbl>
    <w:p w14:paraId="15E1D2A7" w14:textId="77777777" w:rsidR="00782CA7" w:rsidRPr="005F2C5B" w:rsidRDefault="00782CA7" w:rsidP="00782CA7">
      <w:pPr>
        <w:pStyle w:val="BodyText"/>
        <w:spacing w:before="106"/>
        <w:rPr>
          <w:rFonts w:ascii="Times New Roman" w:hAnsi="Times New Roman" w:cs="Times New Roman"/>
          <w:b/>
        </w:rPr>
      </w:pPr>
    </w:p>
    <w:p w14:paraId="135B18AD" w14:textId="77777777" w:rsidR="00782CA7" w:rsidRPr="005F2C5B" w:rsidRDefault="00782CA7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tbl_template</w:t>
      </w:r>
    </w:p>
    <w:p w14:paraId="125274F8" w14:textId="5F26EA24" w:rsidR="00782CA7" w:rsidRDefault="00782CA7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3D96F852" w14:textId="77777777" w:rsidR="00AD7AFE" w:rsidRPr="00DB59C3" w:rsidRDefault="00AD7AFE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127"/>
        <w:gridCol w:w="1704"/>
        <w:gridCol w:w="1560"/>
        <w:gridCol w:w="3348"/>
      </w:tblGrid>
      <w:tr w:rsidR="00782CA7" w:rsidRPr="00AD7AFE" w14:paraId="19E1F74F" w14:textId="77777777" w:rsidTr="001C3C31">
        <w:trPr>
          <w:trHeight w:val="501"/>
        </w:trPr>
        <w:tc>
          <w:tcPr>
            <w:tcW w:w="425" w:type="dxa"/>
          </w:tcPr>
          <w:p w14:paraId="005E0FE3" w14:textId="77777777" w:rsidR="00782CA7" w:rsidRPr="00AD7AFE" w:rsidRDefault="00782CA7" w:rsidP="001C3C31">
            <w:pPr>
              <w:pStyle w:val="TableParagraph"/>
              <w:spacing w:before="116"/>
              <w:ind w:left="0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lastRenderedPageBreak/>
              <w:t>No:</w:t>
            </w:r>
          </w:p>
        </w:tc>
        <w:tc>
          <w:tcPr>
            <w:tcW w:w="2127" w:type="dxa"/>
          </w:tcPr>
          <w:p w14:paraId="33941703" w14:textId="77777777" w:rsidR="00782CA7" w:rsidRPr="00AD7AFE" w:rsidRDefault="00782CA7" w:rsidP="001C3C31">
            <w:pPr>
              <w:pStyle w:val="TableParagraph"/>
              <w:spacing w:before="116"/>
              <w:ind w:left="4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534393A0" w14:textId="77777777" w:rsidR="00782CA7" w:rsidRPr="00AD7AFE" w:rsidRDefault="00782CA7" w:rsidP="001C3C31">
            <w:pPr>
              <w:pStyle w:val="TableParagraph"/>
              <w:spacing w:before="116"/>
              <w:ind w:left="17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62833891" w14:textId="77777777" w:rsidR="00782CA7" w:rsidRPr="00AD7AFE" w:rsidRDefault="00782CA7" w:rsidP="001C3C31">
            <w:pPr>
              <w:pStyle w:val="TableParagraph"/>
              <w:spacing w:before="116"/>
              <w:ind w:left="10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5F1DEB8A" w14:textId="77777777" w:rsidR="00782CA7" w:rsidRPr="00AD7AFE" w:rsidRDefault="00782CA7" w:rsidP="001C3C31">
            <w:pPr>
              <w:pStyle w:val="TableParagraph"/>
              <w:spacing w:before="116"/>
              <w:ind w:left="6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7995883B" w14:textId="77777777" w:rsidTr="001C3C31">
        <w:trPr>
          <w:trHeight w:val="506"/>
        </w:trPr>
        <w:tc>
          <w:tcPr>
            <w:tcW w:w="425" w:type="dxa"/>
          </w:tcPr>
          <w:p w14:paraId="0CD953F0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0875E78C" w14:textId="77777777" w:rsidR="00782CA7" w:rsidRPr="005F2C5B" w:rsidRDefault="00782CA7" w:rsidP="001C3C31">
            <w:pPr>
              <w:pStyle w:val="TableParagraph"/>
              <w:spacing w:before="119"/>
              <w:ind w:left="29" w:right="120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2E4092AB" w14:textId="77777777" w:rsidR="00782CA7" w:rsidRPr="005F2C5B" w:rsidRDefault="00782CA7" w:rsidP="001C3C31">
            <w:pPr>
              <w:pStyle w:val="TableParagraph"/>
              <w:spacing w:before="119"/>
              <w:ind w:left="5" w:right="84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7E47756C" w14:textId="77777777" w:rsidR="00782CA7" w:rsidRPr="005F2C5B" w:rsidRDefault="00782CA7" w:rsidP="001C3C31">
            <w:pPr>
              <w:pStyle w:val="TableParagraph"/>
              <w:spacing w:before="119"/>
              <w:ind w:left="3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16709F22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787CA497" w14:textId="77777777" w:rsidTr="001C3C31">
        <w:trPr>
          <w:trHeight w:val="505"/>
        </w:trPr>
        <w:tc>
          <w:tcPr>
            <w:tcW w:w="425" w:type="dxa"/>
          </w:tcPr>
          <w:p w14:paraId="78983811" w14:textId="77777777" w:rsidR="00782CA7" w:rsidRPr="005F2C5B" w:rsidRDefault="00782CA7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</w:tcPr>
          <w:p w14:paraId="02ABCF1A" w14:textId="77777777" w:rsidR="00782CA7" w:rsidRPr="005F2C5B" w:rsidRDefault="00782CA7" w:rsidP="001C3C31">
            <w:pPr>
              <w:pStyle w:val="TableParagraph"/>
              <w:spacing w:before="119"/>
              <w:ind w:left="40" w:right="120"/>
              <w:jc w:val="center"/>
            </w:pPr>
            <w:r w:rsidRPr="005F2C5B">
              <w:rPr>
                <w:spacing w:val="-4"/>
              </w:rPr>
              <w:t>name</w:t>
            </w:r>
          </w:p>
        </w:tc>
        <w:tc>
          <w:tcPr>
            <w:tcW w:w="1704" w:type="dxa"/>
          </w:tcPr>
          <w:p w14:paraId="1434D3B7" w14:textId="77777777" w:rsidR="00782CA7" w:rsidRPr="005F2C5B" w:rsidRDefault="00782CA7" w:rsidP="001C3C31">
            <w:pPr>
              <w:pStyle w:val="TableParagraph"/>
              <w:spacing w:before="119"/>
              <w:ind w:left="7" w:right="84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49AAE0F5" w14:textId="77777777" w:rsidR="00782CA7" w:rsidRPr="005F2C5B" w:rsidRDefault="00782CA7" w:rsidP="001C3C31">
            <w:pPr>
              <w:pStyle w:val="TableParagraph"/>
              <w:ind w:left="0"/>
            </w:pPr>
          </w:p>
        </w:tc>
        <w:tc>
          <w:tcPr>
            <w:tcW w:w="3348" w:type="dxa"/>
          </w:tcPr>
          <w:p w14:paraId="3B8500CE" w14:textId="77777777" w:rsidR="00782CA7" w:rsidRPr="005F2C5B" w:rsidRDefault="00782CA7" w:rsidP="001C3C31">
            <w:pPr>
              <w:pStyle w:val="TableParagraph"/>
              <w:spacing w:before="119"/>
              <w:ind w:left="5" w:right="80"/>
              <w:jc w:val="center"/>
            </w:pPr>
            <w:r w:rsidRPr="005F2C5B">
              <w:rPr>
                <w:spacing w:val="-4"/>
              </w:rPr>
              <w:t>The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name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template</w:t>
            </w:r>
          </w:p>
        </w:tc>
      </w:tr>
      <w:tr w:rsidR="00DB59C3" w:rsidRPr="005F2C5B" w14:paraId="56F86BE7" w14:textId="77777777" w:rsidTr="00DB59C3">
        <w:trPr>
          <w:trHeight w:val="50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688F" w14:textId="77777777" w:rsidR="00DB59C3" w:rsidRPr="00DB59C3" w:rsidRDefault="00DB59C3" w:rsidP="00DB59C3">
            <w:pPr>
              <w:pStyle w:val="TableParagraph"/>
              <w:spacing w:before="119"/>
              <w:ind w:left="0" w:right="80"/>
              <w:jc w:val="center"/>
              <w:rPr>
                <w:spacing w:val="-10"/>
              </w:rPr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05E5" w14:textId="77777777" w:rsidR="00DB59C3" w:rsidRPr="00DB59C3" w:rsidRDefault="00DB59C3" w:rsidP="00DB59C3">
            <w:pPr>
              <w:pStyle w:val="TableParagraph"/>
              <w:spacing w:before="119"/>
              <w:ind w:left="40" w:right="120"/>
              <w:jc w:val="center"/>
              <w:rPr>
                <w:spacing w:val="-4"/>
              </w:rPr>
            </w:pPr>
            <w:r w:rsidRPr="005F2C5B">
              <w:rPr>
                <w:spacing w:val="-4"/>
              </w:rPr>
              <w:t>file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1B20" w14:textId="77777777" w:rsidR="00DB59C3" w:rsidRPr="00DB59C3" w:rsidRDefault="00DB59C3" w:rsidP="00DB59C3">
            <w:pPr>
              <w:pStyle w:val="TableParagraph"/>
              <w:spacing w:before="119"/>
              <w:ind w:left="7" w:right="84"/>
              <w:jc w:val="center"/>
              <w:rPr>
                <w:spacing w:val="-2"/>
              </w:rPr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7AE9" w14:textId="77777777" w:rsidR="00DB59C3" w:rsidRPr="005F2C5B" w:rsidRDefault="00DB59C3" w:rsidP="001C3C31">
            <w:pPr>
              <w:pStyle w:val="TableParagraph"/>
              <w:ind w:left="0"/>
            </w:pP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FC9" w14:textId="77777777" w:rsidR="00DB59C3" w:rsidRPr="00DB59C3" w:rsidRDefault="00DB59C3" w:rsidP="00DB59C3">
            <w:pPr>
              <w:pStyle w:val="TableParagraph"/>
              <w:spacing w:before="119"/>
              <w:ind w:left="5" w:right="80"/>
              <w:jc w:val="center"/>
              <w:rPr>
                <w:spacing w:val="-4"/>
              </w:rPr>
            </w:pPr>
            <w:r w:rsidRPr="005F2C5B">
              <w:rPr>
                <w:spacing w:val="-4"/>
              </w:rPr>
              <w:t>Path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template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3E289DE1" w14:textId="77777777" w:rsidTr="00DB59C3">
        <w:trPr>
          <w:trHeight w:val="50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6B5E" w14:textId="77777777" w:rsidR="00DB59C3" w:rsidRPr="00DB59C3" w:rsidRDefault="00DB59C3" w:rsidP="00DB59C3">
            <w:pPr>
              <w:pStyle w:val="TableParagraph"/>
              <w:spacing w:before="119"/>
              <w:ind w:left="0" w:right="80"/>
              <w:jc w:val="center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9E96" w14:textId="77777777" w:rsidR="00DB59C3" w:rsidRPr="00DB59C3" w:rsidRDefault="00DB59C3" w:rsidP="00DB59C3">
            <w:pPr>
              <w:pStyle w:val="TableParagraph"/>
              <w:spacing w:before="119"/>
              <w:ind w:left="40" w:right="120"/>
              <w:jc w:val="center"/>
              <w:rPr>
                <w:spacing w:val="-4"/>
              </w:rPr>
            </w:pPr>
            <w:r w:rsidRPr="00DB59C3">
              <w:rPr>
                <w:spacing w:val="-4"/>
              </w:rPr>
              <w:t>cover_image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A520" w14:textId="77777777" w:rsidR="00DB59C3" w:rsidRPr="00DB59C3" w:rsidRDefault="00DB59C3" w:rsidP="00DB59C3">
            <w:pPr>
              <w:pStyle w:val="TableParagraph"/>
              <w:spacing w:before="119"/>
              <w:ind w:left="7" w:right="84"/>
              <w:jc w:val="center"/>
              <w:rPr>
                <w:spacing w:val="-2"/>
              </w:rPr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A527" w14:textId="437F50E8" w:rsidR="00DB59C3" w:rsidRPr="005F2C5B" w:rsidRDefault="008A2AB8" w:rsidP="00DB59C3">
            <w:pPr>
              <w:pStyle w:val="TableParagraph"/>
              <w:ind w:left="0"/>
            </w:pPr>
            <w:r>
              <w:t>Null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8B8E" w14:textId="77777777" w:rsidR="00DB59C3" w:rsidRPr="00DB59C3" w:rsidRDefault="00DB59C3" w:rsidP="00DB59C3">
            <w:pPr>
              <w:pStyle w:val="TableParagraph"/>
              <w:spacing w:before="119"/>
              <w:ind w:left="5" w:right="80"/>
              <w:jc w:val="center"/>
              <w:rPr>
                <w:spacing w:val="-4"/>
              </w:rPr>
            </w:pPr>
            <w:r w:rsidRPr="005F2C5B">
              <w:rPr>
                <w:spacing w:val="-4"/>
              </w:rPr>
              <w:t>Path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cover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image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DB59C3">
              <w:rPr>
                <w:spacing w:val="-4"/>
              </w:rPr>
              <w:t xml:space="preserve"> </w:t>
            </w:r>
            <w:r w:rsidRPr="005F2C5B">
              <w:rPr>
                <w:spacing w:val="-4"/>
              </w:rPr>
              <w:t xml:space="preserve">the </w:t>
            </w:r>
            <w:r w:rsidRPr="00DB59C3">
              <w:rPr>
                <w:spacing w:val="-4"/>
              </w:rPr>
              <w:t>template</w:t>
            </w:r>
          </w:p>
        </w:tc>
      </w:tr>
    </w:tbl>
    <w:p w14:paraId="01455090" w14:textId="77777777" w:rsidR="00DB59C3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7F3F5E5" w14:textId="150BD05E" w:rsidR="00DB59C3" w:rsidRPr="005F2C5B" w:rsidRDefault="00DB59C3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tbl_freelancerprofile</w:t>
      </w:r>
    </w:p>
    <w:p w14:paraId="352CF93B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3499549" w14:textId="5B305072" w:rsidR="00DB59C3" w:rsidRPr="00DB59C3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2129"/>
        <w:gridCol w:w="1702"/>
        <w:gridCol w:w="1560"/>
        <w:gridCol w:w="3349"/>
      </w:tblGrid>
      <w:tr w:rsidR="00DB59C3" w:rsidRPr="005F2C5B" w14:paraId="3D5C7A66" w14:textId="77777777" w:rsidTr="00DB59C3">
        <w:trPr>
          <w:trHeight w:val="501"/>
        </w:trPr>
        <w:tc>
          <w:tcPr>
            <w:tcW w:w="564" w:type="dxa"/>
          </w:tcPr>
          <w:p w14:paraId="18F0EE49" w14:textId="77777777" w:rsidR="00DB59C3" w:rsidRPr="00AD7AFE" w:rsidRDefault="00DB59C3" w:rsidP="001C3C31">
            <w:pPr>
              <w:pStyle w:val="TableParagraph"/>
              <w:spacing w:before="119"/>
              <w:ind w:left="5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9" w:type="dxa"/>
          </w:tcPr>
          <w:p w14:paraId="6DF2150C" w14:textId="77777777" w:rsidR="00DB59C3" w:rsidRPr="00AD7AFE" w:rsidRDefault="00DB59C3" w:rsidP="001C3C31">
            <w:pPr>
              <w:pStyle w:val="TableParagraph"/>
              <w:spacing w:before="119"/>
              <w:ind w:left="13" w:right="86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7B1E65D7" w14:textId="77777777" w:rsidR="00DB59C3" w:rsidRPr="00AD7AFE" w:rsidRDefault="00DB59C3" w:rsidP="001C3C31">
            <w:pPr>
              <w:pStyle w:val="TableParagraph"/>
              <w:spacing w:before="119"/>
              <w:ind w:left="18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5835EC4E" w14:textId="77777777" w:rsidR="00DB59C3" w:rsidRPr="00AD7AFE" w:rsidRDefault="00DB59C3" w:rsidP="001C3C31">
            <w:pPr>
              <w:pStyle w:val="TableParagraph"/>
              <w:spacing w:before="119"/>
              <w:ind w:left="20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27B74846" w14:textId="77777777" w:rsidR="00DB59C3" w:rsidRPr="00AD7AFE" w:rsidRDefault="00DB59C3" w:rsidP="001C3C31">
            <w:pPr>
              <w:pStyle w:val="TableParagraph"/>
              <w:spacing w:before="119"/>
              <w:ind w:left="11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DB59C3" w:rsidRPr="005F2C5B" w14:paraId="2BD7BBF2" w14:textId="77777777" w:rsidTr="00DB59C3">
        <w:trPr>
          <w:trHeight w:val="506"/>
        </w:trPr>
        <w:tc>
          <w:tcPr>
            <w:tcW w:w="564" w:type="dxa"/>
          </w:tcPr>
          <w:p w14:paraId="1FD07426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9" w:type="dxa"/>
          </w:tcPr>
          <w:p w14:paraId="1B048829" w14:textId="77777777" w:rsidR="00DB59C3" w:rsidRPr="005F2C5B" w:rsidRDefault="00DB59C3" w:rsidP="001C3C31">
            <w:pPr>
              <w:pStyle w:val="TableParagraph"/>
              <w:spacing w:before="119"/>
              <w:ind w:left="2" w:right="86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17E842C5" w14:textId="77777777" w:rsidR="00DB59C3" w:rsidRPr="005F2C5B" w:rsidRDefault="00DB59C3" w:rsidP="001C3C31">
            <w:pPr>
              <w:pStyle w:val="TableParagraph"/>
              <w:spacing w:before="119"/>
              <w:ind w:left="5" w:right="87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44564A0C" w14:textId="77777777" w:rsidR="00DB59C3" w:rsidRPr="005F2C5B" w:rsidRDefault="00DB59C3" w:rsidP="001C3C31">
            <w:pPr>
              <w:pStyle w:val="TableParagraph"/>
              <w:spacing w:before="119"/>
              <w:ind w:left="12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3D6376F7" w14:textId="77777777" w:rsidR="00DB59C3" w:rsidRPr="005F2C5B" w:rsidRDefault="00DB59C3" w:rsidP="001C3C31">
            <w:pPr>
              <w:pStyle w:val="TableParagraph"/>
              <w:spacing w:before="119"/>
              <w:ind w:left="10" w:right="81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DB59C3" w:rsidRPr="005F2C5B" w14:paraId="5CD3242A" w14:textId="77777777" w:rsidTr="00DB59C3">
        <w:trPr>
          <w:trHeight w:val="647"/>
        </w:trPr>
        <w:tc>
          <w:tcPr>
            <w:tcW w:w="564" w:type="dxa"/>
          </w:tcPr>
          <w:p w14:paraId="0E520111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9" w:type="dxa"/>
          </w:tcPr>
          <w:p w14:paraId="7AFFADF5" w14:textId="77777777" w:rsidR="00DB59C3" w:rsidRPr="005F2C5B" w:rsidRDefault="00DB59C3" w:rsidP="001C3C31">
            <w:pPr>
              <w:pStyle w:val="TableParagraph"/>
              <w:spacing w:before="119"/>
              <w:ind w:left="12" w:right="86"/>
              <w:jc w:val="center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2" w:type="dxa"/>
          </w:tcPr>
          <w:p w14:paraId="3DC18677" w14:textId="77777777" w:rsidR="00DB59C3" w:rsidRPr="005F2C5B" w:rsidRDefault="00DB59C3" w:rsidP="001C3C31">
            <w:pPr>
              <w:pStyle w:val="TableParagraph"/>
              <w:spacing w:before="119"/>
              <w:ind w:left="0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445063D0" w14:textId="77777777" w:rsidR="00DB59C3" w:rsidRPr="005F2C5B" w:rsidRDefault="00DB59C3" w:rsidP="001C3C31">
            <w:pPr>
              <w:pStyle w:val="TableParagraph"/>
              <w:spacing w:before="119"/>
              <w:ind w:left="10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5B120192" w14:textId="2DD26F37" w:rsidR="00DB59C3" w:rsidRPr="005F2C5B" w:rsidRDefault="00505C9D" w:rsidP="001C3C31">
            <w:pPr>
              <w:pStyle w:val="TableParagraph"/>
              <w:spacing w:before="99" w:line="264" w:lineRule="exact"/>
              <w:ind w:left="963" w:hanging="334"/>
            </w:pPr>
            <w:r>
              <w:rPr>
                <w:spacing w:val="-6"/>
              </w:rPr>
              <w:t>Login Id of freelancer</w:t>
            </w:r>
          </w:p>
        </w:tc>
      </w:tr>
      <w:tr w:rsidR="00DB59C3" w:rsidRPr="005F2C5B" w14:paraId="4D07468C" w14:textId="77777777" w:rsidTr="00DB59C3">
        <w:trPr>
          <w:trHeight w:val="505"/>
        </w:trPr>
        <w:tc>
          <w:tcPr>
            <w:tcW w:w="564" w:type="dxa"/>
          </w:tcPr>
          <w:p w14:paraId="2B1F4F34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9" w:type="dxa"/>
          </w:tcPr>
          <w:p w14:paraId="6B2E3F9A" w14:textId="77777777" w:rsidR="00DB59C3" w:rsidRPr="005F2C5B" w:rsidRDefault="00DB59C3" w:rsidP="001C3C31">
            <w:pPr>
              <w:pStyle w:val="TableParagraph"/>
              <w:spacing w:before="119"/>
              <w:ind w:left="14" w:right="86"/>
              <w:jc w:val="center"/>
            </w:pPr>
            <w:r w:rsidRPr="005F2C5B">
              <w:rPr>
                <w:spacing w:val="-2"/>
              </w:rPr>
              <w:t>professional_title</w:t>
            </w:r>
          </w:p>
        </w:tc>
        <w:tc>
          <w:tcPr>
            <w:tcW w:w="1702" w:type="dxa"/>
          </w:tcPr>
          <w:p w14:paraId="684ADC3F" w14:textId="77777777" w:rsidR="00DB59C3" w:rsidRPr="005F2C5B" w:rsidRDefault="00DB59C3" w:rsidP="001C3C31">
            <w:pPr>
              <w:pStyle w:val="TableParagraph"/>
              <w:spacing w:before="119"/>
              <w:ind w:left="7" w:right="87"/>
              <w:jc w:val="center"/>
            </w:pPr>
            <w:r w:rsidRPr="005F2C5B">
              <w:rPr>
                <w:spacing w:val="-2"/>
              </w:rPr>
              <w:t>Text(255)</w:t>
            </w:r>
          </w:p>
        </w:tc>
        <w:tc>
          <w:tcPr>
            <w:tcW w:w="1560" w:type="dxa"/>
          </w:tcPr>
          <w:p w14:paraId="1AF04CE8" w14:textId="04B5D700" w:rsidR="00DB59C3" w:rsidRPr="005F2C5B" w:rsidRDefault="00505C9D" w:rsidP="001C3C31">
            <w:pPr>
              <w:pStyle w:val="TableParagraph"/>
              <w:ind w:left="0"/>
            </w:pPr>
            <w:r>
              <w:t xml:space="preserve">     Not Null</w:t>
            </w:r>
          </w:p>
        </w:tc>
        <w:tc>
          <w:tcPr>
            <w:tcW w:w="3349" w:type="dxa"/>
          </w:tcPr>
          <w:p w14:paraId="0FC328F7" w14:textId="77777777" w:rsidR="00DB59C3" w:rsidRPr="005F2C5B" w:rsidRDefault="00DB59C3" w:rsidP="001C3C31">
            <w:pPr>
              <w:pStyle w:val="TableParagraph"/>
              <w:spacing w:before="119"/>
              <w:ind w:left="15" w:right="81"/>
              <w:jc w:val="center"/>
            </w:pPr>
            <w:r w:rsidRPr="005F2C5B">
              <w:rPr>
                <w:spacing w:val="-6"/>
              </w:rPr>
              <w:t>Freelancer's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professional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title</w:t>
            </w:r>
          </w:p>
        </w:tc>
      </w:tr>
      <w:tr w:rsidR="00DB59C3" w:rsidRPr="005F2C5B" w14:paraId="455DD38F" w14:textId="77777777" w:rsidTr="00DB59C3">
        <w:trPr>
          <w:trHeight w:val="506"/>
        </w:trPr>
        <w:tc>
          <w:tcPr>
            <w:tcW w:w="564" w:type="dxa"/>
          </w:tcPr>
          <w:p w14:paraId="2B2A5941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9" w:type="dxa"/>
          </w:tcPr>
          <w:p w14:paraId="12AED7C6" w14:textId="77777777" w:rsidR="00DB59C3" w:rsidRPr="005F2C5B" w:rsidRDefault="00DB59C3" w:rsidP="001C3C31">
            <w:pPr>
              <w:pStyle w:val="TableParagraph"/>
              <w:spacing w:before="119"/>
              <w:ind w:left="12" w:right="86"/>
              <w:jc w:val="center"/>
            </w:pPr>
            <w:r w:rsidRPr="005F2C5B">
              <w:rPr>
                <w:spacing w:val="-2"/>
              </w:rPr>
              <w:t>skills</w:t>
            </w:r>
          </w:p>
        </w:tc>
        <w:tc>
          <w:tcPr>
            <w:tcW w:w="1702" w:type="dxa"/>
          </w:tcPr>
          <w:p w14:paraId="58989381" w14:textId="77777777" w:rsidR="00DB59C3" w:rsidRPr="005F2C5B" w:rsidRDefault="00DB59C3" w:rsidP="001C3C31">
            <w:pPr>
              <w:pStyle w:val="TableParagraph"/>
              <w:spacing w:before="119"/>
              <w:ind w:left="7" w:right="87"/>
              <w:jc w:val="center"/>
            </w:pPr>
            <w:r w:rsidRPr="005F2C5B">
              <w:rPr>
                <w:spacing w:val="-2"/>
              </w:rPr>
              <w:t>Text(255)</w:t>
            </w:r>
          </w:p>
        </w:tc>
        <w:tc>
          <w:tcPr>
            <w:tcW w:w="1560" w:type="dxa"/>
          </w:tcPr>
          <w:p w14:paraId="705FAE20" w14:textId="08CB4B74" w:rsidR="00DB59C3" w:rsidRPr="005F2C5B" w:rsidRDefault="00505C9D" w:rsidP="001C3C31">
            <w:pPr>
              <w:pStyle w:val="TableParagraph"/>
              <w:ind w:left="0"/>
            </w:pPr>
            <w:r>
              <w:t xml:space="preserve">    </w:t>
            </w:r>
            <w:r>
              <w:t>Not Null</w:t>
            </w:r>
          </w:p>
        </w:tc>
        <w:tc>
          <w:tcPr>
            <w:tcW w:w="3349" w:type="dxa"/>
          </w:tcPr>
          <w:p w14:paraId="21A801E8" w14:textId="77777777" w:rsidR="00DB59C3" w:rsidRPr="005F2C5B" w:rsidRDefault="00DB59C3" w:rsidP="001C3C31">
            <w:pPr>
              <w:pStyle w:val="TableParagraph"/>
              <w:spacing w:before="119"/>
              <w:ind w:left="15" w:right="81"/>
              <w:jc w:val="center"/>
            </w:pPr>
            <w:r w:rsidRPr="005F2C5B">
              <w:rPr>
                <w:spacing w:val="-7"/>
              </w:rPr>
              <w:t>Freelancer's</w:t>
            </w:r>
            <w:r w:rsidRPr="005F2C5B">
              <w:rPr>
                <w:spacing w:val="6"/>
              </w:rPr>
              <w:t xml:space="preserve"> </w:t>
            </w:r>
            <w:r w:rsidRPr="005F2C5B">
              <w:rPr>
                <w:spacing w:val="-2"/>
              </w:rPr>
              <w:t>skills</w:t>
            </w:r>
          </w:p>
        </w:tc>
      </w:tr>
      <w:tr w:rsidR="00DB59C3" w:rsidRPr="005F2C5B" w14:paraId="1E586CB9" w14:textId="77777777" w:rsidTr="00DB59C3">
        <w:trPr>
          <w:trHeight w:val="506"/>
        </w:trPr>
        <w:tc>
          <w:tcPr>
            <w:tcW w:w="564" w:type="dxa"/>
          </w:tcPr>
          <w:p w14:paraId="3B89EA38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9" w:type="dxa"/>
          </w:tcPr>
          <w:p w14:paraId="34EB34F2" w14:textId="77777777" w:rsidR="00DB59C3" w:rsidRPr="005F2C5B" w:rsidRDefault="00DB59C3" w:rsidP="001C3C31">
            <w:pPr>
              <w:pStyle w:val="TableParagraph"/>
              <w:spacing w:before="119"/>
              <w:ind w:left="8" w:right="86"/>
              <w:jc w:val="center"/>
            </w:pPr>
            <w:r w:rsidRPr="005F2C5B">
              <w:rPr>
                <w:spacing w:val="-2"/>
              </w:rPr>
              <w:t>experience_level</w:t>
            </w:r>
          </w:p>
        </w:tc>
        <w:tc>
          <w:tcPr>
            <w:tcW w:w="1702" w:type="dxa"/>
          </w:tcPr>
          <w:p w14:paraId="3E5AF025" w14:textId="77777777" w:rsidR="00DB59C3" w:rsidRPr="005F2C5B" w:rsidRDefault="00DB59C3" w:rsidP="001C3C31">
            <w:pPr>
              <w:pStyle w:val="TableParagraph"/>
              <w:spacing w:before="119"/>
              <w:ind w:left="6" w:right="87"/>
              <w:jc w:val="center"/>
            </w:pPr>
            <w:r w:rsidRPr="005F2C5B">
              <w:rPr>
                <w:spacing w:val="-2"/>
              </w:rPr>
              <w:t>Varchar(50)</w:t>
            </w:r>
          </w:p>
        </w:tc>
        <w:tc>
          <w:tcPr>
            <w:tcW w:w="1560" w:type="dxa"/>
          </w:tcPr>
          <w:p w14:paraId="41BB992D" w14:textId="3A72E5F3" w:rsidR="00DB59C3" w:rsidRPr="005F2C5B" w:rsidRDefault="008A2AB8" w:rsidP="001C3C31">
            <w:pPr>
              <w:pStyle w:val="TableParagraph"/>
              <w:spacing w:before="119"/>
              <w:ind w:left="10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54F0361A" w14:textId="77777777" w:rsidR="00DB59C3" w:rsidRPr="005F2C5B" w:rsidRDefault="00DB59C3" w:rsidP="001C3C31">
            <w:pPr>
              <w:pStyle w:val="TableParagraph"/>
              <w:spacing w:before="119"/>
              <w:ind w:left="17" w:right="81"/>
              <w:jc w:val="center"/>
            </w:pPr>
            <w:r w:rsidRPr="005F2C5B">
              <w:rPr>
                <w:spacing w:val="-6"/>
              </w:rPr>
              <w:t>Freelancer's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6"/>
              </w:rPr>
              <w:t>experience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level</w:t>
            </w:r>
          </w:p>
        </w:tc>
      </w:tr>
      <w:tr w:rsidR="00DB59C3" w:rsidRPr="005F2C5B" w14:paraId="1BE1F424" w14:textId="77777777" w:rsidTr="00DB59C3">
        <w:trPr>
          <w:trHeight w:val="506"/>
        </w:trPr>
        <w:tc>
          <w:tcPr>
            <w:tcW w:w="564" w:type="dxa"/>
          </w:tcPr>
          <w:p w14:paraId="414FB08D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9" w:type="dxa"/>
          </w:tcPr>
          <w:p w14:paraId="2934E5AB" w14:textId="77777777" w:rsidR="00DB59C3" w:rsidRPr="005F2C5B" w:rsidRDefault="00DB59C3" w:rsidP="001C3C31">
            <w:pPr>
              <w:pStyle w:val="TableParagraph"/>
              <w:spacing w:before="119"/>
              <w:ind w:left="12" w:right="86"/>
              <w:jc w:val="center"/>
            </w:pPr>
            <w:r w:rsidRPr="005F2C5B">
              <w:rPr>
                <w:spacing w:val="-2"/>
              </w:rPr>
              <w:t>portfolio_link</w:t>
            </w:r>
          </w:p>
        </w:tc>
        <w:tc>
          <w:tcPr>
            <w:tcW w:w="1702" w:type="dxa"/>
          </w:tcPr>
          <w:p w14:paraId="6D5B9FCB" w14:textId="77777777" w:rsidR="00DB59C3" w:rsidRPr="005F2C5B" w:rsidRDefault="00DB59C3" w:rsidP="001C3C31">
            <w:pPr>
              <w:pStyle w:val="TableParagraph"/>
              <w:spacing w:before="119"/>
              <w:ind w:left="13" w:right="87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6F0E244E" w14:textId="5F69C527" w:rsidR="00DB59C3" w:rsidRPr="005F2C5B" w:rsidRDefault="008A2AB8" w:rsidP="001C3C31">
            <w:pPr>
              <w:pStyle w:val="TableParagraph"/>
              <w:spacing w:before="119"/>
              <w:ind w:left="10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0C93C464" w14:textId="77777777" w:rsidR="00DB59C3" w:rsidRPr="005F2C5B" w:rsidRDefault="00DB59C3" w:rsidP="001C3C31">
            <w:pPr>
              <w:pStyle w:val="TableParagraph"/>
              <w:spacing w:before="119"/>
              <w:ind w:left="11" w:right="81"/>
              <w:jc w:val="center"/>
            </w:pPr>
            <w:r w:rsidRPr="005F2C5B">
              <w:rPr>
                <w:spacing w:val="-6"/>
              </w:rPr>
              <w:t>Link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to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the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freelancer's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portfolio</w:t>
            </w:r>
          </w:p>
        </w:tc>
      </w:tr>
      <w:tr w:rsidR="00DB59C3" w:rsidRPr="005F2C5B" w14:paraId="3FAB4909" w14:textId="77777777" w:rsidTr="00DB59C3">
        <w:trPr>
          <w:trHeight w:val="506"/>
        </w:trPr>
        <w:tc>
          <w:tcPr>
            <w:tcW w:w="564" w:type="dxa"/>
          </w:tcPr>
          <w:p w14:paraId="465FCB51" w14:textId="77777777" w:rsidR="00DB59C3" w:rsidRPr="005F2C5B" w:rsidRDefault="00DB59C3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9" w:type="dxa"/>
          </w:tcPr>
          <w:p w14:paraId="6407ABC7" w14:textId="77777777" w:rsidR="00DB59C3" w:rsidRPr="005F2C5B" w:rsidRDefault="00DB59C3" w:rsidP="001C3C31">
            <w:pPr>
              <w:pStyle w:val="TableParagraph"/>
              <w:spacing w:before="121"/>
              <w:ind w:left="14" w:right="86"/>
              <w:jc w:val="center"/>
            </w:pPr>
            <w:r w:rsidRPr="005F2C5B">
              <w:rPr>
                <w:spacing w:val="-2"/>
              </w:rPr>
              <w:t>education</w:t>
            </w:r>
          </w:p>
        </w:tc>
        <w:tc>
          <w:tcPr>
            <w:tcW w:w="1702" w:type="dxa"/>
          </w:tcPr>
          <w:p w14:paraId="1555EAD4" w14:textId="77777777" w:rsidR="00DB59C3" w:rsidRPr="005F2C5B" w:rsidRDefault="00DB59C3" w:rsidP="001C3C31">
            <w:pPr>
              <w:pStyle w:val="TableParagraph"/>
              <w:spacing w:before="121"/>
              <w:ind w:left="6" w:right="87"/>
              <w:jc w:val="center"/>
            </w:pPr>
            <w:r w:rsidRPr="005F2C5B">
              <w:rPr>
                <w:spacing w:val="-4"/>
              </w:rPr>
              <w:t>Text</w:t>
            </w:r>
          </w:p>
        </w:tc>
        <w:tc>
          <w:tcPr>
            <w:tcW w:w="1560" w:type="dxa"/>
          </w:tcPr>
          <w:p w14:paraId="1C1E9252" w14:textId="36A308A7" w:rsidR="00DB59C3" w:rsidRPr="005F2C5B" w:rsidRDefault="008A2AB8" w:rsidP="001C3C31">
            <w:pPr>
              <w:pStyle w:val="TableParagraph"/>
              <w:spacing w:before="121"/>
              <w:ind w:left="10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5BE01C51" w14:textId="77777777" w:rsidR="00DB59C3" w:rsidRPr="005F2C5B" w:rsidRDefault="00DB59C3" w:rsidP="001C3C31">
            <w:pPr>
              <w:pStyle w:val="TableParagraph"/>
              <w:spacing w:before="121"/>
              <w:ind w:left="11" w:right="81"/>
              <w:jc w:val="center"/>
            </w:pPr>
            <w:r w:rsidRPr="005F2C5B">
              <w:rPr>
                <w:spacing w:val="-6"/>
              </w:rPr>
              <w:t>Freelancer's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education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details</w:t>
            </w:r>
          </w:p>
        </w:tc>
      </w:tr>
      <w:tr w:rsidR="00DB59C3" w:rsidRPr="005F2C5B" w14:paraId="6FC6713E" w14:textId="77777777" w:rsidTr="00DB59C3">
        <w:trPr>
          <w:trHeight w:val="503"/>
        </w:trPr>
        <w:tc>
          <w:tcPr>
            <w:tcW w:w="564" w:type="dxa"/>
          </w:tcPr>
          <w:p w14:paraId="291DB08B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9" w:type="dxa"/>
          </w:tcPr>
          <w:p w14:paraId="730A88E7" w14:textId="77777777" w:rsidR="00DB59C3" w:rsidRPr="005F2C5B" w:rsidRDefault="00DB59C3" w:rsidP="001C3C31">
            <w:pPr>
              <w:pStyle w:val="TableParagraph"/>
              <w:spacing w:before="119"/>
              <w:ind w:left="11" w:right="86"/>
              <w:jc w:val="center"/>
            </w:pPr>
            <w:r w:rsidRPr="005F2C5B">
              <w:rPr>
                <w:spacing w:val="-2"/>
              </w:rPr>
              <w:t>resume</w:t>
            </w:r>
          </w:p>
        </w:tc>
        <w:tc>
          <w:tcPr>
            <w:tcW w:w="1702" w:type="dxa"/>
          </w:tcPr>
          <w:p w14:paraId="7632FFE6" w14:textId="77777777" w:rsidR="00DB59C3" w:rsidRPr="005F2C5B" w:rsidRDefault="00DB59C3" w:rsidP="001C3C31">
            <w:pPr>
              <w:pStyle w:val="TableParagraph"/>
              <w:spacing w:before="119"/>
              <w:ind w:left="13" w:right="87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1D900FAC" w14:textId="510380CC" w:rsidR="00DB59C3" w:rsidRPr="005F2C5B" w:rsidRDefault="008A2AB8" w:rsidP="001C3C31">
            <w:pPr>
              <w:pStyle w:val="TableParagraph"/>
              <w:spacing w:before="119"/>
              <w:ind w:left="10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3AB5E95D" w14:textId="77777777" w:rsidR="00DB59C3" w:rsidRPr="005F2C5B" w:rsidRDefault="00DB59C3" w:rsidP="001C3C31">
            <w:pPr>
              <w:pStyle w:val="TableParagraph"/>
              <w:spacing w:before="119"/>
              <w:ind w:left="14" w:right="81"/>
              <w:jc w:val="center"/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resume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23ACF2A6" w14:textId="77777777" w:rsidTr="00DB59C3">
        <w:trPr>
          <w:trHeight w:val="505"/>
        </w:trPr>
        <w:tc>
          <w:tcPr>
            <w:tcW w:w="564" w:type="dxa"/>
          </w:tcPr>
          <w:p w14:paraId="2AF35D46" w14:textId="77777777" w:rsidR="00DB59C3" w:rsidRPr="005F2C5B" w:rsidRDefault="00DB59C3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9" w:type="dxa"/>
          </w:tcPr>
          <w:p w14:paraId="554E02BF" w14:textId="77777777" w:rsidR="00DB59C3" w:rsidRPr="005F2C5B" w:rsidRDefault="00DB59C3" w:rsidP="001C3C31">
            <w:pPr>
              <w:pStyle w:val="TableParagraph"/>
              <w:spacing w:before="121"/>
              <w:ind w:left="8" w:right="86"/>
              <w:jc w:val="center"/>
            </w:pPr>
            <w:r w:rsidRPr="005F2C5B">
              <w:rPr>
                <w:spacing w:val="-2"/>
              </w:rPr>
              <w:t>aadhaar_document</w:t>
            </w:r>
          </w:p>
        </w:tc>
        <w:tc>
          <w:tcPr>
            <w:tcW w:w="1702" w:type="dxa"/>
          </w:tcPr>
          <w:p w14:paraId="2CCC3BB2" w14:textId="77777777" w:rsidR="00DB59C3" w:rsidRPr="005F2C5B" w:rsidRDefault="00DB59C3" w:rsidP="001C3C31">
            <w:pPr>
              <w:pStyle w:val="TableParagraph"/>
              <w:spacing w:before="121"/>
              <w:ind w:left="13" w:right="87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321ADB21" w14:textId="1C5AE37D" w:rsidR="00DB59C3" w:rsidRPr="005F2C5B" w:rsidRDefault="008A2AB8" w:rsidP="001C3C31">
            <w:pPr>
              <w:pStyle w:val="TableParagraph"/>
              <w:spacing w:before="121"/>
              <w:ind w:left="10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4B55550F" w14:textId="77777777" w:rsidR="00DB59C3" w:rsidRPr="005F2C5B" w:rsidRDefault="00DB59C3" w:rsidP="001C3C31">
            <w:pPr>
              <w:pStyle w:val="TableParagraph"/>
              <w:spacing w:before="121"/>
              <w:ind w:left="7" w:right="81"/>
              <w:jc w:val="center"/>
            </w:pPr>
            <w:r w:rsidRPr="005F2C5B">
              <w:rPr>
                <w:spacing w:val="-6"/>
              </w:rPr>
              <w:t>Path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6"/>
              </w:rPr>
              <w:t>to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6"/>
              </w:rPr>
              <w:t>Aadhaar</w:t>
            </w:r>
            <w:r w:rsidRPr="005F2C5B">
              <w:rPr>
                <w:spacing w:val="-8"/>
              </w:rPr>
              <w:t xml:space="preserve"> </w:t>
            </w:r>
            <w:r w:rsidRPr="005F2C5B">
              <w:rPr>
                <w:spacing w:val="-6"/>
              </w:rPr>
              <w:t>document</w:t>
            </w:r>
          </w:p>
        </w:tc>
      </w:tr>
      <w:tr w:rsidR="00DB59C3" w:rsidRPr="005F2C5B" w14:paraId="294109B8" w14:textId="77777777" w:rsidTr="00DB59C3">
        <w:trPr>
          <w:trHeight w:val="647"/>
        </w:trPr>
        <w:tc>
          <w:tcPr>
            <w:tcW w:w="564" w:type="dxa"/>
          </w:tcPr>
          <w:p w14:paraId="3CE587BF" w14:textId="77777777" w:rsidR="00DB59C3" w:rsidRPr="005F2C5B" w:rsidRDefault="00DB59C3" w:rsidP="001C3C31">
            <w:pPr>
              <w:pStyle w:val="TableParagraph"/>
              <w:spacing w:before="121"/>
              <w:ind w:left="3" w:right="80"/>
              <w:jc w:val="center"/>
            </w:pPr>
            <w:r w:rsidRPr="005F2C5B">
              <w:rPr>
                <w:spacing w:val="-5"/>
              </w:rPr>
              <w:t>10</w:t>
            </w:r>
          </w:p>
        </w:tc>
        <w:tc>
          <w:tcPr>
            <w:tcW w:w="2129" w:type="dxa"/>
          </w:tcPr>
          <w:p w14:paraId="4C958221" w14:textId="77777777" w:rsidR="00DB59C3" w:rsidRPr="005F2C5B" w:rsidRDefault="00DB59C3" w:rsidP="001C3C31">
            <w:pPr>
              <w:pStyle w:val="TableParagraph"/>
              <w:spacing w:before="121"/>
              <w:ind w:left="9" w:right="86"/>
              <w:jc w:val="center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2" w:type="dxa"/>
          </w:tcPr>
          <w:p w14:paraId="1EADFA5E" w14:textId="77777777" w:rsidR="00DB59C3" w:rsidRPr="005F2C5B" w:rsidRDefault="00DB59C3" w:rsidP="001C3C31">
            <w:pPr>
              <w:pStyle w:val="TableParagraph"/>
              <w:spacing w:before="121"/>
              <w:ind w:left="6" w:right="87"/>
              <w:jc w:val="center"/>
            </w:pPr>
            <w:r w:rsidRPr="005F2C5B">
              <w:rPr>
                <w:spacing w:val="-2"/>
              </w:rPr>
              <w:t>Varchar(20)</w:t>
            </w:r>
          </w:p>
        </w:tc>
        <w:tc>
          <w:tcPr>
            <w:tcW w:w="1560" w:type="dxa"/>
          </w:tcPr>
          <w:p w14:paraId="136A9B7A" w14:textId="77777777" w:rsidR="00DB59C3" w:rsidRPr="005F2C5B" w:rsidRDefault="00DB59C3" w:rsidP="001C3C31">
            <w:pPr>
              <w:pStyle w:val="TableParagraph"/>
              <w:spacing w:before="121"/>
              <w:ind w:left="23" w:right="84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'active'</w:t>
            </w:r>
          </w:p>
        </w:tc>
        <w:tc>
          <w:tcPr>
            <w:tcW w:w="3349" w:type="dxa"/>
          </w:tcPr>
          <w:p w14:paraId="7BDB5B0D" w14:textId="77777777" w:rsidR="00DB59C3" w:rsidRPr="005F2C5B" w:rsidRDefault="00DB59C3" w:rsidP="001C3C31">
            <w:pPr>
              <w:pStyle w:val="TableParagraph"/>
              <w:spacing w:before="99" w:line="264" w:lineRule="exact"/>
              <w:ind w:left="648" w:hanging="353"/>
            </w:pPr>
            <w:r w:rsidRPr="005F2C5B">
              <w:rPr>
                <w:spacing w:val="-4"/>
              </w:rPr>
              <w:t>Current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status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 xml:space="preserve">freelancer </w:t>
            </w:r>
            <w:r w:rsidRPr="005F2C5B">
              <w:t>profile</w:t>
            </w:r>
            <w:r w:rsidRPr="005F2C5B">
              <w:rPr>
                <w:spacing w:val="-21"/>
              </w:rPr>
              <w:t xml:space="preserve"> </w:t>
            </w:r>
            <w:r w:rsidRPr="005F2C5B">
              <w:t>(active/inactive)</w:t>
            </w:r>
          </w:p>
        </w:tc>
      </w:tr>
      <w:tr w:rsidR="00DB59C3" w:rsidRPr="005F2C5B" w14:paraId="29B21B5D" w14:textId="77777777" w:rsidTr="00DB59C3">
        <w:trPr>
          <w:trHeight w:val="647"/>
        </w:trPr>
        <w:tc>
          <w:tcPr>
            <w:tcW w:w="564" w:type="dxa"/>
          </w:tcPr>
          <w:p w14:paraId="3F1EA565" w14:textId="77777777" w:rsidR="00DB59C3" w:rsidRPr="005F2C5B" w:rsidRDefault="00DB59C3" w:rsidP="001C3C31">
            <w:pPr>
              <w:pStyle w:val="TableParagraph"/>
              <w:spacing w:before="119"/>
              <w:ind w:left="3" w:right="80"/>
              <w:jc w:val="center"/>
            </w:pPr>
            <w:r w:rsidRPr="005F2C5B">
              <w:rPr>
                <w:spacing w:val="-5"/>
              </w:rPr>
              <w:t>11</w:t>
            </w:r>
          </w:p>
        </w:tc>
        <w:tc>
          <w:tcPr>
            <w:tcW w:w="2129" w:type="dxa"/>
          </w:tcPr>
          <w:p w14:paraId="15BBED75" w14:textId="77777777" w:rsidR="00DB59C3" w:rsidRPr="005F2C5B" w:rsidRDefault="00DB59C3" w:rsidP="001C3C31">
            <w:pPr>
              <w:pStyle w:val="TableParagraph"/>
              <w:spacing w:before="119"/>
              <w:ind w:left="8" w:right="86"/>
              <w:jc w:val="center"/>
            </w:pPr>
            <w:r w:rsidRPr="005F2C5B">
              <w:rPr>
                <w:spacing w:val="-2"/>
              </w:rPr>
              <w:t>work_type</w:t>
            </w:r>
          </w:p>
        </w:tc>
        <w:tc>
          <w:tcPr>
            <w:tcW w:w="1702" w:type="dxa"/>
          </w:tcPr>
          <w:p w14:paraId="65916C35" w14:textId="77777777" w:rsidR="00DB59C3" w:rsidRPr="005F2C5B" w:rsidRDefault="00DB59C3" w:rsidP="001C3C31">
            <w:pPr>
              <w:pStyle w:val="TableParagraph"/>
              <w:spacing w:before="119"/>
              <w:ind w:left="6" w:right="87"/>
              <w:jc w:val="center"/>
            </w:pPr>
            <w:r w:rsidRPr="005F2C5B">
              <w:rPr>
                <w:spacing w:val="-2"/>
              </w:rPr>
              <w:t>Varchar(10)</w:t>
            </w:r>
          </w:p>
        </w:tc>
        <w:tc>
          <w:tcPr>
            <w:tcW w:w="1560" w:type="dxa"/>
          </w:tcPr>
          <w:p w14:paraId="16F10AC4" w14:textId="77777777" w:rsidR="00DB59C3" w:rsidRPr="005F2C5B" w:rsidRDefault="00DB59C3" w:rsidP="001C3C31">
            <w:pPr>
              <w:pStyle w:val="TableParagraph"/>
              <w:spacing w:before="95" w:line="266" w:lineRule="exact"/>
              <w:ind w:left="266" w:firstLine="156"/>
            </w:pPr>
            <w:r w:rsidRPr="005F2C5B">
              <w:rPr>
                <w:spacing w:val="-2"/>
              </w:rPr>
              <w:t xml:space="preserve">Default </w:t>
            </w:r>
            <w:r w:rsidRPr="005F2C5B">
              <w:rPr>
                <w:spacing w:val="-6"/>
              </w:rPr>
              <w:t>'part_time'</w:t>
            </w:r>
          </w:p>
        </w:tc>
        <w:tc>
          <w:tcPr>
            <w:tcW w:w="3349" w:type="dxa"/>
          </w:tcPr>
          <w:p w14:paraId="3836CF0E" w14:textId="77777777" w:rsidR="00DB59C3" w:rsidRPr="005F2C5B" w:rsidRDefault="00DB59C3" w:rsidP="001C3C31">
            <w:pPr>
              <w:pStyle w:val="TableParagraph"/>
              <w:spacing w:before="119"/>
              <w:ind w:left="15" w:right="81"/>
              <w:jc w:val="center"/>
            </w:pPr>
            <w:r w:rsidRPr="005F2C5B">
              <w:rPr>
                <w:spacing w:val="-6"/>
              </w:rPr>
              <w:t>Work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6"/>
              </w:rPr>
              <w:t>type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6"/>
              </w:rPr>
              <w:t>(Full-time/Part-time)</w:t>
            </w:r>
          </w:p>
        </w:tc>
      </w:tr>
    </w:tbl>
    <w:p w14:paraId="30D07901" w14:textId="77777777" w:rsidR="00DB59C3" w:rsidRPr="005F2C5B" w:rsidRDefault="00DB59C3" w:rsidP="00DB59C3">
      <w:pPr>
        <w:pStyle w:val="BodyText"/>
        <w:spacing w:before="109"/>
        <w:rPr>
          <w:rFonts w:ascii="Times New Roman" w:hAnsi="Times New Roman" w:cs="Times New Roman"/>
          <w:b/>
        </w:rPr>
      </w:pPr>
    </w:p>
    <w:p w14:paraId="48BEFA5F" w14:textId="77777777" w:rsidR="00DB59C3" w:rsidRPr="005F2C5B" w:rsidRDefault="00DB59C3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tbl_todo</w:t>
      </w:r>
    </w:p>
    <w:p w14:paraId="6197F4A3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1D910129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user_id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</w:t>
      </w:r>
    </w:p>
    <w:p w14:paraId="60C3392D" w14:textId="77777777" w:rsidR="00782CA7" w:rsidRPr="005F2C5B" w:rsidRDefault="00782CA7" w:rsidP="00DB59C3">
      <w:pPr>
        <w:pStyle w:val="TableParagraph"/>
        <w:sectPr w:rsidR="00782CA7" w:rsidRPr="005F2C5B" w:rsidSect="00782CA7">
          <w:pgSz w:w="11930" w:h="16860"/>
          <w:pgMar w:top="1260" w:right="708" w:bottom="1100" w:left="708" w:header="768" w:footer="911" w:gutter="0"/>
          <w:cols w:space="720"/>
        </w:sectPr>
      </w:pPr>
    </w:p>
    <w:tbl>
      <w:tblPr>
        <w:tblW w:w="0" w:type="auto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"/>
        <w:gridCol w:w="967"/>
        <w:gridCol w:w="1985"/>
        <w:gridCol w:w="1704"/>
        <w:gridCol w:w="1560"/>
        <w:gridCol w:w="3349"/>
      </w:tblGrid>
      <w:tr w:rsidR="00782CA7" w:rsidRPr="005F2C5B" w14:paraId="1FCBCEEC" w14:textId="77777777" w:rsidTr="00DB59C3">
        <w:trPr>
          <w:trHeight w:val="498"/>
        </w:trPr>
        <w:tc>
          <w:tcPr>
            <w:tcW w:w="25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C3CC067" w14:textId="77777777" w:rsidR="00782CA7" w:rsidRPr="00DB59C3" w:rsidRDefault="00782CA7" w:rsidP="001C3C31">
            <w:pPr>
              <w:pStyle w:val="TableParagraph"/>
              <w:ind w:left="0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E55F" w14:textId="77777777" w:rsidR="00782CA7" w:rsidRPr="00AD7AFE" w:rsidRDefault="00782CA7" w:rsidP="001C3C31">
            <w:pPr>
              <w:pStyle w:val="TableParagraph"/>
              <w:spacing w:before="119"/>
              <w:ind w:left="9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1898" w14:textId="77777777" w:rsidR="00782CA7" w:rsidRPr="00AD7AFE" w:rsidRDefault="00782CA7" w:rsidP="001C3C31">
            <w:pPr>
              <w:pStyle w:val="TableParagraph"/>
              <w:spacing w:before="119"/>
              <w:ind w:left="6" w:right="79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6A12" w14:textId="77777777" w:rsidR="00782CA7" w:rsidRPr="00AD7AFE" w:rsidRDefault="00782CA7" w:rsidP="001C3C31">
            <w:pPr>
              <w:pStyle w:val="TableParagraph"/>
              <w:spacing w:before="119"/>
              <w:ind w:left="22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8C4" w14:textId="77777777" w:rsidR="00782CA7" w:rsidRPr="00AD7AFE" w:rsidRDefault="00782CA7" w:rsidP="001C3C31">
            <w:pPr>
              <w:pStyle w:val="TableParagraph"/>
              <w:spacing w:before="119"/>
              <w:ind w:left="21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71D5" w14:textId="77777777" w:rsidR="00782CA7" w:rsidRPr="00AD7AFE" w:rsidRDefault="00782CA7" w:rsidP="001C3C31">
            <w:pPr>
              <w:pStyle w:val="TableParagraph"/>
              <w:spacing w:before="119"/>
              <w:ind w:left="7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782CA7" w:rsidRPr="005F2C5B" w14:paraId="08D5FB63" w14:textId="77777777" w:rsidTr="00DB59C3">
        <w:trPr>
          <w:trHeight w:val="500"/>
        </w:trPr>
        <w:tc>
          <w:tcPr>
            <w:tcW w:w="25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8CE05B4" w14:textId="77777777" w:rsidR="00782CA7" w:rsidRPr="005F2C5B" w:rsidRDefault="00782CA7" w:rsidP="001C3C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BFA7" w14:textId="77777777" w:rsidR="00782CA7" w:rsidRPr="005F2C5B" w:rsidRDefault="00782CA7" w:rsidP="001C3C31">
            <w:pPr>
              <w:pStyle w:val="TableParagraph"/>
              <w:spacing w:before="119"/>
              <w:ind w:left="9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4DC7" w14:textId="77777777" w:rsidR="00782CA7" w:rsidRPr="005F2C5B" w:rsidRDefault="00782CA7" w:rsidP="001C3C31">
            <w:pPr>
              <w:pStyle w:val="TableParagraph"/>
              <w:spacing w:before="119"/>
              <w:ind w:left="0" w:right="79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722F" w14:textId="77777777" w:rsidR="00782CA7" w:rsidRPr="005F2C5B" w:rsidRDefault="00782CA7" w:rsidP="001C3C31">
            <w:pPr>
              <w:pStyle w:val="TableParagraph"/>
              <w:spacing w:before="119"/>
              <w:ind w:left="15" w:right="84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2F8" w14:textId="77777777" w:rsidR="00782CA7" w:rsidRPr="005F2C5B" w:rsidRDefault="00782CA7" w:rsidP="001C3C31">
            <w:pPr>
              <w:pStyle w:val="TableParagraph"/>
              <w:spacing w:before="119"/>
              <w:ind w:left="13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08EC" w14:textId="77777777" w:rsidR="00782CA7" w:rsidRPr="005F2C5B" w:rsidRDefault="00782CA7" w:rsidP="001C3C31">
            <w:pPr>
              <w:pStyle w:val="TableParagraph"/>
              <w:spacing w:before="119"/>
              <w:ind w:left="6" w:right="81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782CA7" w:rsidRPr="005F2C5B" w14:paraId="5D2BEDFE" w14:textId="77777777" w:rsidTr="00DB59C3">
        <w:trPr>
          <w:trHeight w:val="642"/>
        </w:trPr>
        <w:tc>
          <w:tcPr>
            <w:tcW w:w="25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419BA8B" w14:textId="77777777" w:rsidR="00782CA7" w:rsidRPr="005F2C5B" w:rsidRDefault="00782CA7" w:rsidP="001C3C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151A" w14:textId="77777777" w:rsidR="00782CA7" w:rsidRPr="005F2C5B" w:rsidRDefault="00782CA7" w:rsidP="001C3C31">
            <w:pPr>
              <w:pStyle w:val="TableParagraph"/>
              <w:spacing w:before="119"/>
              <w:ind w:left="9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5F88" w14:textId="77777777" w:rsidR="00782CA7" w:rsidRPr="005F2C5B" w:rsidRDefault="00782CA7" w:rsidP="001C3C31">
            <w:pPr>
              <w:pStyle w:val="TableParagraph"/>
              <w:spacing w:before="119"/>
              <w:ind w:left="10" w:right="79"/>
              <w:jc w:val="center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E37D" w14:textId="77777777" w:rsidR="00782CA7" w:rsidRPr="005F2C5B" w:rsidRDefault="00782CA7" w:rsidP="001C3C31">
            <w:pPr>
              <w:pStyle w:val="TableParagraph"/>
              <w:spacing w:before="119"/>
              <w:ind w:left="10" w:right="84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E848" w14:textId="77777777" w:rsidR="00782CA7" w:rsidRPr="005F2C5B" w:rsidRDefault="00782CA7" w:rsidP="001C3C31">
            <w:pPr>
              <w:pStyle w:val="TableParagraph"/>
              <w:spacing w:before="119"/>
              <w:ind w:left="11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0300" w14:textId="1DB002CE" w:rsidR="00782CA7" w:rsidRPr="005F2C5B" w:rsidRDefault="00505C9D" w:rsidP="001C3C31">
            <w:pPr>
              <w:pStyle w:val="TableParagraph"/>
              <w:spacing w:before="90" w:line="266" w:lineRule="exact"/>
              <w:ind w:left="963" w:hanging="336"/>
            </w:pPr>
            <w:r>
              <w:rPr>
                <w:spacing w:val="-6"/>
              </w:rPr>
              <w:t>Id of freelancer</w:t>
            </w:r>
          </w:p>
        </w:tc>
      </w:tr>
      <w:tr w:rsidR="00782CA7" w:rsidRPr="005F2C5B" w14:paraId="4DF6C489" w14:textId="77777777" w:rsidTr="00DB59C3">
        <w:trPr>
          <w:trHeight w:val="498"/>
        </w:trPr>
        <w:tc>
          <w:tcPr>
            <w:tcW w:w="25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955FEB0" w14:textId="77777777" w:rsidR="00782CA7" w:rsidRPr="005F2C5B" w:rsidRDefault="00782CA7" w:rsidP="001C3C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A8D6" w14:textId="77777777" w:rsidR="00782CA7" w:rsidRPr="005F2C5B" w:rsidRDefault="00782CA7" w:rsidP="001C3C31">
            <w:pPr>
              <w:pStyle w:val="TableParagraph"/>
              <w:spacing w:before="119"/>
              <w:ind w:left="9" w:right="80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002C" w14:textId="77777777" w:rsidR="00782CA7" w:rsidRPr="005F2C5B" w:rsidRDefault="00782CA7" w:rsidP="001C3C31">
            <w:pPr>
              <w:pStyle w:val="TableParagraph"/>
              <w:spacing w:before="119"/>
              <w:ind w:left="6" w:right="79"/>
              <w:jc w:val="center"/>
            </w:pPr>
            <w:r w:rsidRPr="005F2C5B">
              <w:rPr>
                <w:spacing w:val="-2"/>
              </w:rPr>
              <w:t>title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727" w14:textId="77777777" w:rsidR="00782CA7" w:rsidRPr="005F2C5B" w:rsidRDefault="00782CA7" w:rsidP="001C3C31">
            <w:pPr>
              <w:pStyle w:val="TableParagraph"/>
              <w:spacing w:before="119"/>
              <w:ind w:left="15" w:right="84"/>
              <w:jc w:val="center"/>
            </w:pPr>
            <w:r w:rsidRPr="005F2C5B">
              <w:rPr>
                <w:spacing w:val="-2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2B5D" w14:textId="77777777" w:rsidR="00782CA7" w:rsidRPr="005F2C5B" w:rsidRDefault="00782CA7" w:rsidP="001C3C31">
            <w:pPr>
              <w:pStyle w:val="TableParagraph"/>
              <w:spacing w:before="119"/>
              <w:ind w:left="16" w:right="84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4"/>
              </w:rPr>
              <w:t>None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7178" w14:textId="77777777" w:rsidR="00782CA7" w:rsidRPr="005F2C5B" w:rsidRDefault="00782CA7" w:rsidP="001C3C31">
            <w:pPr>
              <w:pStyle w:val="TableParagraph"/>
              <w:spacing w:before="119"/>
              <w:ind w:left="10" w:right="81"/>
              <w:jc w:val="center"/>
            </w:pPr>
            <w:r w:rsidRPr="005F2C5B">
              <w:rPr>
                <w:spacing w:val="-4"/>
              </w:rPr>
              <w:t>Title</w:t>
            </w:r>
            <w:r w:rsidRPr="005F2C5B">
              <w:rPr>
                <w:spacing w:val="-19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to-do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item</w:t>
            </w:r>
          </w:p>
        </w:tc>
      </w:tr>
      <w:tr w:rsidR="00782CA7" w:rsidRPr="005F2C5B" w14:paraId="70227D31" w14:textId="77777777" w:rsidTr="00DB59C3">
        <w:trPr>
          <w:trHeight w:val="508"/>
        </w:trPr>
        <w:tc>
          <w:tcPr>
            <w:tcW w:w="2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DEA19A" w14:textId="77777777" w:rsidR="00782CA7" w:rsidRPr="005F2C5B" w:rsidRDefault="00782CA7" w:rsidP="001C3C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3EA8" w14:textId="77777777" w:rsidR="00782CA7" w:rsidRPr="005F2C5B" w:rsidRDefault="00782CA7" w:rsidP="001C3C31">
            <w:pPr>
              <w:pStyle w:val="TableParagraph"/>
              <w:spacing w:before="121"/>
              <w:ind w:left="9" w:right="80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5EDD" w14:textId="77777777" w:rsidR="00782CA7" w:rsidRPr="005F2C5B" w:rsidRDefault="00782CA7" w:rsidP="001C3C31">
            <w:pPr>
              <w:pStyle w:val="TableParagraph"/>
              <w:spacing w:before="121"/>
              <w:ind w:left="9" w:right="79"/>
              <w:jc w:val="center"/>
            </w:pPr>
            <w:r w:rsidRPr="005F2C5B">
              <w:rPr>
                <w:spacing w:val="-2"/>
              </w:rPr>
              <w:t>is_completed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2817" w14:textId="77777777" w:rsidR="00782CA7" w:rsidRPr="005F2C5B" w:rsidRDefault="00782CA7" w:rsidP="001C3C31">
            <w:pPr>
              <w:pStyle w:val="TableParagraph"/>
              <w:spacing w:before="121"/>
              <w:ind w:left="15" w:right="84"/>
              <w:jc w:val="center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D219" w14:textId="77777777" w:rsidR="00782CA7" w:rsidRPr="005F2C5B" w:rsidRDefault="00782CA7" w:rsidP="001C3C31">
            <w:pPr>
              <w:pStyle w:val="TableParagraph"/>
              <w:spacing w:before="121"/>
              <w:ind w:left="16" w:right="84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776" w14:textId="7980F347" w:rsidR="00782CA7" w:rsidRPr="005F2C5B" w:rsidRDefault="00782CA7" w:rsidP="001C3C31">
            <w:pPr>
              <w:pStyle w:val="TableParagraph"/>
              <w:spacing w:before="121"/>
              <w:ind w:left="11" w:right="81"/>
              <w:jc w:val="center"/>
            </w:pPr>
            <w:r w:rsidRPr="005F2C5B">
              <w:rPr>
                <w:spacing w:val="-4"/>
              </w:rPr>
              <w:t>Status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9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to-do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item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(Completed</w:t>
            </w:r>
            <w:r w:rsidR="00DB59C3" w:rsidRPr="005F2C5B">
              <w:rPr>
                <w:spacing w:val="-2"/>
              </w:rPr>
              <w:t xml:space="preserve"> or</w:t>
            </w:r>
            <w:r w:rsidR="00DB59C3" w:rsidRPr="005F2C5B">
              <w:rPr>
                <w:spacing w:val="-15"/>
              </w:rPr>
              <w:t xml:space="preserve"> </w:t>
            </w:r>
            <w:r w:rsidR="00DB59C3" w:rsidRPr="005F2C5B">
              <w:rPr>
                <w:spacing w:val="-4"/>
              </w:rPr>
              <w:t>not)</w:t>
            </w:r>
          </w:p>
        </w:tc>
      </w:tr>
      <w:tr w:rsidR="00DB59C3" w:rsidRPr="005F2C5B" w14:paraId="11F09B41" w14:textId="77777777" w:rsidTr="00DB59C3">
        <w:trPr>
          <w:trHeight w:val="508"/>
        </w:trPr>
        <w:tc>
          <w:tcPr>
            <w:tcW w:w="25" w:type="dxa"/>
            <w:tcBorders>
              <w:top w:val="nil"/>
              <w:left w:val="nil"/>
              <w:right w:val="single" w:sz="4" w:space="0" w:color="000000"/>
            </w:tcBorders>
          </w:tcPr>
          <w:p w14:paraId="6D36BADE" w14:textId="77777777" w:rsidR="00DB59C3" w:rsidRPr="005F2C5B" w:rsidRDefault="00DB59C3" w:rsidP="00DB59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ABCB16" w14:textId="64C7FCC7" w:rsidR="00DB59C3" w:rsidRPr="005F2C5B" w:rsidRDefault="00DB59C3" w:rsidP="00DB59C3">
            <w:pPr>
              <w:pStyle w:val="TableParagraph"/>
              <w:spacing w:before="121"/>
              <w:ind w:left="9" w:right="80"/>
              <w:jc w:val="center"/>
              <w:rPr>
                <w:spacing w:val="-10"/>
              </w:rPr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AEF52" w14:textId="6739550D" w:rsidR="00DB59C3" w:rsidRPr="005F2C5B" w:rsidRDefault="00DB59C3" w:rsidP="00DB59C3">
            <w:pPr>
              <w:pStyle w:val="TableParagraph"/>
              <w:spacing w:before="121"/>
              <w:ind w:left="9" w:right="79"/>
              <w:jc w:val="center"/>
              <w:rPr>
                <w:spacing w:val="-2"/>
              </w:rPr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DBFEF3" w14:textId="1D80D01B" w:rsidR="00DB59C3" w:rsidRPr="005F2C5B" w:rsidRDefault="00DB59C3" w:rsidP="00DB59C3">
            <w:pPr>
              <w:pStyle w:val="TableParagraph"/>
              <w:spacing w:before="121"/>
              <w:ind w:left="15" w:right="84"/>
              <w:jc w:val="center"/>
              <w:rPr>
                <w:spacing w:val="-2"/>
              </w:rPr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D061CE" w14:textId="71BC635D" w:rsidR="00DB59C3" w:rsidRPr="005F2C5B" w:rsidRDefault="00DB59C3" w:rsidP="00DB59C3">
            <w:pPr>
              <w:pStyle w:val="TableParagraph"/>
              <w:spacing w:before="121"/>
              <w:ind w:left="16" w:right="84"/>
              <w:jc w:val="center"/>
              <w:rPr>
                <w:spacing w:val="-6"/>
              </w:rPr>
            </w:pPr>
            <w:r w:rsidRPr="005F2C5B">
              <w:rPr>
                <w:spacing w:val="-6"/>
              </w:rPr>
              <w:t xml:space="preserve">Auto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44F827" w14:textId="633CD288" w:rsidR="00DB59C3" w:rsidRPr="005F2C5B" w:rsidRDefault="00DB59C3" w:rsidP="00DB59C3">
            <w:pPr>
              <w:pStyle w:val="TableParagraph"/>
              <w:spacing w:before="121"/>
              <w:ind w:left="11" w:right="81"/>
              <w:jc w:val="center"/>
              <w:rPr>
                <w:spacing w:val="-4"/>
              </w:rPr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0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to-do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item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 xml:space="preserve">was </w:t>
            </w:r>
            <w:r w:rsidRPr="005F2C5B">
              <w:rPr>
                <w:spacing w:val="-2"/>
              </w:rPr>
              <w:t>created</w:t>
            </w:r>
          </w:p>
        </w:tc>
      </w:tr>
    </w:tbl>
    <w:p w14:paraId="657DF202" w14:textId="77777777" w:rsidR="00782CA7" w:rsidRDefault="00782CA7" w:rsidP="00782CA7">
      <w:pPr>
        <w:pStyle w:val="TableParagraph"/>
        <w:jc w:val="center"/>
      </w:pPr>
    </w:p>
    <w:p w14:paraId="6E213431" w14:textId="77777777" w:rsidR="00DB59C3" w:rsidRPr="005F2C5B" w:rsidRDefault="00DB59C3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tbl_proposal</w:t>
      </w:r>
    </w:p>
    <w:p w14:paraId="0ADC1E7C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398A3711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project_id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tbl_project, freelancer_id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</w:p>
    <w:p w14:paraId="066F4D9D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27"/>
        <w:gridCol w:w="1702"/>
        <w:gridCol w:w="1561"/>
        <w:gridCol w:w="3352"/>
      </w:tblGrid>
      <w:tr w:rsidR="00DB59C3" w:rsidRPr="005F2C5B" w14:paraId="40DA16D2" w14:textId="77777777" w:rsidTr="00DB59C3">
        <w:trPr>
          <w:trHeight w:val="504"/>
        </w:trPr>
        <w:tc>
          <w:tcPr>
            <w:tcW w:w="569" w:type="dxa"/>
          </w:tcPr>
          <w:p w14:paraId="02A68B56" w14:textId="77777777" w:rsidR="00DB59C3" w:rsidRPr="00AD7AFE" w:rsidRDefault="00DB59C3" w:rsidP="001C3C31">
            <w:pPr>
              <w:pStyle w:val="TableParagraph"/>
              <w:spacing w:before="122"/>
              <w:ind w:left="4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4A3C1C50" w14:textId="77777777" w:rsidR="00DB59C3" w:rsidRPr="00AD7AFE" w:rsidRDefault="00DB59C3" w:rsidP="001C3C31">
            <w:pPr>
              <w:pStyle w:val="TableParagraph"/>
              <w:spacing w:before="122"/>
              <w:ind w:left="4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2" w:type="dxa"/>
          </w:tcPr>
          <w:p w14:paraId="7F16FA22" w14:textId="77777777" w:rsidR="00DB59C3" w:rsidRPr="00AD7AFE" w:rsidRDefault="00DB59C3" w:rsidP="001C3C31">
            <w:pPr>
              <w:pStyle w:val="TableParagraph"/>
              <w:spacing w:before="122"/>
              <w:ind w:left="16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1" w:type="dxa"/>
          </w:tcPr>
          <w:p w14:paraId="2F86EFBA" w14:textId="77777777" w:rsidR="00DB59C3" w:rsidRPr="00AD7AFE" w:rsidRDefault="00DB59C3" w:rsidP="001C3C31">
            <w:pPr>
              <w:pStyle w:val="TableParagraph"/>
              <w:spacing w:before="122"/>
              <w:ind w:left="0" w:right="56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52" w:type="dxa"/>
          </w:tcPr>
          <w:p w14:paraId="66A77255" w14:textId="77777777" w:rsidR="00DB59C3" w:rsidRPr="00AD7AFE" w:rsidRDefault="00DB59C3" w:rsidP="001C3C31">
            <w:pPr>
              <w:pStyle w:val="TableParagraph"/>
              <w:spacing w:before="122"/>
              <w:ind w:left="6" w:right="8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DB59C3" w:rsidRPr="005F2C5B" w14:paraId="7639C784" w14:textId="77777777" w:rsidTr="00DB59C3">
        <w:trPr>
          <w:trHeight w:val="506"/>
        </w:trPr>
        <w:tc>
          <w:tcPr>
            <w:tcW w:w="569" w:type="dxa"/>
          </w:tcPr>
          <w:p w14:paraId="09AA5E5E" w14:textId="77777777" w:rsidR="00DB59C3" w:rsidRPr="005F2C5B" w:rsidRDefault="00DB59C3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67F2FB16" w14:textId="77777777" w:rsidR="00DB59C3" w:rsidRPr="005F2C5B" w:rsidRDefault="00DB59C3" w:rsidP="001C3C31">
            <w:pPr>
              <w:pStyle w:val="TableParagraph"/>
              <w:spacing w:before="116"/>
              <w:ind w:left="29" w:right="120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2" w:type="dxa"/>
          </w:tcPr>
          <w:p w14:paraId="6F976B02" w14:textId="77777777" w:rsidR="00DB59C3" w:rsidRPr="005F2C5B" w:rsidRDefault="00DB59C3" w:rsidP="001C3C31">
            <w:pPr>
              <w:pStyle w:val="TableParagraph"/>
              <w:spacing w:before="116"/>
              <w:ind w:left="10" w:right="87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1" w:type="dxa"/>
          </w:tcPr>
          <w:p w14:paraId="1EF11AC6" w14:textId="77777777" w:rsidR="00DB59C3" w:rsidRPr="005F2C5B" w:rsidRDefault="00DB59C3" w:rsidP="001C3C31">
            <w:pPr>
              <w:pStyle w:val="TableParagraph"/>
              <w:spacing w:before="116"/>
              <w:ind w:left="0" w:right="88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229CD8E6" w14:textId="77777777" w:rsidR="00DB59C3" w:rsidRPr="005F2C5B" w:rsidRDefault="00DB59C3" w:rsidP="001C3C31">
            <w:pPr>
              <w:pStyle w:val="TableParagraph"/>
              <w:spacing w:before="116"/>
              <w:ind w:left="0" w:right="87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DB59C3" w:rsidRPr="005F2C5B" w14:paraId="4A2CD69E" w14:textId="77777777" w:rsidTr="00DB59C3">
        <w:trPr>
          <w:trHeight w:val="503"/>
        </w:trPr>
        <w:tc>
          <w:tcPr>
            <w:tcW w:w="569" w:type="dxa"/>
          </w:tcPr>
          <w:p w14:paraId="21A81C99" w14:textId="77777777" w:rsidR="00DB59C3" w:rsidRPr="005F2C5B" w:rsidRDefault="00DB59C3" w:rsidP="001C3C31">
            <w:pPr>
              <w:pStyle w:val="TableParagraph"/>
              <w:spacing w:before="116"/>
              <w:ind w:left="0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</w:tcPr>
          <w:p w14:paraId="495DE6FC" w14:textId="77777777" w:rsidR="00DB59C3" w:rsidRPr="005F2C5B" w:rsidRDefault="00DB59C3" w:rsidP="001C3C31">
            <w:pPr>
              <w:pStyle w:val="TableParagraph"/>
              <w:spacing w:before="116"/>
              <w:ind w:left="39" w:right="120"/>
              <w:jc w:val="center"/>
            </w:pPr>
            <w:r w:rsidRPr="005F2C5B">
              <w:rPr>
                <w:spacing w:val="-2"/>
              </w:rPr>
              <w:t>project_id</w:t>
            </w:r>
          </w:p>
        </w:tc>
        <w:tc>
          <w:tcPr>
            <w:tcW w:w="1702" w:type="dxa"/>
          </w:tcPr>
          <w:p w14:paraId="32731D60" w14:textId="77777777" w:rsidR="00DB59C3" w:rsidRPr="005F2C5B" w:rsidRDefault="00DB59C3" w:rsidP="001C3C31">
            <w:pPr>
              <w:pStyle w:val="TableParagraph"/>
              <w:spacing w:before="116"/>
              <w:ind w:left="5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1" w:type="dxa"/>
          </w:tcPr>
          <w:p w14:paraId="053ABED3" w14:textId="77777777" w:rsidR="00DB59C3" w:rsidRPr="005F2C5B" w:rsidRDefault="00DB59C3" w:rsidP="001C3C31">
            <w:pPr>
              <w:pStyle w:val="TableParagraph"/>
              <w:spacing w:before="116"/>
              <w:ind w:left="0" w:right="90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39B75B0D" w14:textId="68C48D2C" w:rsidR="00DB59C3" w:rsidRPr="005F2C5B" w:rsidRDefault="00505C9D" w:rsidP="001C3C31">
            <w:pPr>
              <w:pStyle w:val="TableParagraph"/>
              <w:spacing w:before="116"/>
              <w:ind w:left="2" w:right="87"/>
              <w:jc w:val="center"/>
            </w:pPr>
            <w:r>
              <w:rPr>
                <w:spacing w:val="-6"/>
              </w:rPr>
              <w:t>Id of project where the proposal is associated</w:t>
            </w:r>
          </w:p>
        </w:tc>
      </w:tr>
      <w:tr w:rsidR="00DB59C3" w:rsidRPr="005F2C5B" w14:paraId="730FEF1C" w14:textId="77777777" w:rsidTr="00DB59C3">
        <w:trPr>
          <w:trHeight w:val="647"/>
        </w:trPr>
        <w:tc>
          <w:tcPr>
            <w:tcW w:w="569" w:type="dxa"/>
          </w:tcPr>
          <w:p w14:paraId="35323D85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</w:tcPr>
          <w:p w14:paraId="636EF427" w14:textId="77777777" w:rsidR="00DB59C3" w:rsidRPr="005F2C5B" w:rsidRDefault="00DB59C3" w:rsidP="001C3C31">
            <w:pPr>
              <w:pStyle w:val="TableParagraph"/>
              <w:spacing w:before="119"/>
              <w:ind w:left="45" w:right="120"/>
              <w:jc w:val="center"/>
            </w:pPr>
            <w:r w:rsidRPr="005F2C5B">
              <w:rPr>
                <w:spacing w:val="-2"/>
              </w:rPr>
              <w:t>freelancer_id</w:t>
            </w:r>
          </w:p>
        </w:tc>
        <w:tc>
          <w:tcPr>
            <w:tcW w:w="1702" w:type="dxa"/>
          </w:tcPr>
          <w:p w14:paraId="32995808" w14:textId="77777777" w:rsidR="00DB59C3" w:rsidRPr="005F2C5B" w:rsidRDefault="00DB59C3" w:rsidP="001C3C31">
            <w:pPr>
              <w:pStyle w:val="TableParagraph"/>
              <w:spacing w:before="119"/>
              <w:ind w:left="5" w:right="87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1" w:type="dxa"/>
          </w:tcPr>
          <w:p w14:paraId="3FD2F8E8" w14:textId="77777777" w:rsidR="00DB59C3" w:rsidRPr="005F2C5B" w:rsidRDefault="00DB59C3" w:rsidP="001C3C31">
            <w:pPr>
              <w:pStyle w:val="TableParagraph"/>
              <w:spacing w:before="119"/>
              <w:ind w:left="0" w:right="90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52" w:type="dxa"/>
          </w:tcPr>
          <w:p w14:paraId="1BA3B97F" w14:textId="409D7995" w:rsidR="00DB59C3" w:rsidRPr="005F2C5B" w:rsidRDefault="00505C9D" w:rsidP="001C3C31">
            <w:pPr>
              <w:pStyle w:val="TableParagraph"/>
              <w:spacing w:before="99" w:line="264" w:lineRule="exact"/>
              <w:ind w:left="956" w:hanging="334"/>
            </w:pPr>
            <w:r>
              <w:rPr>
                <w:spacing w:val="-6"/>
              </w:rPr>
              <w:t>Id of freelancer who sent proposal</w:t>
            </w:r>
          </w:p>
        </w:tc>
      </w:tr>
      <w:tr w:rsidR="00DB59C3" w:rsidRPr="005F2C5B" w14:paraId="6917A32B" w14:textId="77777777" w:rsidTr="00DB59C3">
        <w:trPr>
          <w:trHeight w:val="506"/>
        </w:trPr>
        <w:tc>
          <w:tcPr>
            <w:tcW w:w="569" w:type="dxa"/>
          </w:tcPr>
          <w:p w14:paraId="45550B4B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</w:tcPr>
          <w:p w14:paraId="6A9F1B7A" w14:textId="77777777" w:rsidR="00DB59C3" w:rsidRPr="005F2C5B" w:rsidRDefault="00DB59C3" w:rsidP="001C3C31">
            <w:pPr>
              <w:pStyle w:val="TableParagraph"/>
              <w:spacing w:before="119"/>
              <w:ind w:left="46" w:right="120"/>
              <w:jc w:val="center"/>
            </w:pPr>
            <w:r w:rsidRPr="005F2C5B">
              <w:rPr>
                <w:spacing w:val="-2"/>
              </w:rPr>
              <w:t>date_issued</w:t>
            </w:r>
          </w:p>
        </w:tc>
        <w:tc>
          <w:tcPr>
            <w:tcW w:w="1702" w:type="dxa"/>
          </w:tcPr>
          <w:p w14:paraId="74EE125A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1" w:type="dxa"/>
          </w:tcPr>
          <w:p w14:paraId="6C42EA46" w14:textId="77777777" w:rsidR="00DB59C3" w:rsidRPr="005F2C5B" w:rsidRDefault="00DB59C3" w:rsidP="001C3C31">
            <w:pPr>
              <w:pStyle w:val="TableParagraph"/>
              <w:spacing w:before="119"/>
              <w:ind w:left="0" w:right="81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2"/>
              </w:rPr>
              <w:t xml:space="preserve"> </w:t>
            </w:r>
            <w:r w:rsidRPr="005F2C5B">
              <w:rPr>
                <w:spacing w:val="-5"/>
              </w:rPr>
              <w:t>Now</w:t>
            </w:r>
          </w:p>
        </w:tc>
        <w:tc>
          <w:tcPr>
            <w:tcW w:w="3352" w:type="dxa"/>
          </w:tcPr>
          <w:p w14:paraId="5E2268B4" w14:textId="77777777" w:rsidR="00DB59C3" w:rsidRPr="005F2C5B" w:rsidRDefault="00DB59C3" w:rsidP="001C3C31">
            <w:pPr>
              <w:pStyle w:val="TableParagraph"/>
              <w:spacing w:before="119"/>
              <w:ind w:left="2" w:right="87"/>
              <w:jc w:val="center"/>
            </w:pPr>
            <w:r w:rsidRPr="005F2C5B">
              <w:rPr>
                <w:spacing w:val="-6"/>
              </w:rPr>
              <w:t>Date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the proposal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6"/>
              </w:rPr>
              <w:t>was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issued</w:t>
            </w:r>
          </w:p>
        </w:tc>
      </w:tr>
      <w:tr w:rsidR="00DB59C3" w:rsidRPr="005F2C5B" w14:paraId="3D7FB161" w14:textId="77777777" w:rsidTr="00DB59C3">
        <w:trPr>
          <w:trHeight w:val="506"/>
        </w:trPr>
        <w:tc>
          <w:tcPr>
            <w:tcW w:w="569" w:type="dxa"/>
          </w:tcPr>
          <w:p w14:paraId="4ADBAA66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7" w:type="dxa"/>
          </w:tcPr>
          <w:p w14:paraId="6824D59B" w14:textId="77777777" w:rsidR="00DB59C3" w:rsidRPr="005F2C5B" w:rsidRDefault="00DB59C3" w:rsidP="001C3C31">
            <w:pPr>
              <w:pStyle w:val="TableParagraph"/>
              <w:spacing w:before="119"/>
              <w:ind w:left="43" w:right="120"/>
              <w:jc w:val="center"/>
            </w:pPr>
            <w:r w:rsidRPr="005F2C5B">
              <w:rPr>
                <w:spacing w:val="-2"/>
              </w:rPr>
              <w:t>proposal_details</w:t>
            </w:r>
          </w:p>
        </w:tc>
        <w:tc>
          <w:tcPr>
            <w:tcW w:w="1702" w:type="dxa"/>
          </w:tcPr>
          <w:p w14:paraId="6823913E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6"/>
              </w:rPr>
              <w:t>Text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2"/>
              </w:rPr>
              <w:t>(Rich)</w:t>
            </w:r>
          </w:p>
        </w:tc>
        <w:tc>
          <w:tcPr>
            <w:tcW w:w="1561" w:type="dxa"/>
          </w:tcPr>
          <w:p w14:paraId="3787F3FB" w14:textId="77777777" w:rsidR="00DB59C3" w:rsidRPr="005F2C5B" w:rsidRDefault="00DB59C3" w:rsidP="001C3C31">
            <w:pPr>
              <w:pStyle w:val="TableParagraph"/>
              <w:ind w:left="0"/>
            </w:pPr>
          </w:p>
        </w:tc>
        <w:tc>
          <w:tcPr>
            <w:tcW w:w="3352" w:type="dxa"/>
          </w:tcPr>
          <w:p w14:paraId="75A7B2B5" w14:textId="77777777" w:rsidR="00DB59C3" w:rsidRPr="005F2C5B" w:rsidRDefault="00DB59C3" w:rsidP="001C3C31">
            <w:pPr>
              <w:pStyle w:val="TableParagraph"/>
              <w:spacing w:before="119"/>
              <w:ind w:left="3" w:right="87"/>
              <w:jc w:val="center"/>
            </w:pPr>
            <w:r w:rsidRPr="005F2C5B">
              <w:rPr>
                <w:spacing w:val="-4"/>
              </w:rPr>
              <w:t>Details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proposal</w:t>
            </w:r>
          </w:p>
        </w:tc>
      </w:tr>
      <w:tr w:rsidR="00DB59C3" w:rsidRPr="005F2C5B" w14:paraId="3F7DE17E" w14:textId="77777777" w:rsidTr="00DB59C3">
        <w:trPr>
          <w:trHeight w:val="506"/>
        </w:trPr>
        <w:tc>
          <w:tcPr>
            <w:tcW w:w="569" w:type="dxa"/>
          </w:tcPr>
          <w:p w14:paraId="66C4B82B" w14:textId="77777777" w:rsidR="00DB59C3" w:rsidRPr="005F2C5B" w:rsidRDefault="00DB59C3" w:rsidP="001C3C31">
            <w:pPr>
              <w:pStyle w:val="TableParagraph"/>
              <w:spacing w:before="121"/>
              <w:ind w:left="0" w:right="80"/>
              <w:jc w:val="center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7" w:type="dxa"/>
          </w:tcPr>
          <w:p w14:paraId="23DA32F9" w14:textId="77777777" w:rsidR="00DB59C3" w:rsidRPr="005F2C5B" w:rsidRDefault="00DB59C3" w:rsidP="001C3C31">
            <w:pPr>
              <w:pStyle w:val="TableParagraph"/>
              <w:spacing w:before="121"/>
              <w:ind w:left="35" w:right="120"/>
              <w:jc w:val="center"/>
            </w:pPr>
            <w:r w:rsidRPr="005F2C5B">
              <w:rPr>
                <w:spacing w:val="-2"/>
              </w:rPr>
              <w:t>budget</w:t>
            </w:r>
          </w:p>
        </w:tc>
        <w:tc>
          <w:tcPr>
            <w:tcW w:w="1702" w:type="dxa"/>
          </w:tcPr>
          <w:p w14:paraId="04E23CC6" w14:textId="77777777" w:rsidR="00DB59C3" w:rsidRPr="005F2C5B" w:rsidRDefault="00DB59C3" w:rsidP="001C3C31">
            <w:pPr>
              <w:pStyle w:val="TableParagraph"/>
              <w:spacing w:before="121"/>
              <w:ind w:left="13" w:right="87"/>
              <w:jc w:val="center"/>
            </w:pPr>
            <w:r w:rsidRPr="005F2C5B">
              <w:rPr>
                <w:spacing w:val="-6"/>
              </w:rPr>
              <w:t>Decimal(10,</w:t>
            </w:r>
            <w:r w:rsidRPr="005F2C5B">
              <w:rPr>
                <w:spacing w:val="-7"/>
              </w:rPr>
              <w:t xml:space="preserve"> </w:t>
            </w:r>
            <w:r w:rsidRPr="005F2C5B">
              <w:rPr>
                <w:spacing w:val="-5"/>
              </w:rPr>
              <w:t>2)</w:t>
            </w:r>
          </w:p>
        </w:tc>
        <w:tc>
          <w:tcPr>
            <w:tcW w:w="1561" w:type="dxa"/>
          </w:tcPr>
          <w:p w14:paraId="764221E3" w14:textId="77777777" w:rsidR="00DB59C3" w:rsidRPr="005F2C5B" w:rsidRDefault="00DB59C3" w:rsidP="001C3C31">
            <w:pPr>
              <w:pStyle w:val="TableParagraph"/>
              <w:ind w:left="0"/>
            </w:pPr>
          </w:p>
        </w:tc>
        <w:tc>
          <w:tcPr>
            <w:tcW w:w="3352" w:type="dxa"/>
          </w:tcPr>
          <w:p w14:paraId="621AF6E0" w14:textId="77777777" w:rsidR="00DB59C3" w:rsidRPr="005F2C5B" w:rsidRDefault="00DB59C3" w:rsidP="001C3C31">
            <w:pPr>
              <w:pStyle w:val="TableParagraph"/>
              <w:spacing w:before="121"/>
              <w:ind w:left="2" w:right="87"/>
              <w:jc w:val="center"/>
            </w:pPr>
            <w:r w:rsidRPr="005F2C5B">
              <w:rPr>
                <w:spacing w:val="-6"/>
              </w:rPr>
              <w:t>Proposed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budget</w:t>
            </w:r>
          </w:p>
        </w:tc>
      </w:tr>
      <w:tr w:rsidR="00DB59C3" w:rsidRPr="005F2C5B" w14:paraId="36717088" w14:textId="77777777" w:rsidTr="00DB59C3">
        <w:trPr>
          <w:trHeight w:val="505"/>
        </w:trPr>
        <w:tc>
          <w:tcPr>
            <w:tcW w:w="569" w:type="dxa"/>
          </w:tcPr>
          <w:p w14:paraId="5B406AC0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7" w:type="dxa"/>
          </w:tcPr>
          <w:p w14:paraId="514C28A2" w14:textId="77777777" w:rsidR="00DB59C3" w:rsidRPr="005F2C5B" w:rsidRDefault="00DB59C3" w:rsidP="001C3C31">
            <w:pPr>
              <w:pStyle w:val="TableParagraph"/>
              <w:spacing w:before="119"/>
              <w:ind w:left="36" w:right="120"/>
              <w:jc w:val="center"/>
            </w:pPr>
            <w:r w:rsidRPr="005F2C5B">
              <w:rPr>
                <w:spacing w:val="-2"/>
              </w:rPr>
              <w:t>deadline</w:t>
            </w:r>
          </w:p>
        </w:tc>
        <w:tc>
          <w:tcPr>
            <w:tcW w:w="1702" w:type="dxa"/>
          </w:tcPr>
          <w:p w14:paraId="71BFA35E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4"/>
              </w:rPr>
              <w:t>Date</w:t>
            </w:r>
          </w:p>
        </w:tc>
        <w:tc>
          <w:tcPr>
            <w:tcW w:w="1561" w:type="dxa"/>
          </w:tcPr>
          <w:p w14:paraId="5FEB4927" w14:textId="77777777" w:rsidR="00DB59C3" w:rsidRPr="005F2C5B" w:rsidRDefault="00DB59C3" w:rsidP="001C3C31">
            <w:pPr>
              <w:pStyle w:val="TableParagraph"/>
              <w:ind w:left="0"/>
            </w:pPr>
          </w:p>
        </w:tc>
        <w:tc>
          <w:tcPr>
            <w:tcW w:w="3352" w:type="dxa"/>
          </w:tcPr>
          <w:p w14:paraId="60624EAF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6"/>
              </w:rPr>
              <w:t>Proposal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2"/>
              </w:rPr>
              <w:t>deadline</w:t>
            </w:r>
          </w:p>
        </w:tc>
      </w:tr>
      <w:tr w:rsidR="00DB59C3" w:rsidRPr="005F2C5B" w14:paraId="79982C4F" w14:textId="77777777" w:rsidTr="00DB59C3">
        <w:trPr>
          <w:trHeight w:val="647"/>
        </w:trPr>
        <w:tc>
          <w:tcPr>
            <w:tcW w:w="569" w:type="dxa"/>
          </w:tcPr>
          <w:p w14:paraId="38F6ECE5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8</w:t>
            </w:r>
          </w:p>
        </w:tc>
        <w:tc>
          <w:tcPr>
            <w:tcW w:w="2127" w:type="dxa"/>
          </w:tcPr>
          <w:p w14:paraId="73EADEB6" w14:textId="77777777" w:rsidR="00DB59C3" w:rsidRPr="005F2C5B" w:rsidRDefault="00DB59C3" w:rsidP="001C3C31">
            <w:pPr>
              <w:pStyle w:val="TableParagraph"/>
              <w:spacing w:before="119"/>
              <w:ind w:left="36" w:right="120"/>
              <w:jc w:val="center"/>
            </w:pPr>
            <w:r w:rsidRPr="005F2C5B">
              <w:rPr>
                <w:spacing w:val="-2"/>
              </w:rPr>
              <w:t>status</w:t>
            </w:r>
          </w:p>
        </w:tc>
        <w:tc>
          <w:tcPr>
            <w:tcW w:w="1702" w:type="dxa"/>
          </w:tcPr>
          <w:p w14:paraId="146EDDF0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2"/>
              </w:rPr>
              <w:t>Varchar(10)</w:t>
            </w:r>
          </w:p>
        </w:tc>
        <w:tc>
          <w:tcPr>
            <w:tcW w:w="1561" w:type="dxa"/>
          </w:tcPr>
          <w:p w14:paraId="7C44F05D" w14:textId="77777777" w:rsidR="00DB59C3" w:rsidRPr="005F2C5B" w:rsidRDefault="00DB59C3" w:rsidP="001C3C31">
            <w:pPr>
              <w:pStyle w:val="TableParagraph"/>
              <w:spacing w:before="119"/>
              <w:ind w:left="0" w:right="60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t xml:space="preserve"> </w:t>
            </w:r>
            <w:r w:rsidRPr="005F2C5B">
              <w:rPr>
                <w:spacing w:val="-2"/>
              </w:rPr>
              <w:t>'Pending'</w:t>
            </w:r>
          </w:p>
        </w:tc>
        <w:tc>
          <w:tcPr>
            <w:tcW w:w="3352" w:type="dxa"/>
          </w:tcPr>
          <w:p w14:paraId="7BC6181E" w14:textId="77777777" w:rsidR="00DB59C3" w:rsidRPr="005F2C5B" w:rsidRDefault="00DB59C3" w:rsidP="001C3C31">
            <w:pPr>
              <w:pStyle w:val="TableParagraph"/>
              <w:spacing w:before="98" w:line="264" w:lineRule="exact"/>
              <w:ind w:left="363" w:firstLine="326"/>
            </w:pPr>
            <w:r w:rsidRPr="005F2C5B">
              <w:t xml:space="preserve">Status of the proposal </w:t>
            </w:r>
            <w:r w:rsidRPr="005F2C5B">
              <w:rPr>
                <w:spacing w:val="-6"/>
              </w:rPr>
              <w:t>(Pending/Accepted/Rejected)</w:t>
            </w:r>
          </w:p>
        </w:tc>
      </w:tr>
      <w:tr w:rsidR="00DB59C3" w:rsidRPr="005F2C5B" w14:paraId="24528DD2" w14:textId="77777777" w:rsidTr="00DB59C3">
        <w:trPr>
          <w:trHeight w:val="645"/>
        </w:trPr>
        <w:tc>
          <w:tcPr>
            <w:tcW w:w="569" w:type="dxa"/>
          </w:tcPr>
          <w:p w14:paraId="5DE8C4D0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9</w:t>
            </w:r>
          </w:p>
        </w:tc>
        <w:tc>
          <w:tcPr>
            <w:tcW w:w="2127" w:type="dxa"/>
          </w:tcPr>
          <w:p w14:paraId="45D351FA" w14:textId="77777777" w:rsidR="00DB59C3" w:rsidRPr="005F2C5B" w:rsidRDefault="00DB59C3" w:rsidP="001C3C31">
            <w:pPr>
              <w:pStyle w:val="TableParagraph"/>
              <w:spacing w:before="119"/>
              <w:ind w:left="37" w:right="120"/>
              <w:jc w:val="center"/>
            </w:pPr>
            <w:r w:rsidRPr="005F2C5B">
              <w:rPr>
                <w:spacing w:val="-2"/>
              </w:rPr>
              <w:t>fancy_num</w:t>
            </w:r>
          </w:p>
        </w:tc>
        <w:tc>
          <w:tcPr>
            <w:tcW w:w="1702" w:type="dxa"/>
          </w:tcPr>
          <w:p w14:paraId="56FCCBAB" w14:textId="77777777" w:rsidR="00DB59C3" w:rsidRPr="005F2C5B" w:rsidRDefault="00DB59C3" w:rsidP="001C3C31">
            <w:pPr>
              <w:pStyle w:val="TableParagraph"/>
              <w:spacing w:before="119"/>
              <w:ind w:left="10" w:right="87"/>
              <w:jc w:val="center"/>
            </w:pPr>
            <w:r w:rsidRPr="005F2C5B">
              <w:rPr>
                <w:spacing w:val="-2"/>
              </w:rPr>
              <w:t>Varchar(5)</w:t>
            </w:r>
          </w:p>
        </w:tc>
        <w:tc>
          <w:tcPr>
            <w:tcW w:w="1561" w:type="dxa"/>
          </w:tcPr>
          <w:p w14:paraId="3B1E55E2" w14:textId="5A5401F6" w:rsidR="00DB59C3" w:rsidRPr="005F2C5B" w:rsidRDefault="00DB59C3" w:rsidP="001C3C31">
            <w:pPr>
              <w:pStyle w:val="TableParagraph"/>
              <w:spacing w:before="119"/>
              <w:ind w:left="0" w:right="59"/>
              <w:jc w:val="center"/>
            </w:pPr>
            <w:r w:rsidRPr="005F2C5B">
              <w:rPr>
                <w:spacing w:val="-6"/>
              </w:rPr>
              <w:t>Unique,</w:t>
            </w:r>
            <w:r w:rsidRPr="005F2C5B">
              <w:rPr>
                <w:spacing w:val="-2"/>
              </w:rPr>
              <w:t xml:space="preserve"> </w:t>
            </w:r>
            <w:r w:rsidR="008A2AB8">
              <w:rPr>
                <w:spacing w:val="-2"/>
              </w:rPr>
              <w:t>Null</w:t>
            </w:r>
          </w:p>
        </w:tc>
        <w:tc>
          <w:tcPr>
            <w:tcW w:w="3352" w:type="dxa"/>
          </w:tcPr>
          <w:p w14:paraId="15D1951F" w14:textId="77777777" w:rsidR="00DB59C3" w:rsidRPr="005F2C5B" w:rsidRDefault="00DB59C3" w:rsidP="001C3C31">
            <w:pPr>
              <w:pStyle w:val="TableParagraph"/>
              <w:spacing w:before="97" w:line="264" w:lineRule="exact"/>
              <w:ind w:left="1252" w:right="211" w:hanging="1148"/>
            </w:pPr>
            <w:r w:rsidRPr="005F2C5B">
              <w:rPr>
                <w:spacing w:val="-4"/>
              </w:rPr>
              <w:t>Unique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number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associated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with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 xml:space="preserve">the </w:t>
            </w:r>
            <w:r w:rsidRPr="005F2C5B">
              <w:rPr>
                <w:spacing w:val="-2"/>
              </w:rPr>
              <w:t>proposal</w:t>
            </w:r>
          </w:p>
        </w:tc>
      </w:tr>
      <w:tr w:rsidR="00DB59C3" w:rsidRPr="005F2C5B" w14:paraId="6FB4A518" w14:textId="77777777" w:rsidTr="00DB59C3">
        <w:trPr>
          <w:trHeight w:val="506"/>
        </w:trPr>
        <w:tc>
          <w:tcPr>
            <w:tcW w:w="569" w:type="dxa"/>
          </w:tcPr>
          <w:p w14:paraId="0E1776AD" w14:textId="77777777" w:rsidR="00DB59C3" w:rsidRPr="005F2C5B" w:rsidRDefault="00DB59C3" w:rsidP="001C3C31">
            <w:pPr>
              <w:pStyle w:val="TableParagraph"/>
              <w:spacing w:before="119"/>
              <w:ind w:left="3" w:right="80"/>
              <w:jc w:val="center"/>
            </w:pPr>
            <w:r w:rsidRPr="005F2C5B">
              <w:rPr>
                <w:spacing w:val="-5"/>
              </w:rPr>
              <w:t>10</w:t>
            </w:r>
          </w:p>
        </w:tc>
        <w:tc>
          <w:tcPr>
            <w:tcW w:w="2127" w:type="dxa"/>
          </w:tcPr>
          <w:p w14:paraId="353085F8" w14:textId="77777777" w:rsidR="00DB59C3" w:rsidRPr="005F2C5B" w:rsidRDefault="00DB59C3" w:rsidP="001C3C31">
            <w:pPr>
              <w:pStyle w:val="TableParagraph"/>
              <w:spacing w:before="119"/>
              <w:ind w:left="41" w:right="120"/>
              <w:jc w:val="center"/>
            </w:pPr>
            <w:r w:rsidRPr="005F2C5B">
              <w:rPr>
                <w:spacing w:val="-2"/>
              </w:rPr>
              <w:t>proposal_file</w:t>
            </w:r>
          </w:p>
        </w:tc>
        <w:tc>
          <w:tcPr>
            <w:tcW w:w="1702" w:type="dxa"/>
          </w:tcPr>
          <w:p w14:paraId="21903AA3" w14:textId="77777777" w:rsidR="00DB59C3" w:rsidRPr="005F2C5B" w:rsidRDefault="00DB59C3" w:rsidP="001C3C31">
            <w:pPr>
              <w:pStyle w:val="TableParagraph"/>
              <w:spacing w:before="119"/>
              <w:ind w:left="12" w:right="87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1" w:type="dxa"/>
          </w:tcPr>
          <w:p w14:paraId="352633E4" w14:textId="10F99926" w:rsidR="00DB59C3" w:rsidRPr="005F2C5B" w:rsidRDefault="008A2AB8" w:rsidP="001C3C31">
            <w:pPr>
              <w:pStyle w:val="TableParagraph"/>
              <w:spacing w:before="119"/>
              <w:ind w:left="0" w:right="47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52" w:type="dxa"/>
          </w:tcPr>
          <w:p w14:paraId="15A17FE8" w14:textId="77777777" w:rsidR="00DB59C3" w:rsidRPr="005F2C5B" w:rsidRDefault="00DB59C3" w:rsidP="001C3C31">
            <w:pPr>
              <w:pStyle w:val="TableParagraph"/>
              <w:spacing w:before="119"/>
              <w:ind w:left="5" w:right="87"/>
              <w:jc w:val="center"/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22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proposal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436B2B0F" w14:textId="77777777" w:rsidTr="00DB59C3">
        <w:trPr>
          <w:trHeight w:val="506"/>
        </w:trPr>
        <w:tc>
          <w:tcPr>
            <w:tcW w:w="569" w:type="dxa"/>
          </w:tcPr>
          <w:p w14:paraId="002E844E" w14:textId="77777777" w:rsidR="00DB59C3" w:rsidRPr="005F2C5B" w:rsidRDefault="00DB59C3" w:rsidP="001C3C31">
            <w:pPr>
              <w:pStyle w:val="TableParagraph"/>
              <w:spacing w:before="119"/>
              <w:ind w:left="3" w:right="80"/>
              <w:jc w:val="center"/>
            </w:pPr>
            <w:r w:rsidRPr="005F2C5B">
              <w:rPr>
                <w:spacing w:val="-5"/>
              </w:rPr>
              <w:t>11</w:t>
            </w:r>
          </w:p>
        </w:tc>
        <w:tc>
          <w:tcPr>
            <w:tcW w:w="2127" w:type="dxa"/>
          </w:tcPr>
          <w:p w14:paraId="13965E1C" w14:textId="77777777" w:rsidR="00DB59C3" w:rsidRPr="005F2C5B" w:rsidRDefault="00DB59C3" w:rsidP="001C3C31">
            <w:pPr>
              <w:pStyle w:val="TableParagraph"/>
              <w:spacing w:before="119"/>
              <w:ind w:left="36" w:right="120"/>
              <w:jc w:val="center"/>
            </w:pPr>
            <w:r w:rsidRPr="005F2C5B">
              <w:rPr>
                <w:spacing w:val="-2"/>
              </w:rPr>
              <w:t>locked</w:t>
            </w:r>
          </w:p>
        </w:tc>
        <w:tc>
          <w:tcPr>
            <w:tcW w:w="1702" w:type="dxa"/>
          </w:tcPr>
          <w:p w14:paraId="0AA50D60" w14:textId="77777777" w:rsidR="00DB59C3" w:rsidRPr="005F2C5B" w:rsidRDefault="00DB59C3" w:rsidP="001C3C31">
            <w:pPr>
              <w:pStyle w:val="TableParagraph"/>
              <w:spacing w:before="119"/>
              <w:ind w:left="15" w:right="87"/>
              <w:jc w:val="center"/>
            </w:pPr>
            <w:r w:rsidRPr="005F2C5B">
              <w:rPr>
                <w:spacing w:val="-2"/>
              </w:rPr>
              <w:t>Boolean</w:t>
            </w:r>
          </w:p>
        </w:tc>
        <w:tc>
          <w:tcPr>
            <w:tcW w:w="1561" w:type="dxa"/>
          </w:tcPr>
          <w:p w14:paraId="78FEDC5E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6"/>
              </w:rPr>
              <w:t>Default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2"/>
              </w:rPr>
              <w:t>False</w:t>
            </w:r>
          </w:p>
        </w:tc>
        <w:tc>
          <w:tcPr>
            <w:tcW w:w="3352" w:type="dxa"/>
          </w:tcPr>
          <w:p w14:paraId="6458F2E5" w14:textId="77777777" w:rsidR="00DB59C3" w:rsidRPr="005F2C5B" w:rsidRDefault="00DB59C3" w:rsidP="001C3C31">
            <w:pPr>
              <w:pStyle w:val="TableParagraph"/>
              <w:spacing w:before="119"/>
              <w:ind w:left="2" w:right="87"/>
              <w:jc w:val="center"/>
            </w:pPr>
            <w:r w:rsidRPr="005F2C5B">
              <w:rPr>
                <w:spacing w:val="-6"/>
              </w:rPr>
              <w:t>Whether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the</w:t>
            </w:r>
            <w:r w:rsidRPr="005F2C5B">
              <w:rPr>
                <w:spacing w:val="-5"/>
              </w:rPr>
              <w:t xml:space="preserve"> </w:t>
            </w:r>
            <w:r w:rsidRPr="005F2C5B">
              <w:rPr>
                <w:spacing w:val="-6"/>
              </w:rPr>
              <w:t>proposal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6"/>
              </w:rPr>
              <w:t>is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6"/>
              </w:rPr>
              <w:t>locked or not</w:t>
            </w:r>
          </w:p>
        </w:tc>
      </w:tr>
    </w:tbl>
    <w:p w14:paraId="015FBF8F" w14:textId="77777777" w:rsidR="00DB59C3" w:rsidRPr="005F2C5B" w:rsidRDefault="00DB59C3" w:rsidP="00DB59C3">
      <w:pPr>
        <w:pStyle w:val="BodyText"/>
        <w:rPr>
          <w:rFonts w:ascii="Times New Roman" w:hAnsi="Times New Roman" w:cs="Times New Roman"/>
          <w:b/>
        </w:rPr>
      </w:pPr>
    </w:p>
    <w:p w14:paraId="4EEF005F" w14:textId="77777777" w:rsidR="00DB59C3" w:rsidRPr="005F2C5B" w:rsidRDefault="00DB59C3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tbl_proposalfile</w:t>
      </w:r>
    </w:p>
    <w:p w14:paraId="41EE142E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6588F01E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Foreign key: proposal_id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 proposal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127"/>
        <w:gridCol w:w="1704"/>
        <w:gridCol w:w="1560"/>
        <w:gridCol w:w="3348"/>
      </w:tblGrid>
      <w:tr w:rsidR="00DB59C3" w:rsidRPr="005F2C5B" w14:paraId="3066BAF7" w14:textId="77777777" w:rsidTr="00DB59C3">
        <w:trPr>
          <w:trHeight w:val="503"/>
        </w:trPr>
        <w:tc>
          <w:tcPr>
            <w:tcW w:w="425" w:type="dxa"/>
          </w:tcPr>
          <w:p w14:paraId="65D2E57A" w14:textId="77777777" w:rsidR="00DB59C3" w:rsidRPr="00AD7AFE" w:rsidRDefault="00DB59C3" w:rsidP="001C3C31">
            <w:pPr>
              <w:pStyle w:val="TableParagraph"/>
              <w:spacing w:before="119"/>
              <w:ind w:left="0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66BA5E79" w14:textId="77777777" w:rsidR="00DB59C3" w:rsidRPr="00AD7AFE" w:rsidRDefault="00DB59C3" w:rsidP="001C3C31">
            <w:pPr>
              <w:pStyle w:val="TableParagraph"/>
              <w:spacing w:before="119"/>
              <w:ind w:left="7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16C72A0A" w14:textId="77777777" w:rsidR="00DB59C3" w:rsidRPr="00AD7AFE" w:rsidRDefault="00DB59C3" w:rsidP="001C3C31">
            <w:pPr>
              <w:pStyle w:val="TableParagraph"/>
              <w:spacing w:before="119"/>
              <w:ind w:left="17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71A4928D" w14:textId="77777777" w:rsidR="00DB59C3" w:rsidRPr="00AD7AFE" w:rsidRDefault="00DB59C3" w:rsidP="001C3C31">
            <w:pPr>
              <w:pStyle w:val="TableParagraph"/>
              <w:spacing w:before="119"/>
              <w:ind w:left="10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8" w:type="dxa"/>
          </w:tcPr>
          <w:p w14:paraId="51973205" w14:textId="77777777" w:rsidR="00DB59C3" w:rsidRPr="00AD7AFE" w:rsidRDefault="00DB59C3" w:rsidP="001C3C31">
            <w:pPr>
              <w:pStyle w:val="TableParagraph"/>
              <w:spacing w:before="119"/>
              <w:ind w:left="6" w:right="8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9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DB59C3" w:rsidRPr="005F2C5B" w14:paraId="17484BD5" w14:textId="77777777" w:rsidTr="00DB59C3">
        <w:trPr>
          <w:trHeight w:val="505"/>
        </w:trPr>
        <w:tc>
          <w:tcPr>
            <w:tcW w:w="425" w:type="dxa"/>
          </w:tcPr>
          <w:p w14:paraId="701F64B4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7F673876" w14:textId="77777777" w:rsidR="00DB59C3" w:rsidRPr="005F2C5B" w:rsidRDefault="00DB59C3" w:rsidP="001C3C31">
            <w:pPr>
              <w:pStyle w:val="TableParagraph"/>
              <w:spacing w:before="119"/>
              <w:ind w:left="29" w:right="120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35EDF670" w14:textId="77777777" w:rsidR="00DB59C3" w:rsidRPr="005F2C5B" w:rsidRDefault="00DB59C3" w:rsidP="001C3C31">
            <w:pPr>
              <w:pStyle w:val="TableParagraph"/>
              <w:spacing w:before="119"/>
              <w:ind w:left="5" w:right="84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0513EC00" w14:textId="77777777" w:rsidR="00DB59C3" w:rsidRPr="005F2C5B" w:rsidRDefault="00DB59C3" w:rsidP="001C3C31">
            <w:pPr>
              <w:pStyle w:val="TableParagraph"/>
              <w:spacing w:before="119"/>
              <w:ind w:left="3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68517026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DB59C3" w:rsidRPr="005F2C5B" w14:paraId="74920CB8" w14:textId="77777777" w:rsidTr="00DB59C3">
        <w:trPr>
          <w:trHeight w:val="505"/>
        </w:trPr>
        <w:tc>
          <w:tcPr>
            <w:tcW w:w="425" w:type="dxa"/>
          </w:tcPr>
          <w:p w14:paraId="4B91DEAE" w14:textId="77777777" w:rsidR="00DB59C3" w:rsidRPr="005F2C5B" w:rsidRDefault="00DB59C3" w:rsidP="001C3C31">
            <w:pPr>
              <w:pStyle w:val="TableParagraph"/>
              <w:spacing w:before="119"/>
              <w:ind w:left="0" w:right="80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</w:tcPr>
          <w:p w14:paraId="36188ACF" w14:textId="77777777" w:rsidR="00DB59C3" w:rsidRPr="005F2C5B" w:rsidRDefault="00DB59C3" w:rsidP="001C3C31">
            <w:pPr>
              <w:pStyle w:val="TableParagraph"/>
              <w:spacing w:before="119"/>
              <w:ind w:left="0" w:right="120"/>
              <w:jc w:val="center"/>
            </w:pPr>
            <w:r w:rsidRPr="005F2C5B">
              <w:rPr>
                <w:spacing w:val="-2"/>
              </w:rPr>
              <w:t>proposal_id</w:t>
            </w:r>
          </w:p>
        </w:tc>
        <w:tc>
          <w:tcPr>
            <w:tcW w:w="1704" w:type="dxa"/>
          </w:tcPr>
          <w:p w14:paraId="6691F99E" w14:textId="77777777" w:rsidR="00DB59C3" w:rsidRPr="005F2C5B" w:rsidRDefault="00DB59C3" w:rsidP="001C3C31">
            <w:pPr>
              <w:pStyle w:val="TableParagraph"/>
              <w:spacing w:before="119"/>
              <w:ind w:left="0" w:right="84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09221B1D" w14:textId="77777777" w:rsidR="00DB59C3" w:rsidRPr="005F2C5B" w:rsidRDefault="00DB59C3" w:rsidP="001C3C31">
            <w:pPr>
              <w:pStyle w:val="TableParagraph"/>
              <w:spacing w:before="119"/>
              <w:ind w:left="0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4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8" w:type="dxa"/>
          </w:tcPr>
          <w:p w14:paraId="7C76CC8C" w14:textId="7290662E" w:rsidR="00DB59C3" w:rsidRPr="005F2C5B" w:rsidRDefault="00BE1516" w:rsidP="001C3C31">
            <w:pPr>
              <w:pStyle w:val="TableParagraph"/>
              <w:spacing w:before="119"/>
              <w:ind w:left="6" w:right="80"/>
              <w:jc w:val="center"/>
            </w:pPr>
            <w:r>
              <w:rPr>
                <w:spacing w:val="-6"/>
              </w:rPr>
              <w:t>Id of proposal submtted</w:t>
            </w:r>
          </w:p>
        </w:tc>
      </w:tr>
      <w:tr w:rsidR="00DB59C3" w:rsidRPr="005F2C5B" w14:paraId="2EF82BCA" w14:textId="77777777" w:rsidTr="00DB59C3">
        <w:trPr>
          <w:trHeight w:val="505"/>
        </w:trPr>
        <w:tc>
          <w:tcPr>
            <w:tcW w:w="425" w:type="dxa"/>
          </w:tcPr>
          <w:p w14:paraId="30223937" w14:textId="3CB4BDD2" w:rsidR="00DB59C3" w:rsidRPr="005F2C5B" w:rsidRDefault="00DB59C3" w:rsidP="00DB59C3">
            <w:pPr>
              <w:pStyle w:val="TableParagraph"/>
              <w:spacing w:before="119"/>
              <w:ind w:left="0" w:right="80"/>
              <w:jc w:val="center"/>
              <w:rPr>
                <w:spacing w:val="-10"/>
              </w:rPr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</w:tcPr>
          <w:p w14:paraId="2BF9B9DD" w14:textId="7CE2FECC" w:rsidR="00DB59C3" w:rsidRPr="005F2C5B" w:rsidRDefault="00DB59C3" w:rsidP="00DB59C3">
            <w:pPr>
              <w:pStyle w:val="TableParagraph"/>
              <w:spacing w:before="119"/>
              <w:ind w:left="0" w:right="120"/>
              <w:jc w:val="center"/>
              <w:rPr>
                <w:spacing w:val="-2"/>
              </w:rPr>
            </w:pPr>
            <w:r w:rsidRPr="005F2C5B">
              <w:rPr>
                <w:spacing w:val="-4"/>
              </w:rPr>
              <w:t>file</w:t>
            </w:r>
          </w:p>
        </w:tc>
        <w:tc>
          <w:tcPr>
            <w:tcW w:w="1704" w:type="dxa"/>
          </w:tcPr>
          <w:p w14:paraId="265C26AF" w14:textId="2B55CC53" w:rsidR="00DB59C3" w:rsidRPr="005F2C5B" w:rsidRDefault="00DB59C3" w:rsidP="00DB59C3">
            <w:pPr>
              <w:pStyle w:val="TableParagraph"/>
              <w:spacing w:before="119"/>
              <w:ind w:left="0" w:right="84"/>
              <w:jc w:val="center"/>
              <w:rPr>
                <w:spacing w:val="-5"/>
              </w:rPr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3844C16B" w14:textId="77777777" w:rsidR="00DB59C3" w:rsidRPr="005F2C5B" w:rsidRDefault="00DB59C3" w:rsidP="00DB59C3">
            <w:pPr>
              <w:pStyle w:val="TableParagraph"/>
              <w:spacing w:before="119"/>
              <w:ind w:left="0" w:right="84"/>
              <w:jc w:val="center"/>
              <w:rPr>
                <w:spacing w:val="-6"/>
              </w:rPr>
            </w:pPr>
          </w:p>
        </w:tc>
        <w:tc>
          <w:tcPr>
            <w:tcW w:w="3348" w:type="dxa"/>
          </w:tcPr>
          <w:p w14:paraId="40BD0867" w14:textId="158C5B81" w:rsidR="00DB59C3" w:rsidRPr="005F2C5B" w:rsidRDefault="00DB59C3" w:rsidP="00DB59C3">
            <w:pPr>
              <w:pStyle w:val="TableParagraph"/>
              <w:spacing w:before="119"/>
              <w:ind w:left="6" w:right="80"/>
              <w:jc w:val="center"/>
              <w:rPr>
                <w:spacing w:val="-6"/>
              </w:rPr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9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uploaded</w:t>
            </w:r>
            <w:r w:rsidRPr="005F2C5B">
              <w:rPr>
                <w:spacing w:val="-17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0742F8F4" w14:textId="77777777" w:rsidTr="00DB59C3">
        <w:trPr>
          <w:trHeight w:val="505"/>
        </w:trPr>
        <w:tc>
          <w:tcPr>
            <w:tcW w:w="425" w:type="dxa"/>
          </w:tcPr>
          <w:p w14:paraId="5EE5E972" w14:textId="449F250D" w:rsidR="00DB59C3" w:rsidRPr="005F2C5B" w:rsidRDefault="00DB59C3" w:rsidP="00DB59C3">
            <w:pPr>
              <w:pStyle w:val="TableParagraph"/>
              <w:spacing w:before="119"/>
              <w:ind w:left="0" w:right="80"/>
              <w:jc w:val="center"/>
              <w:rPr>
                <w:spacing w:val="-10"/>
              </w:rPr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</w:tcPr>
          <w:p w14:paraId="3539B42C" w14:textId="285D3E9D" w:rsidR="00DB59C3" w:rsidRPr="005F2C5B" w:rsidRDefault="00DB59C3" w:rsidP="00DB59C3">
            <w:pPr>
              <w:pStyle w:val="TableParagraph"/>
              <w:spacing w:before="119"/>
              <w:ind w:left="0" w:right="120"/>
              <w:jc w:val="center"/>
              <w:rPr>
                <w:spacing w:val="-2"/>
              </w:rPr>
            </w:pPr>
            <w:r w:rsidRPr="005F2C5B">
              <w:rPr>
                <w:spacing w:val="-2"/>
              </w:rPr>
              <w:t>uploaded_at</w:t>
            </w:r>
          </w:p>
        </w:tc>
        <w:tc>
          <w:tcPr>
            <w:tcW w:w="1704" w:type="dxa"/>
          </w:tcPr>
          <w:p w14:paraId="01C1DC32" w14:textId="1C37CD2D" w:rsidR="00DB59C3" w:rsidRPr="005F2C5B" w:rsidRDefault="00DB59C3" w:rsidP="00DB59C3">
            <w:pPr>
              <w:pStyle w:val="TableParagraph"/>
              <w:spacing w:before="119"/>
              <w:ind w:left="0" w:right="84"/>
              <w:jc w:val="center"/>
              <w:rPr>
                <w:spacing w:val="-5"/>
              </w:rPr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05292656" w14:textId="23C6FD68" w:rsidR="00DB59C3" w:rsidRPr="005F2C5B" w:rsidRDefault="00DB59C3" w:rsidP="00DB59C3">
            <w:pPr>
              <w:pStyle w:val="TableParagraph"/>
              <w:spacing w:before="119"/>
              <w:ind w:left="0" w:right="84"/>
              <w:jc w:val="center"/>
              <w:rPr>
                <w:spacing w:val="-6"/>
              </w:rPr>
            </w:pPr>
            <w:r w:rsidRPr="005F2C5B">
              <w:rPr>
                <w:spacing w:val="-6"/>
              </w:rPr>
              <w:t xml:space="preserve">Auto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348" w:type="dxa"/>
          </w:tcPr>
          <w:p w14:paraId="16B05F41" w14:textId="23F45241" w:rsidR="00DB59C3" w:rsidRPr="005F2C5B" w:rsidRDefault="00DB59C3" w:rsidP="00DB59C3">
            <w:pPr>
              <w:pStyle w:val="TableParagraph"/>
              <w:spacing w:before="119"/>
              <w:ind w:left="6" w:right="80"/>
              <w:jc w:val="center"/>
              <w:rPr>
                <w:spacing w:val="-6"/>
              </w:rPr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2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file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 xml:space="preserve">was </w:t>
            </w:r>
            <w:r w:rsidRPr="005F2C5B">
              <w:rPr>
                <w:spacing w:val="-2"/>
              </w:rPr>
              <w:t>uploaded</w:t>
            </w:r>
          </w:p>
        </w:tc>
      </w:tr>
    </w:tbl>
    <w:p w14:paraId="62D266E3" w14:textId="77777777" w:rsidR="00DB59C3" w:rsidRDefault="00DB59C3" w:rsidP="00DB59C3">
      <w:pPr>
        <w:tabs>
          <w:tab w:val="center" w:pos="5257"/>
        </w:tabs>
      </w:pPr>
    </w:p>
    <w:p w14:paraId="1762DA58" w14:textId="77777777" w:rsidR="00DB59C3" w:rsidRPr="005F2C5B" w:rsidRDefault="00DB59C3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tbl_document</w:t>
      </w:r>
    </w:p>
    <w:p w14:paraId="465F2388" w14:textId="77777777" w:rsidR="00DB59C3" w:rsidRPr="005F2C5B" w:rsidRDefault="00DB59C3" w:rsidP="00DB59C3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Primary key: id</w:t>
      </w:r>
    </w:p>
    <w:p w14:paraId="7F1550D3" w14:textId="3DA658E3" w:rsidR="00DB59C3" w:rsidRPr="00F0050A" w:rsidRDefault="00DB59C3" w:rsidP="00F0050A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Foreign key: template_id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5F2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tbl_template, user_id </w:t>
      </w:r>
      <w:r w:rsidRPr="00DB59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references table </w:t>
      </w:r>
      <w:r w:rsidRPr="00DB59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DB59C3" w:rsidRPr="005F2C5B" w14:paraId="14168351" w14:textId="77777777" w:rsidTr="00DB59C3">
        <w:trPr>
          <w:trHeight w:val="504"/>
        </w:trPr>
        <w:tc>
          <w:tcPr>
            <w:tcW w:w="566" w:type="dxa"/>
          </w:tcPr>
          <w:p w14:paraId="6FCA9CF2" w14:textId="77777777" w:rsidR="00DB59C3" w:rsidRPr="00AD7AFE" w:rsidRDefault="00DB59C3" w:rsidP="001C3C31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4AF3D824" w14:textId="77777777" w:rsidR="00DB59C3" w:rsidRPr="00AD7AFE" w:rsidRDefault="00DB59C3" w:rsidP="001C3C31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07B7AA09" w14:textId="77777777" w:rsidR="00DB59C3" w:rsidRPr="00AD7AFE" w:rsidRDefault="00DB59C3" w:rsidP="001C3C31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C02BD4A" w14:textId="77777777" w:rsidR="00DB59C3" w:rsidRPr="00AD7AFE" w:rsidRDefault="00DB59C3" w:rsidP="001C3C31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00248532" w14:textId="77777777" w:rsidR="00DB59C3" w:rsidRPr="00AD7AFE" w:rsidRDefault="00DB59C3" w:rsidP="001C3C31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DB59C3" w:rsidRPr="005F2C5B" w14:paraId="26E630B5" w14:textId="77777777" w:rsidTr="00DB59C3">
        <w:trPr>
          <w:trHeight w:val="506"/>
        </w:trPr>
        <w:tc>
          <w:tcPr>
            <w:tcW w:w="566" w:type="dxa"/>
          </w:tcPr>
          <w:p w14:paraId="3EB87E17" w14:textId="77777777" w:rsidR="00DB59C3" w:rsidRPr="005F2C5B" w:rsidRDefault="00DB59C3" w:rsidP="001C3C31">
            <w:pPr>
              <w:pStyle w:val="TableParagraph"/>
              <w:spacing w:before="116"/>
              <w:ind w:left="0" w:right="77"/>
              <w:jc w:val="center"/>
            </w:pPr>
            <w:r w:rsidRPr="005F2C5B">
              <w:rPr>
                <w:spacing w:val="-10"/>
              </w:rPr>
              <w:t>1</w:t>
            </w:r>
          </w:p>
        </w:tc>
        <w:tc>
          <w:tcPr>
            <w:tcW w:w="2127" w:type="dxa"/>
          </w:tcPr>
          <w:p w14:paraId="46C9FB06" w14:textId="77777777" w:rsidR="00DB59C3" w:rsidRPr="005F2C5B" w:rsidRDefault="00DB59C3" w:rsidP="001C3C31">
            <w:pPr>
              <w:pStyle w:val="TableParagraph"/>
              <w:spacing w:before="116"/>
              <w:ind w:left="34" w:right="120"/>
              <w:jc w:val="center"/>
            </w:pPr>
            <w:r w:rsidRPr="005F2C5B">
              <w:rPr>
                <w:spacing w:val="-5"/>
              </w:rPr>
              <w:t>id</w:t>
            </w:r>
          </w:p>
        </w:tc>
        <w:tc>
          <w:tcPr>
            <w:tcW w:w="1704" w:type="dxa"/>
          </w:tcPr>
          <w:p w14:paraId="4DAFE9D9" w14:textId="77777777" w:rsidR="00DB59C3" w:rsidRPr="005F2C5B" w:rsidRDefault="00DB59C3" w:rsidP="001C3C31">
            <w:pPr>
              <w:pStyle w:val="TableParagraph"/>
              <w:spacing w:before="116"/>
              <w:ind w:left="5" w:right="84"/>
              <w:jc w:val="center"/>
            </w:pPr>
            <w:r w:rsidRPr="005F2C5B">
              <w:rPr>
                <w:spacing w:val="-4"/>
              </w:rPr>
              <w:t>Int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2"/>
              </w:rPr>
              <w:t>(Auto)</w:t>
            </w:r>
          </w:p>
        </w:tc>
        <w:tc>
          <w:tcPr>
            <w:tcW w:w="1560" w:type="dxa"/>
          </w:tcPr>
          <w:p w14:paraId="70AB0D69" w14:textId="77777777" w:rsidR="00DB59C3" w:rsidRPr="005F2C5B" w:rsidRDefault="00DB59C3" w:rsidP="001C3C31">
            <w:pPr>
              <w:pStyle w:val="TableParagraph"/>
              <w:spacing w:before="116"/>
              <w:ind w:left="3" w:right="84"/>
              <w:jc w:val="center"/>
            </w:pPr>
            <w:r w:rsidRPr="005F2C5B">
              <w:rPr>
                <w:spacing w:val="-6"/>
              </w:rPr>
              <w:t>Primary</w:t>
            </w:r>
            <w:r w:rsidRPr="005F2C5B">
              <w:rPr>
                <w:spacing w:val="-3"/>
              </w:rPr>
              <w:t xml:space="preserve"> </w:t>
            </w:r>
            <w:r w:rsidRPr="005F2C5B">
              <w:rPr>
                <w:spacing w:val="-5"/>
              </w:rPr>
              <w:t>Key</w:t>
            </w:r>
          </w:p>
        </w:tc>
        <w:tc>
          <w:tcPr>
            <w:tcW w:w="3349" w:type="dxa"/>
          </w:tcPr>
          <w:p w14:paraId="6D2E5E57" w14:textId="77777777" w:rsidR="00DB59C3" w:rsidRPr="005F2C5B" w:rsidRDefault="00DB59C3" w:rsidP="001C3C31">
            <w:pPr>
              <w:pStyle w:val="TableParagraph"/>
              <w:spacing w:before="116"/>
              <w:ind w:left="1" w:right="81"/>
              <w:jc w:val="center"/>
            </w:pPr>
            <w:r w:rsidRPr="005F2C5B">
              <w:rPr>
                <w:spacing w:val="-4"/>
              </w:rPr>
              <w:t>Primary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key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>of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table</w:t>
            </w:r>
          </w:p>
        </w:tc>
      </w:tr>
      <w:tr w:rsidR="00DB59C3" w:rsidRPr="005F2C5B" w14:paraId="57102838" w14:textId="77777777" w:rsidTr="00DB59C3">
        <w:trPr>
          <w:trHeight w:val="647"/>
        </w:trPr>
        <w:tc>
          <w:tcPr>
            <w:tcW w:w="566" w:type="dxa"/>
          </w:tcPr>
          <w:p w14:paraId="67E76864" w14:textId="77777777" w:rsidR="00DB59C3" w:rsidRPr="005F2C5B" w:rsidRDefault="00DB59C3" w:rsidP="001C3C31">
            <w:pPr>
              <w:pStyle w:val="TableParagraph"/>
              <w:spacing w:before="116"/>
              <w:ind w:left="0" w:right="77"/>
              <w:jc w:val="center"/>
            </w:pPr>
            <w:r w:rsidRPr="005F2C5B">
              <w:rPr>
                <w:spacing w:val="-10"/>
              </w:rPr>
              <w:t>2</w:t>
            </w:r>
          </w:p>
        </w:tc>
        <w:tc>
          <w:tcPr>
            <w:tcW w:w="2127" w:type="dxa"/>
          </w:tcPr>
          <w:p w14:paraId="339CBFF6" w14:textId="77777777" w:rsidR="00DB59C3" w:rsidRPr="005F2C5B" w:rsidRDefault="00DB59C3" w:rsidP="001C3C31">
            <w:pPr>
              <w:pStyle w:val="TableParagraph"/>
              <w:spacing w:before="116"/>
              <w:ind w:left="49" w:right="120"/>
              <w:jc w:val="center"/>
            </w:pPr>
            <w:r w:rsidRPr="005F2C5B">
              <w:rPr>
                <w:spacing w:val="-2"/>
              </w:rPr>
              <w:t>user_id</w:t>
            </w:r>
          </w:p>
        </w:tc>
        <w:tc>
          <w:tcPr>
            <w:tcW w:w="1704" w:type="dxa"/>
          </w:tcPr>
          <w:p w14:paraId="1F7D0EF8" w14:textId="77777777" w:rsidR="00DB59C3" w:rsidRPr="005F2C5B" w:rsidRDefault="00DB59C3" w:rsidP="001C3C31">
            <w:pPr>
              <w:pStyle w:val="TableParagraph"/>
              <w:spacing w:before="116"/>
              <w:ind w:left="0" w:right="84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1BB40854" w14:textId="77777777" w:rsidR="00DB59C3" w:rsidRPr="005F2C5B" w:rsidRDefault="00DB59C3" w:rsidP="001C3C31">
            <w:pPr>
              <w:pStyle w:val="TableParagraph"/>
              <w:spacing w:before="116"/>
              <w:ind w:left="1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64B035E3" w14:textId="3D4FD6D4" w:rsidR="00DB59C3" w:rsidRPr="005F2C5B" w:rsidRDefault="00DB59C3" w:rsidP="001C3C31">
            <w:pPr>
              <w:pStyle w:val="TableParagraph"/>
              <w:spacing w:before="98" w:line="264" w:lineRule="exact"/>
              <w:ind w:left="958" w:hanging="334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6"/>
              </w:rPr>
              <w:t>key</w:t>
            </w:r>
            <w:r w:rsidRPr="005F2C5B">
              <w:rPr>
                <w:spacing w:val="-7"/>
              </w:rPr>
              <w:t xml:space="preserve"> </w:t>
            </w:r>
            <w:r w:rsidR="00BE1516">
              <w:rPr>
                <w:spacing w:val="-6"/>
              </w:rPr>
              <w:t>Id of freelancer who owns the document</w:t>
            </w:r>
            <w:r w:rsidRPr="005F2C5B">
              <w:rPr>
                <w:spacing w:val="-6"/>
              </w:rPr>
              <w:t xml:space="preserve"> </w:t>
            </w:r>
          </w:p>
        </w:tc>
      </w:tr>
      <w:tr w:rsidR="00DB59C3" w:rsidRPr="005F2C5B" w14:paraId="6800C93E" w14:textId="77777777" w:rsidTr="00DB59C3">
        <w:trPr>
          <w:trHeight w:val="503"/>
        </w:trPr>
        <w:tc>
          <w:tcPr>
            <w:tcW w:w="566" w:type="dxa"/>
          </w:tcPr>
          <w:p w14:paraId="21E3D59F" w14:textId="77777777" w:rsidR="00DB59C3" w:rsidRPr="005F2C5B" w:rsidRDefault="00DB59C3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3</w:t>
            </w:r>
          </w:p>
        </w:tc>
        <w:tc>
          <w:tcPr>
            <w:tcW w:w="2127" w:type="dxa"/>
          </w:tcPr>
          <w:p w14:paraId="3C86F01B" w14:textId="77777777" w:rsidR="00DB59C3" w:rsidRPr="005F2C5B" w:rsidRDefault="00DB59C3" w:rsidP="001C3C31">
            <w:pPr>
              <w:pStyle w:val="TableParagraph"/>
              <w:spacing w:before="119"/>
              <w:ind w:left="43" w:right="120"/>
              <w:jc w:val="center"/>
            </w:pPr>
            <w:r w:rsidRPr="005F2C5B">
              <w:rPr>
                <w:spacing w:val="-2"/>
              </w:rPr>
              <w:t>resume_file</w:t>
            </w:r>
          </w:p>
        </w:tc>
        <w:tc>
          <w:tcPr>
            <w:tcW w:w="1704" w:type="dxa"/>
          </w:tcPr>
          <w:p w14:paraId="1FB61041" w14:textId="77777777" w:rsidR="00DB59C3" w:rsidRPr="005F2C5B" w:rsidRDefault="00DB59C3" w:rsidP="001C3C31">
            <w:pPr>
              <w:pStyle w:val="TableParagraph"/>
              <w:spacing w:before="119"/>
              <w:ind w:left="12" w:right="84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269A5C4A" w14:textId="6C78F06A" w:rsidR="00DB59C3" w:rsidRPr="005F2C5B" w:rsidRDefault="008A2AB8" w:rsidP="001C3C31">
            <w:pPr>
              <w:pStyle w:val="TableParagraph"/>
              <w:spacing w:before="119"/>
              <w:ind w:left="1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0AD35216" w14:textId="77777777" w:rsidR="00DB59C3" w:rsidRPr="005F2C5B" w:rsidRDefault="00DB59C3" w:rsidP="001C3C31">
            <w:pPr>
              <w:pStyle w:val="TableParagraph"/>
              <w:spacing w:before="119"/>
              <w:ind w:left="6" w:right="81"/>
              <w:jc w:val="center"/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resume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165411B5" w14:textId="77777777" w:rsidTr="00DB59C3">
        <w:trPr>
          <w:trHeight w:val="506"/>
        </w:trPr>
        <w:tc>
          <w:tcPr>
            <w:tcW w:w="566" w:type="dxa"/>
          </w:tcPr>
          <w:p w14:paraId="013532A8" w14:textId="77777777" w:rsidR="00DB59C3" w:rsidRPr="005F2C5B" w:rsidRDefault="00DB59C3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4</w:t>
            </w:r>
          </w:p>
        </w:tc>
        <w:tc>
          <w:tcPr>
            <w:tcW w:w="2127" w:type="dxa"/>
          </w:tcPr>
          <w:p w14:paraId="70E5166B" w14:textId="77777777" w:rsidR="00DB59C3" w:rsidRPr="005F2C5B" w:rsidRDefault="00DB59C3" w:rsidP="001C3C31">
            <w:pPr>
              <w:pStyle w:val="TableParagraph"/>
              <w:spacing w:before="119"/>
              <w:ind w:left="50" w:right="120"/>
              <w:jc w:val="center"/>
            </w:pPr>
            <w:r w:rsidRPr="005F2C5B">
              <w:rPr>
                <w:spacing w:val="-2"/>
              </w:rPr>
              <w:t>portfolio_file</w:t>
            </w:r>
          </w:p>
        </w:tc>
        <w:tc>
          <w:tcPr>
            <w:tcW w:w="1704" w:type="dxa"/>
          </w:tcPr>
          <w:p w14:paraId="1F99FA57" w14:textId="77777777" w:rsidR="00DB59C3" w:rsidRPr="005F2C5B" w:rsidRDefault="00DB59C3" w:rsidP="001C3C31">
            <w:pPr>
              <w:pStyle w:val="TableParagraph"/>
              <w:spacing w:before="119"/>
              <w:ind w:left="12" w:right="84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7125972C" w14:textId="3D601B07" w:rsidR="00DB59C3" w:rsidRPr="005F2C5B" w:rsidRDefault="008A2AB8" w:rsidP="001C3C31">
            <w:pPr>
              <w:pStyle w:val="TableParagraph"/>
              <w:spacing w:before="119"/>
              <w:ind w:left="1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4A255C55" w14:textId="77777777" w:rsidR="00DB59C3" w:rsidRPr="005F2C5B" w:rsidRDefault="00DB59C3" w:rsidP="001C3C31">
            <w:pPr>
              <w:pStyle w:val="TableParagraph"/>
              <w:spacing w:before="119"/>
              <w:ind w:left="6" w:right="81"/>
              <w:jc w:val="center"/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20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13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4"/>
              </w:rPr>
              <w:t xml:space="preserve"> </w:t>
            </w:r>
            <w:r w:rsidRPr="005F2C5B">
              <w:rPr>
                <w:spacing w:val="-4"/>
              </w:rPr>
              <w:t>portfolio</w:t>
            </w:r>
            <w:r w:rsidRPr="005F2C5B">
              <w:rPr>
                <w:spacing w:val="-10"/>
              </w:rPr>
              <w:t xml:space="preserve"> </w:t>
            </w:r>
            <w:r w:rsidRPr="005F2C5B">
              <w:rPr>
                <w:spacing w:val="-4"/>
              </w:rPr>
              <w:t>file</w:t>
            </w:r>
          </w:p>
        </w:tc>
      </w:tr>
      <w:tr w:rsidR="00DB59C3" w:rsidRPr="005F2C5B" w14:paraId="4E0AEB1B" w14:textId="77777777" w:rsidTr="00DB59C3">
        <w:trPr>
          <w:trHeight w:val="506"/>
        </w:trPr>
        <w:tc>
          <w:tcPr>
            <w:tcW w:w="566" w:type="dxa"/>
          </w:tcPr>
          <w:p w14:paraId="323804A7" w14:textId="77777777" w:rsidR="00DB59C3" w:rsidRPr="005F2C5B" w:rsidRDefault="00DB59C3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5</w:t>
            </w:r>
          </w:p>
        </w:tc>
        <w:tc>
          <w:tcPr>
            <w:tcW w:w="2127" w:type="dxa"/>
          </w:tcPr>
          <w:p w14:paraId="2A17417A" w14:textId="77777777" w:rsidR="00DB59C3" w:rsidRPr="005F2C5B" w:rsidRDefault="00DB59C3" w:rsidP="001C3C31">
            <w:pPr>
              <w:pStyle w:val="TableParagraph"/>
              <w:spacing w:before="119"/>
              <w:ind w:left="48" w:right="120"/>
              <w:jc w:val="center"/>
            </w:pPr>
            <w:r w:rsidRPr="005F2C5B">
              <w:rPr>
                <w:spacing w:val="-2"/>
              </w:rPr>
              <w:t>template_id</w:t>
            </w:r>
          </w:p>
        </w:tc>
        <w:tc>
          <w:tcPr>
            <w:tcW w:w="1704" w:type="dxa"/>
          </w:tcPr>
          <w:p w14:paraId="5937B1BF" w14:textId="77777777" w:rsidR="00DB59C3" w:rsidRPr="005F2C5B" w:rsidRDefault="00DB59C3" w:rsidP="001C3C31">
            <w:pPr>
              <w:pStyle w:val="TableParagraph"/>
              <w:spacing w:before="119"/>
              <w:ind w:left="0" w:right="84"/>
              <w:jc w:val="center"/>
            </w:pPr>
            <w:r w:rsidRPr="005F2C5B">
              <w:rPr>
                <w:spacing w:val="-5"/>
              </w:rPr>
              <w:t>Int</w:t>
            </w:r>
          </w:p>
        </w:tc>
        <w:tc>
          <w:tcPr>
            <w:tcW w:w="1560" w:type="dxa"/>
          </w:tcPr>
          <w:p w14:paraId="48AAD0B7" w14:textId="77777777" w:rsidR="00DB59C3" w:rsidRPr="005F2C5B" w:rsidRDefault="00DB59C3" w:rsidP="001C3C31">
            <w:pPr>
              <w:pStyle w:val="TableParagraph"/>
              <w:spacing w:before="119"/>
              <w:ind w:left="1" w:right="84"/>
              <w:jc w:val="center"/>
            </w:pPr>
            <w:r w:rsidRPr="005F2C5B">
              <w:rPr>
                <w:spacing w:val="-6"/>
              </w:rPr>
              <w:t>Foreign</w:t>
            </w:r>
            <w:r w:rsidRPr="005F2C5B">
              <w:rPr>
                <w:spacing w:val="-5"/>
              </w:rPr>
              <w:t xml:space="preserve"> Key</w:t>
            </w:r>
          </w:p>
        </w:tc>
        <w:tc>
          <w:tcPr>
            <w:tcW w:w="3349" w:type="dxa"/>
          </w:tcPr>
          <w:p w14:paraId="5C15DEA3" w14:textId="600711FD" w:rsidR="00DB59C3" w:rsidRPr="005F2C5B" w:rsidRDefault="00BE1516" w:rsidP="001C3C31">
            <w:pPr>
              <w:pStyle w:val="TableParagraph"/>
              <w:spacing w:before="119"/>
              <w:ind w:left="0" w:right="81"/>
              <w:jc w:val="center"/>
            </w:pPr>
            <w:r>
              <w:rPr>
                <w:spacing w:val="-6"/>
              </w:rPr>
              <w:t>Id of template use choosed</w:t>
            </w:r>
          </w:p>
        </w:tc>
      </w:tr>
      <w:tr w:rsidR="00DB59C3" w:rsidRPr="005F2C5B" w14:paraId="7BAA0A98" w14:textId="77777777" w:rsidTr="00DB59C3">
        <w:trPr>
          <w:trHeight w:val="647"/>
        </w:trPr>
        <w:tc>
          <w:tcPr>
            <w:tcW w:w="566" w:type="dxa"/>
          </w:tcPr>
          <w:p w14:paraId="13EA4720" w14:textId="77777777" w:rsidR="00DB59C3" w:rsidRPr="005F2C5B" w:rsidRDefault="00DB59C3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6</w:t>
            </w:r>
          </w:p>
        </w:tc>
        <w:tc>
          <w:tcPr>
            <w:tcW w:w="2127" w:type="dxa"/>
          </w:tcPr>
          <w:p w14:paraId="1DB741B6" w14:textId="77777777" w:rsidR="00DB59C3" w:rsidRPr="005F2C5B" w:rsidRDefault="00DB59C3" w:rsidP="001C3C31">
            <w:pPr>
              <w:pStyle w:val="TableParagraph"/>
              <w:spacing w:before="119"/>
              <w:ind w:left="45" w:right="120"/>
              <w:jc w:val="center"/>
            </w:pPr>
            <w:r w:rsidRPr="005F2C5B">
              <w:rPr>
                <w:spacing w:val="-2"/>
              </w:rPr>
              <w:t>created_at</w:t>
            </w:r>
          </w:p>
        </w:tc>
        <w:tc>
          <w:tcPr>
            <w:tcW w:w="1704" w:type="dxa"/>
          </w:tcPr>
          <w:p w14:paraId="1A60A79B" w14:textId="77777777" w:rsidR="00DB59C3" w:rsidRPr="005F2C5B" w:rsidRDefault="00DB59C3" w:rsidP="001C3C31">
            <w:pPr>
              <w:pStyle w:val="TableParagraph"/>
              <w:spacing w:before="119"/>
              <w:ind w:left="10" w:right="84"/>
              <w:jc w:val="center"/>
            </w:pPr>
            <w:r w:rsidRPr="005F2C5B">
              <w:rPr>
                <w:spacing w:val="-2"/>
              </w:rPr>
              <w:t>DateTime</w:t>
            </w:r>
          </w:p>
        </w:tc>
        <w:tc>
          <w:tcPr>
            <w:tcW w:w="1560" w:type="dxa"/>
          </w:tcPr>
          <w:p w14:paraId="090A998A" w14:textId="77777777" w:rsidR="00DB59C3" w:rsidRPr="005F2C5B" w:rsidRDefault="00DB59C3" w:rsidP="001C3C31">
            <w:pPr>
              <w:pStyle w:val="TableParagraph"/>
              <w:spacing w:before="119"/>
              <w:ind w:left="6" w:right="84"/>
              <w:jc w:val="center"/>
            </w:pPr>
            <w:r w:rsidRPr="005F2C5B">
              <w:rPr>
                <w:spacing w:val="-6"/>
              </w:rPr>
              <w:t xml:space="preserve">Auto </w:t>
            </w:r>
            <w:r w:rsidRPr="005F2C5B">
              <w:rPr>
                <w:spacing w:val="-5"/>
              </w:rPr>
              <w:t>Add</w:t>
            </w:r>
          </w:p>
        </w:tc>
        <w:tc>
          <w:tcPr>
            <w:tcW w:w="3349" w:type="dxa"/>
          </w:tcPr>
          <w:p w14:paraId="76B0E765" w14:textId="77777777" w:rsidR="00DB59C3" w:rsidRPr="005F2C5B" w:rsidRDefault="00DB59C3" w:rsidP="001C3C31">
            <w:pPr>
              <w:pStyle w:val="TableParagraph"/>
              <w:spacing w:before="100" w:line="264" w:lineRule="exact"/>
              <w:ind w:left="1299" w:right="167" w:hanging="1230"/>
            </w:pPr>
            <w:r w:rsidRPr="005F2C5B">
              <w:rPr>
                <w:spacing w:val="-4"/>
              </w:rPr>
              <w:t>Timestamp</w:t>
            </w:r>
            <w:r w:rsidRPr="005F2C5B">
              <w:rPr>
                <w:spacing w:val="-22"/>
              </w:rPr>
              <w:t xml:space="preserve"> </w:t>
            </w:r>
            <w:r w:rsidRPr="005F2C5B">
              <w:rPr>
                <w:spacing w:val="-4"/>
              </w:rPr>
              <w:t>when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1"/>
              </w:rPr>
              <w:t xml:space="preserve"> </w:t>
            </w:r>
            <w:r w:rsidRPr="005F2C5B">
              <w:rPr>
                <w:spacing w:val="-4"/>
              </w:rPr>
              <w:t>document</w:t>
            </w:r>
            <w:r w:rsidRPr="005F2C5B">
              <w:rPr>
                <w:spacing w:val="-16"/>
              </w:rPr>
              <w:t xml:space="preserve"> </w:t>
            </w:r>
            <w:r w:rsidRPr="005F2C5B">
              <w:rPr>
                <w:spacing w:val="-4"/>
              </w:rPr>
              <w:t xml:space="preserve">was </w:t>
            </w:r>
            <w:r w:rsidRPr="005F2C5B">
              <w:rPr>
                <w:spacing w:val="-2"/>
              </w:rPr>
              <w:t>created</w:t>
            </w:r>
          </w:p>
        </w:tc>
      </w:tr>
      <w:tr w:rsidR="00DB59C3" w:rsidRPr="005F2C5B" w14:paraId="46278717" w14:textId="77777777" w:rsidTr="00DB59C3">
        <w:trPr>
          <w:trHeight w:val="506"/>
        </w:trPr>
        <w:tc>
          <w:tcPr>
            <w:tcW w:w="566" w:type="dxa"/>
          </w:tcPr>
          <w:p w14:paraId="456561A1" w14:textId="77777777" w:rsidR="00DB59C3" w:rsidRPr="005F2C5B" w:rsidRDefault="00DB59C3" w:rsidP="001C3C31">
            <w:pPr>
              <w:pStyle w:val="TableParagraph"/>
              <w:spacing w:before="119"/>
              <w:ind w:left="0" w:right="77"/>
              <w:jc w:val="center"/>
            </w:pPr>
            <w:r w:rsidRPr="005F2C5B">
              <w:rPr>
                <w:spacing w:val="-10"/>
              </w:rPr>
              <w:t>7</w:t>
            </w:r>
          </w:p>
        </w:tc>
        <w:tc>
          <w:tcPr>
            <w:tcW w:w="2127" w:type="dxa"/>
          </w:tcPr>
          <w:p w14:paraId="5D5F336E" w14:textId="77777777" w:rsidR="00DB59C3" w:rsidRPr="005F2C5B" w:rsidRDefault="00DB59C3" w:rsidP="001C3C31">
            <w:pPr>
              <w:pStyle w:val="TableParagraph"/>
              <w:spacing w:before="119"/>
              <w:ind w:left="45" w:right="120"/>
              <w:jc w:val="center"/>
            </w:pPr>
            <w:r w:rsidRPr="005F2C5B">
              <w:rPr>
                <w:spacing w:val="-2"/>
              </w:rPr>
              <w:t>cover_image</w:t>
            </w:r>
          </w:p>
        </w:tc>
        <w:tc>
          <w:tcPr>
            <w:tcW w:w="1704" w:type="dxa"/>
          </w:tcPr>
          <w:p w14:paraId="2844E9EA" w14:textId="77777777" w:rsidR="00DB59C3" w:rsidRPr="005F2C5B" w:rsidRDefault="00DB59C3" w:rsidP="001C3C31">
            <w:pPr>
              <w:pStyle w:val="TableParagraph"/>
              <w:spacing w:before="119"/>
              <w:ind w:left="12" w:right="84"/>
              <w:jc w:val="center"/>
            </w:pPr>
            <w:r w:rsidRPr="005F2C5B">
              <w:rPr>
                <w:spacing w:val="-2"/>
              </w:rPr>
              <w:t>Varchar(255)</w:t>
            </w:r>
          </w:p>
        </w:tc>
        <w:tc>
          <w:tcPr>
            <w:tcW w:w="1560" w:type="dxa"/>
          </w:tcPr>
          <w:p w14:paraId="76CE7F82" w14:textId="46B0994B" w:rsidR="00DB59C3" w:rsidRPr="005F2C5B" w:rsidRDefault="008A2AB8" w:rsidP="001C3C31">
            <w:pPr>
              <w:pStyle w:val="TableParagraph"/>
              <w:spacing w:before="119"/>
              <w:ind w:left="1" w:right="84"/>
              <w:jc w:val="center"/>
            </w:pPr>
            <w:r>
              <w:rPr>
                <w:spacing w:val="-2"/>
              </w:rPr>
              <w:t>Null</w:t>
            </w:r>
          </w:p>
        </w:tc>
        <w:tc>
          <w:tcPr>
            <w:tcW w:w="3349" w:type="dxa"/>
          </w:tcPr>
          <w:p w14:paraId="6AFEA5B2" w14:textId="77777777" w:rsidR="00DB59C3" w:rsidRPr="005F2C5B" w:rsidRDefault="00DB59C3" w:rsidP="001C3C31">
            <w:pPr>
              <w:pStyle w:val="TableParagraph"/>
              <w:spacing w:before="119"/>
              <w:ind w:left="8" w:right="81"/>
              <w:jc w:val="center"/>
            </w:pPr>
            <w:r w:rsidRPr="005F2C5B">
              <w:rPr>
                <w:spacing w:val="-4"/>
              </w:rPr>
              <w:t>Path</w:t>
            </w:r>
            <w:r w:rsidRPr="005F2C5B">
              <w:rPr>
                <w:spacing w:val="-18"/>
              </w:rPr>
              <w:t xml:space="preserve"> </w:t>
            </w:r>
            <w:r w:rsidRPr="005F2C5B">
              <w:rPr>
                <w:spacing w:val="-4"/>
              </w:rPr>
              <w:t>to</w:t>
            </w:r>
            <w:r w:rsidRPr="005F2C5B">
              <w:rPr>
                <w:spacing w:val="-8"/>
              </w:rPr>
              <w:t xml:space="preserve"> </w:t>
            </w:r>
            <w:r w:rsidRPr="005F2C5B">
              <w:rPr>
                <w:spacing w:val="-4"/>
              </w:rPr>
              <w:t>the</w:t>
            </w:r>
            <w:r w:rsidRPr="005F2C5B">
              <w:rPr>
                <w:spacing w:val="-12"/>
              </w:rPr>
              <w:t xml:space="preserve"> </w:t>
            </w:r>
            <w:r w:rsidRPr="005F2C5B">
              <w:rPr>
                <w:spacing w:val="-4"/>
              </w:rPr>
              <w:t>cover</w:t>
            </w:r>
            <w:r w:rsidRPr="005F2C5B">
              <w:rPr>
                <w:spacing w:val="-15"/>
              </w:rPr>
              <w:t xml:space="preserve"> </w:t>
            </w:r>
            <w:r w:rsidRPr="005F2C5B">
              <w:rPr>
                <w:spacing w:val="-4"/>
              </w:rPr>
              <w:t>image</w:t>
            </w:r>
          </w:p>
        </w:tc>
      </w:tr>
    </w:tbl>
    <w:p w14:paraId="20A0133F" w14:textId="77777777" w:rsidR="00F0050A" w:rsidRDefault="00F0050A" w:rsidP="00F0050A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B32FF9E" w14:textId="5E294655" w:rsidR="00DB59C3" w:rsidRPr="00492DAC" w:rsidRDefault="00F0050A" w:rsidP="00492DAC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05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tbl_faq</w:t>
      </w:r>
      <w:r w:rsidRPr="00F005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</w:p>
    <w:p w14:paraId="4EDD42AD" w14:textId="77777777" w:rsidR="00F0050A" w:rsidRPr="00DB59C3" w:rsidRDefault="00DB59C3" w:rsidP="00DB59C3">
      <w:pPr>
        <w:tabs>
          <w:tab w:val="center" w:pos="5257"/>
        </w:tabs>
      </w:pPr>
      <w:r>
        <w:tab/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F0050A" w:rsidRPr="005F2C5B" w14:paraId="49E94CB9" w14:textId="77777777" w:rsidTr="001C3C31">
        <w:trPr>
          <w:trHeight w:val="504"/>
        </w:trPr>
        <w:tc>
          <w:tcPr>
            <w:tcW w:w="566" w:type="dxa"/>
          </w:tcPr>
          <w:p w14:paraId="1953B4DA" w14:textId="77777777" w:rsidR="00F0050A" w:rsidRPr="00AD7AFE" w:rsidRDefault="00F0050A" w:rsidP="001C3C31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3B4DC60B" w14:textId="77777777" w:rsidR="00F0050A" w:rsidRPr="00AD7AFE" w:rsidRDefault="00F0050A" w:rsidP="001C3C31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31B36C56" w14:textId="77777777" w:rsidR="00F0050A" w:rsidRPr="00AD7AFE" w:rsidRDefault="00F0050A" w:rsidP="001C3C31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4B4FFF00" w14:textId="77777777" w:rsidR="00F0050A" w:rsidRPr="00AD7AFE" w:rsidRDefault="00F0050A" w:rsidP="001C3C31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56F68215" w14:textId="77777777" w:rsidR="00F0050A" w:rsidRPr="00AD7AFE" w:rsidRDefault="00F0050A" w:rsidP="001C3C31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6262C0" w:rsidRPr="005F2C5B" w14:paraId="5BBE768D" w14:textId="77777777" w:rsidTr="007267B4">
        <w:trPr>
          <w:trHeight w:val="506"/>
        </w:trPr>
        <w:tc>
          <w:tcPr>
            <w:tcW w:w="566" w:type="dxa"/>
            <w:vAlign w:val="center"/>
          </w:tcPr>
          <w:p w14:paraId="16314108" w14:textId="1FA413A4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7A9891FD" w14:textId="26E6A1CB" w:rsidR="006262C0" w:rsidRPr="005F2C5B" w:rsidRDefault="006262C0" w:rsidP="006262C0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4A259F0E" w14:textId="54304FFE" w:rsidR="006262C0" w:rsidRPr="005F2C5B" w:rsidRDefault="006262C0" w:rsidP="006262C0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2053B793" w14:textId="417328DC" w:rsidR="006262C0" w:rsidRPr="005F2C5B" w:rsidRDefault="006262C0" w:rsidP="006262C0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46B653ED" w14:textId="0A0C0564" w:rsidR="006262C0" w:rsidRPr="005F2C5B" w:rsidRDefault="006262C0" w:rsidP="006262C0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6262C0" w:rsidRPr="005F2C5B" w14:paraId="6E90E606" w14:textId="77777777" w:rsidTr="007267B4">
        <w:trPr>
          <w:trHeight w:val="647"/>
        </w:trPr>
        <w:tc>
          <w:tcPr>
            <w:tcW w:w="566" w:type="dxa"/>
            <w:vAlign w:val="center"/>
          </w:tcPr>
          <w:p w14:paraId="34D6D5B1" w14:textId="0FFE9D5F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30D0B24E" w14:textId="1FCC0DA3" w:rsidR="006262C0" w:rsidRPr="005F2C5B" w:rsidRDefault="006262C0" w:rsidP="006262C0">
            <w:pPr>
              <w:pStyle w:val="TableParagraph"/>
              <w:spacing w:before="116"/>
              <w:ind w:left="49" w:right="120"/>
              <w:jc w:val="center"/>
            </w:pPr>
            <w:r>
              <w:t>question</w:t>
            </w:r>
          </w:p>
        </w:tc>
        <w:tc>
          <w:tcPr>
            <w:tcW w:w="1704" w:type="dxa"/>
            <w:vAlign w:val="center"/>
          </w:tcPr>
          <w:p w14:paraId="51552D5B" w14:textId="4A7829DE" w:rsidR="006262C0" w:rsidRPr="005F2C5B" w:rsidRDefault="006262C0" w:rsidP="006262C0">
            <w:pPr>
              <w:pStyle w:val="TableParagraph"/>
              <w:spacing w:before="116"/>
              <w:ind w:left="0" w:right="84"/>
              <w:jc w:val="center"/>
            </w:pPr>
            <w:r>
              <w:t>Text</w:t>
            </w:r>
          </w:p>
        </w:tc>
        <w:tc>
          <w:tcPr>
            <w:tcW w:w="1560" w:type="dxa"/>
            <w:vAlign w:val="center"/>
          </w:tcPr>
          <w:p w14:paraId="4BB9DFCA" w14:textId="1B5308AB" w:rsidR="006262C0" w:rsidRPr="005F2C5B" w:rsidRDefault="006262C0" w:rsidP="006262C0">
            <w:pPr>
              <w:pStyle w:val="TableParagraph"/>
              <w:spacing w:before="116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34CB1928" w14:textId="62BD1FC5" w:rsidR="006262C0" w:rsidRPr="005F2C5B" w:rsidRDefault="006262C0" w:rsidP="006262C0">
            <w:pPr>
              <w:pStyle w:val="TableParagraph"/>
              <w:spacing w:before="98" w:line="264" w:lineRule="exact"/>
              <w:ind w:left="958" w:hanging="334"/>
            </w:pPr>
            <w:r>
              <w:t>Frequently asked question</w:t>
            </w:r>
          </w:p>
        </w:tc>
      </w:tr>
      <w:tr w:rsidR="006262C0" w:rsidRPr="005F2C5B" w14:paraId="2140D763" w14:textId="77777777" w:rsidTr="007267B4">
        <w:trPr>
          <w:trHeight w:val="503"/>
        </w:trPr>
        <w:tc>
          <w:tcPr>
            <w:tcW w:w="566" w:type="dxa"/>
            <w:vAlign w:val="center"/>
          </w:tcPr>
          <w:p w14:paraId="47D573DB" w14:textId="0ABC044D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lastRenderedPageBreak/>
              <w:t>3</w:t>
            </w:r>
          </w:p>
        </w:tc>
        <w:tc>
          <w:tcPr>
            <w:tcW w:w="2127" w:type="dxa"/>
            <w:vAlign w:val="center"/>
          </w:tcPr>
          <w:p w14:paraId="62CA862D" w14:textId="4692C32C" w:rsidR="006262C0" w:rsidRPr="005F2C5B" w:rsidRDefault="006262C0" w:rsidP="006262C0">
            <w:pPr>
              <w:pStyle w:val="TableParagraph"/>
              <w:spacing w:before="119"/>
              <w:ind w:left="43" w:right="120"/>
              <w:jc w:val="center"/>
            </w:pPr>
            <w:r>
              <w:t>answer</w:t>
            </w:r>
          </w:p>
        </w:tc>
        <w:tc>
          <w:tcPr>
            <w:tcW w:w="1704" w:type="dxa"/>
            <w:vAlign w:val="center"/>
          </w:tcPr>
          <w:p w14:paraId="0E8A6296" w14:textId="1234EF59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Text</w:t>
            </w:r>
          </w:p>
        </w:tc>
        <w:tc>
          <w:tcPr>
            <w:tcW w:w="1560" w:type="dxa"/>
            <w:vAlign w:val="center"/>
          </w:tcPr>
          <w:p w14:paraId="6DF4E018" w14:textId="029ABBA2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6645DD1F" w14:textId="4107CF00" w:rsidR="006262C0" w:rsidRPr="005F2C5B" w:rsidRDefault="006262C0" w:rsidP="006262C0">
            <w:pPr>
              <w:pStyle w:val="TableParagraph"/>
              <w:spacing w:before="119"/>
              <w:ind w:left="6" w:right="81"/>
              <w:jc w:val="center"/>
            </w:pPr>
            <w:r>
              <w:t>Predefined answer to the question</w:t>
            </w:r>
          </w:p>
        </w:tc>
      </w:tr>
      <w:tr w:rsidR="006262C0" w:rsidRPr="005F2C5B" w14:paraId="4FC6D24B" w14:textId="77777777" w:rsidTr="007267B4">
        <w:trPr>
          <w:trHeight w:val="506"/>
        </w:trPr>
        <w:tc>
          <w:tcPr>
            <w:tcW w:w="566" w:type="dxa"/>
            <w:vAlign w:val="center"/>
          </w:tcPr>
          <w:p w14:paraId="4F93C4BC" w14:textId="1B8923B1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72EF3CFB" w14:textId="44BA3B98" w:rsidR="006262C0" w:rsidRPr="005F2C5B" w:rsidRDefault="006262C0" w:rsidP="006262C0">
            <w:pPr>
              <w:pStyle w:val="TableParagraph"/>
              <w:spacing w:before="119"/>
              <w:ind w:left="50" w:right="120"/>
              <w:jc w:val="center"/>
            </w:pPr>
            <w:r>
              <w:t>category</w:t>
            </w:r>
          </w:p>
        </w:tc>
        <w:tc>
          <w:tcPr>
            <w:tcW w:w="1704" w:type="dxa"/>
            <w:vAlign w:val="center"/>
          </w:tcPr>
          <w:p w14:paraId="5F035D79" w14:textId="3B90CB65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Varchar (100)</w:t>
            </w:r>
          </w:p>
        </w:tc>
        <w:tc>
          <w:tcPr>
            <w:tcW w:w="1560" w:type="dxa"/>
            <w:vAlign w:val="center"/>
          </w:tcPr>
          <w:p w14:paraId="1F25C134" w14:textId="0F78926D" w:rsidR="006262C0" w:rsidRPr="005F2C5B" w:rsidRDefault="008A2AB8" w:rsidP="006262C0">
            <w:pPr>
              <w:pStyle w:val="TableParagraph"/>
              <w:spacing w:before="119"/>
              <w:ind w:left="1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06719DFE" w14:textId="1F0CBF2D" w:rsidR="006262C0" w:rsidRPr="005F2C5B" w:rsidRDefault="006262C0" w:rsidP="006262C0">
            <w:pPr>
              <w:pStyle w:val="TableParagraph"/>
              <w:spacing w:before="119"/>
              <w:ind w:left="6" w:right="81"/>
              <w:jc w:val="center"/>
            </w:pPr>
            <w:r>
              <w:t>Category of the FAQ (e.g., "Payment")</w:t>
            </w:r>
          </w:p>
        </w:tc>
      </w:tr>
      <w:tr w:rsidR="006262C0" w:rsidRPr="005F2C5B" w14:paraId="705B724B" w14:textId="77777777" w:rsidTr="007267B4">
        <w:trPr>
          <w:trHeight w:val="506"/>
        </w:trPr>
        <w:tc>
          <w:tcPr>
            <w:tcW w:w="566" w:type="dxa"/>
            <w:vAlign w:val="center"/>
          </w:tcPr>
          <w:p w14:paraId="197E69DB" w14:textId="21409AB8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21AFAB89" w14:textId="2AAB43DF" w:rsidR="006262C0" w:rsidRPr="005F2C5B" w:rsidRDefault="006262C0" w:rsidP="006262C0">
            <w:pPr>
              <w:pStyle w:val="TableParagraph"/>
              <w:spacing w:before="119"/>
              <w:ind w:left="48" w:right="120"/>
              <w:jc w:val="center"/>
            </w:pPr>
            <w:r>
              <w:t>created_at</w:t>
            </w:r>
          </w:p>
        </w:tc>
        <w:tc>
          <w:tcPr>
            <w:tcW w:w="1704" w:type="dxa"/>
            <w:vAlign w:val="center"/>
          </w:tcPr>
          <w:p w14:paraId="6B546A5A" w14:textId="43E3AFD2" w:rsidR="006262C0" w:rsidRPr="005F2C5B" w:rsidRDefault="006262C0" w:rsidP="006262C0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2080F8C1" w14:textId="04747E7E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0ED3D9E9" w14:textId="290AADD6" w:rsidR="006262C0" w:rsidRPr="005F2C5B" w:rsidRDefault="006262C0" w:rsidP="006262C0">
            <w:pPr>
              <w:pStyle w:val="TableParagraph"/>
              <w:spacing w:before="119"/>
              <w:ind w:left="0" w:right="81"/>
              <w:jc w:val="center"/>
            </w:pPr>
            <w:r>
              <w:t>Timestamp of FAQ creation</w:t>
            </w:r>
          </w:p>
        </w:tc>
      </w:tr>
      <w:tr w:rsidR="006262C0" w:rsidRPr="005F2C5B" w14:paraId="356E5C26" w14:textId="77777777" w:rsidTr="007267B4">
        <w:trPr>
          <w:trHeight w:val="647"/>
        </w:trPr>
        <w:tc>
          <w:tcPr>
            <w:tcW w:w="566" w:type="dxa"/>
            <w:vAlign w:val="center"/>
          </w:tcPr>
          <w:p w14:paraId="7F3C9F5A" w14:textId="513273AA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53BA467E" w14:textId="779CD1F4" w:rsidR="006262C0" w:rsidRPr="005F2C5B" w:rsidRDefault="006262C0" w:rsidP="006262C0">
            <w:pPr>
              <w:pStyle w:val="TableParagraph"/>
              <w:spacing w:before="119"/>
              <w:ind w:left="45" w:right="120"/>
              <w:jc w:val="center"/>
            </w:pPr>
            <w:r>
              <w:t>updated_at</w:t>
            </w:r>
          </w:p>
        </w:tc>
        <w:tc>
          <w:tcPr>
            <w:tcW w:w="1704" w:type="dxa"/>
            <w:vAlign w:val="center"/>
          </w:tcPr>
          <w:p w14:paraId="2C2F20EC" w14:textId="76F019BB" w:rsidR="006262C0" w:rsidRPr="005F2C5B" w:rsidRDefault="006262C0" w:rsidP="006262C0">
            <w:pPr>
              <w:pStyle w:val="TableParagraph"/>
              <w:spacing w:before="119"/>
              <w:ind w:left="1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270ECCB6" w14:textId="59889A0C" w:rsidR="006262C0" w:rsidRPr="005F2C5B" w:rsidRDefault="006262C0" w:rsidP="006262C0">
            <w:pPr>
              <w:pStyle w:val="TableParagraph"/>
              <w:spacing w:before="119"/>
              <w:ind w:left="6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7DD026D3" w14:textId="2A25955F" w:rsidR="006262C0" w:rsidRPr="005F2C5B" w:rsidRDefault="006262C0" w:rsidP="006262C0">
            <w:pPr>
              <w:pStyle w:val="TableParagraph"/>
              <w:spacing w:before="100" w:line="264" w:lineRule="exact"/>
              <w:ind w:left="1299" w:right="167" w:hanging="1230"/>
            </w:pPr>
            <w:r>
              <w:t>Timestamp of the last update</w:t>
            </w:r>
          </w:p>
        </w:tc>
      </w:tr>
    </w:tbl>
    <w:p w14:paraId="115DE166" w14:textId="106A8D4E" w:rsidR="006262C0" w:rsidRPr="006262C0" w:rsidRDefault="006262C0" w:rsidP="00E849FF">
      <w:pPr>
        <w:pStyle w:val="ListParagraph"/>
        <w:numPr>
          <w:ilvl w:val="0"/>
          <w:numId w:val="11"/>
        </w:numPr>
        <w:spacing w:before="12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tbl_client_event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user_id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tbl_customuser(id)</w:t>
      </w:r>
      <w:r>
        <w:tab/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6262C0" w:rsidRPr="005F2C5B" w14:paraId="4C246361" w14:textId="77777777" w:rsidTr="005B1970">
        <w:trPr>
          <w:trHeight w:val="504"/>
        </w:trPr>
        <w:tc>
          <w:tcPr>
            <w:tcW w:w="566" w:type="dxa"/>
          </w:tcPr>
          <w:p w14:paraId="599CBAA7" w14:textId="77777777" w:rsidR="006262C0" w:rsidRPr="00AD7AFE" w:rsidRDefault="006262C0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6CB18623" w14:textId="77777777" w:rsidR="006262C0" w:rsidRPr="00AD7AFE" w:rsidRDefault="006262C0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7173D503" w14:textId="77777777" w:rsidR="006262C0" w:rsidRPr="00AD7AFE" w:rsidRDefault="006262C0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03BFCE4D" w14:textId="77777777" w:rsidR="006262C0" w:rsidRPr="00AD7AFE" w:rsidRDefault="006262C0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705A1D56" w14:textId="77777777" w:rsidR="006262C0" w:rsidRPr="00AD7AFE" w:rsidRDefault="006262C0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6262C0" w:rsidRPr="005F2C5B" w14:paraId="46B5F280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2B0552E3" w14:textId="28F8713B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6498F5B" w14:textId="0B0ACB2A" w:rsidR="006262C0" w:rsidRPr="005F2C5B" w:rsidRDefault="006262C0" w:rsidP="006262C0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4F0D5513" w14:textId="5A7AAE36" w:rsidR="006262C0" w:rsidRPr="005F2C5B" w:rsidRDefault="006262C0" w:rsidP="006262C0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4D858A86" w14:textId="7C4E44EA" w:rsidR="006262C0" w:rsidRPr="005F2C5B" w:rsidRDefault="006262C0" w:rsidP="006262C0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1720219B" w14:textId="3A6B095E" w:rsidR="006262C0" w:rsidRPr="005F2C5B" w:rsidRDefault="006262C0" w:rsidP="006262C0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6262C0" w:rsidRPr="005F2C5B" w14:paraId="0E2095C9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4D25055F" w14:textId="0C055807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204BE46E" w14:textId="0562B639" w:rsidR="006262C0" w:rsidRPr="005F2C5B" w:rsidRDefault="006262C0" w:rsidP="006262C0">
            <w:pPr>
              <w:pStyle w:val="TableParagraph"/>
              <w:spacing w:before="116"/>
              <w:ind w:left="49" w:right="120"/>
              <w:jc w:val="center"/>
            </w:pPr>
            <w:r>
              <w:t>user_id</w:t>
            </w:r>
          </w:p>
        </w:tc>
        <w:tc>
          <w:tcPr>
            <w:tcW w:w="1704" w:type="dxa"/>
            <w:vAlign w:val="center"/>
          </w:tcPr>
          <w:p w14:paraId="1A871E6A" w14:textId="7DC469E8" w:rsidR="006262C0" w:rsidRPr="005F2C5B" w:rsidRDefault="006262C0" w:rsidP="006262C0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4CA682CD" w14:textId="2A0AEEB2" w:rsidR="006262C0" w:rsidRPr="005F2C5B" w:rsidRDefault="006262C0" w:rsidP="006262C0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2AF4D874" w14:textId="460BC43F" w:rsidR="006262C0" w:rsidRPr="005F2C5B" w:rsidRDefault="0013262B" w:rsidP="006262C0">
            <w:pPr>
              <w:pStyle w:val="TableParagraph"/>
              <w:spacing w:before="98" w:line="264" w:lineRule="exact"/>
              <w:ind w:left="958" w:hanging="334"/>
            </w:pPr>
            <w:r>
              <w:t>Id of client who create the event</w:t>
            </w:r>
          </w:p>
        </w:tc>
      </w:tr>
      <w:tr w:rsidR="006262C0" w:rsidRPr="005F2C5B" w14:paraId="62FD0D82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131F09FA" w14:textId="11C285C6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28CE7A03" w14:textId="0D3B6F4F" w:rsidR="006262C0" w:rsidRPr="005F2C5B" w:rsidRDefault="006262C0" w:rsidP="006262C0">
            <w:pPr>
              <w:pStyle w:val="TableParagraph"/>
              <w:spacing w:before="119"/>
              <w:ind w:left="43" w:right="120"/>
              <w:jc w:val="center"/>
            </w:pPr>
            <w:r>
              <w:t>title</w:t>
            </w:r>
          </w:p>
        </w:tc>
        <w:tc>
          <w:tcPr>
            <w:tcW w:w="1704" w:type="dxa"/>
            <w:vAlign w:val="center"/>
          </w:tcPr>
          <w:p w14:paraId="142B95CA" w14:textId="2E5E8A47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Varchar (200)</w:t>
            </w:r>
          </w:p>
        </w:tc>
        <w:tc>
          <w:tcPr>
            <w:tcW w:w="1560" w:type="dxa"/>
            <w:vAlign w:val="center"/>
          </w:tcPr>
          <w:p w14:paraId="671E31E9" w14:textId="17DC6C99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0C6D9515" w14:textId="4DB04EBD" w:rsidR="006262C0" w:rsidRPr="005F2C5B" w:rsidRDefault="006262C0" w:rsidP="006262C0">
            <w:pPr>
              <w:pStyle w:val="TableParagraph"/>
              <w:spacing w:before="119"/>
              <w:ind w:left="6" w:right="81"/>
              <w:jc w:val="center"/>
            </w:pPr>
            <w:r>
              <w:t>Title of the event</w:t>
            </w:r>
          </w:p>
        </w:tc>
      </w:tr>
      <w:tr w:rsidR="006262C0" w:rsidRPr="005F2C5B" w14:paraId="5BC2CCE3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20FC2DFD" w14:textId="73B9967A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057CFCC2" w14:textId="60DCFFE1" w:rsidR="006262C0" w:rsidRPr="005F2C5B" w:rsidRDefault="006262C0" w:rsidP="006262C0">
            <w:pPr>
              <w:pStyle w:val="TableParagraph"/>
              <w:spacing w:before="119"/>
              <w:ind w:left="50" w:right="120"/>
              <w:jc w:val="center"/>
            </w:pPr>
            <w:r>
              <w:t>start_time</w:t>
            </w:r>
          </w:p>
        </w:tc>
        <w:tc>
          <w:tcPr>
            <w:tcW w:w="1704" w:type="dxa"/>
            <w:vAlign w:val="center"/>
          </w:tcPr>
          <w:p w14:paraId="26F95AA5" w14:textId="5CDEF1FA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47174050" w14:textId="49112DDD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620B04C4" w14:textId="6EAE7A42" w:rsidR="006262C0" w:rsidRPr="005F2C5B" w:rsidRDefault="006262C0" w:rsidP="006262C0">
            <w:pPr>
              <w:pStyle w:val="TableParagraph"/>
              <w:spacing w:before="119"/>
              <w:ind w:left="6" w:right="81"/>
              <w:jc w:val="center"/>
            </w:pPr>
            <w:r>
              <w:t>Event start time</w:t>
            </w:r>
          </w:p>
        </w:tc>
      </w:tr>
      <w:tr w:rsidR="006262C0" w:rsidRPr="005F2C5B" w14:paraId="5050AC2D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5B3AF9B4" w14:textId="1363AA72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008A550C" w14:textId="06EE61EC" w:rsidR="006262C0" w:rsidRPr="005F2C5B" w:rsidRDefault="006262C0" w:rsidP="006262C0">
            <w:pPr>
              <w:pStyle w:val="TableParagraph"/>
              <w:spacing w:before="119"/>
              <w:ind w:left="48" w:right="120"/>
              <w:jc w:val="center"/>
            </w:pPr>
            <w:r>
              <w:t>end_time</w:t>
            </w:r>
          </w:p>
        </w:tc>
        <w:tc>
          <w:tcPr>
            <w:tcW w:w="1704" w:type="dxa"/>
            <w:vAlign w:val="center"/>
          </w:tcPr>
          <w:p w14:paraId="55ED5AFD" w14:textId="6D482EBC" w:rsidR="006262C0" w:rsidRPr="005F2C5B" w:rsidRDefault="006262C0" w:rsidP="006262C0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0DC88D82" w14:textId="7ADE239C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61E95AE3" w14:textId="70DD759A" w:rsidR="006262C0" w:rsidRPr="005F2C5B" w:rsidRDefault="006262C0" w:rsidP="006262C0">
            <w:pPr>
              <w:pStyle w:val="TableParagraph"/>
              <w:spacing w:before="119"/>
              <w:ind w:left="0" w:right="81"/>
              <w:jc w:val="center"/>
            </w:pPr>
            <w:r>
              <w:t>Event end time</w:t>
            </w:r>
          </w:p>
        </w:tc>
      </w:tr>
      <w:tr w:rsidR="006262C0" w:rsidRPr="005F2C5B" w14:paraId="739DB951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41EA21E6" w14:textId="3939D235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4E234F71" w14:textId="5213A3B4" w:rsidR="006262C0" w:rsidRPr="005F2C5B" w:rsidRDefault="006262C0" w:rsidP="006262C0">
            <w:pPr>
              <w:pStyle w:val="TableParagraph"/>
              <w:spacing w:before="119"/>
              <w:ind w:left="45" w:right="120"/>
              <w:jc w:val="center"/>
            </w:pPr>
            <w:r>
              <w:t>description</w:t>
            </w:r>
          </w:p>
        </w:tc>
        <w:tc>
          <w:tcPr>
            <w:tcW w:w="1704" w:type="dxa"/>
            <w:vAlign w:val="center"/>
          </w:tcPr>
          <w:p w14:paraId="3BAB888E" w14:textId="70B53EB0" w:rsidR="006262C0" w:rsidRPr="005F2C5B" w:rsidRDefault="006262C0" w:rsidP="006262C0">
            <w:pPr>
              <w:pStyle w:val="TableParagraph"/>
              <w:spacing w:before="119"/>
              <w:ind w:left="10" w:right="84"/>
              <w:jc w:val="center"/>
            </w:pPr>
            <w:r>
              <w:t>Text</w:t>
            </w:r>
          </w:p>
        </w:tc>
        <w:tc>
          <w:tcPr>
            <w:tcW w:w="1560" w:type="dxa"/>
            <w:vAlign w:val="center"/>
          </w:tcPr>
          <w:p w14:paraId="3EA275A5" w14:textId="5B441320" w:rsidR="006262C0" w:rsidRPr="005F2C5B" w:rsidRDefault="008A2AB8" w:rsidP="006262C0">
            <w:pPr>
              <w:pStyle w:val="TableParagraph"/>
              <w:spacing w:before="119"/>
              <w:ind w:left="6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79880E69" w14:textId="09712269" w:rsidR="006262C0" w:rsidRPr="005F2C5B" w:rsidRDefault="006262C0" w:rsidP="006262C0">
            <w:pPr>
              <w:pStyle w:val="TableParagraph"/>
              <w:spacing w:before="100" w:line="264" w:lineRule="exact"/>
              <w:ind w:left="1299" w:right="167" w:hanging="1230"/>
            </w:pPr>
            <w:r>
              <w:t>Description of the event</w:t>
            </w:r>
          </w:p>
        </w:tc>
      </w:tr>
      <w:tr w:rsidR="006262C0" w:rsidRPr="005F2C5B" w14:paraId="46EB2DDF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0E4183DD" w14:textId="5441C0ED" w:rsidR="006262C0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14:paraId="026C7C65" w14:textId="7993396F" w:rsidR="006262C0" w:rsidRDefault="006262C0" w:rsidP="006262C0">
            <w:pPr>
              <w:pStyle w:val="TableParagraph"/>
              <w:spacing w:before="119"/>
              <w:ind w:left="45" w:right="120"/>
              <w:jc w:val="center"/>
            </w:pPr>
            <w:r>
              <w:t>prizes_rewards</w:t>
            </w:r>
          </w:p>
        </w:tc>
        <w:tc>
          <w:tcPr>
            <w:tcW w:w="1704" w:type="dxa"/>
            <w:vAlign w:val="center"/>
          </w:tcPr>
          <w:p w14:paraId="16ECF0A2" w14:textId="200F4266" w:rsidR="006262C0" w:rsidRDefault="006262C0" w:rsidP="006262C0">
            <w:pPr>
              <w:pStyle w:val="TableParagraph"/>
              <w:spacing w:before="119"/>
              <w:ind w:left="10" w:right="84"/>
              <w:jc w:val="center"/>
            </w:pPr>
            <w:r>
              <w:t>Text</w:t>
            </w:r>
          </w:p>
        </w:tc>
        <w:tc>
          <w:tcPr>
            <w:tcW w:w="1560" w:type="dxa"/>
            <w:vAlign w:val="center"/>
          </w:tcPr>
          <w:p w14:paraId="1AD82457" w14:textId="2817B08A" w:rsidR="006262C0" w:rsidRDefault="008A2AB8" w:rsidP="006262C0">
            <w:pPr>
              <w:pStyle w:val="TableParagraph"/>
              <w:spacing w:before="119"/>
              <w:ind w:left="6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70F6CB89" w14:textId="4CAA2B93" w:rsidR="006262C0" w:rsidRDefault="006262C0" w:rsidP="006262C0">
            <w:pPr>
              <w:pStyle w:val="TableParagraph"/>
              <w:spacing w:before="100" w:line="264" w:lineRule="exact"/>
              <w:ind w:left="1299" w:right="167" w:hanging="1230"/>
            </w:pPr>
            <w:r>
              <w:t>Details about prizes or rewards</w:t>
            </w:r>
          </w:p>
        </w:tc>
      </w:tr>
    </w:tbl>
    <w:p w14:paraId="3C0F1E64" w14:textId="77777777" w:rsidR="006262C0" w:rsidRDefault="006262C0" w:rsidP="006262C0">
      <w:pPr>
        <w:tabs>
          <w:tab w:val="left" w:pos="1340"/>
        </w:tabs>
      </w:pPr>
    </w:p>
    <w:p w14:paraId="2E24182A" w14:textId="207E2C56" w:rsidR="006262C0" w:rsidRPr="006262C0" w:rsidRDefault="006262C0" w:rsidP="006262C0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tbl_employment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client_id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tbl_customuser(id), freelancer_id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262C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Pr="006262C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6262C0" w:rsidRPr="005F2C5B" w14:paraId="53598D14" w14:textId="77777777" w:rsidTr="005B1970">
        <w:trPr>
          <w:trHeight w:val="504"/>
        </w:trPr>
        <w:tc>
          <w:tcPr>
            <w:tcW w:w="566" w:type="dxa"/>
          </w:tcPr>
          <w:p w14:paraId="74532D0D" w14:textId="77777777" w:rsidR="006262C0" w:rsidRPr="00AD7AFE" w:rsidRDefault="006262C0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35F42F87" w14:textId="77777777" w:rsidR="006262C0" w:rsidRPr="00AD7AFE" w:rsidRDefault="006262C0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73D025C8" w14:textId="77777777" w:rsidR="006262C0" w:rsidRPr="00AD7AFE" w:rsidRDefault="006262C0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13465E66" w14:textId="77777777" w:rsidR="006262C0" w:rsidRPr="00AD7AFE" w:rsidRDefault="006262C0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0DA02289" w14:textId="77777777" w:rsidR="006262C0" w:rsidRPr="00AD7AFE" w:rsidRDefault="006262C0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6262C0" w:rsidRPr="005F2C5B" w14:paraId="6EBB1190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2D8611A8" w14:textId="40EC644A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B602843" w14:textId="1C22BC4B" w:rsidR="006262C0" w:rsidRPr="005F2C5B" w:rsidRDefault="006262C0" w:rsidP="006262C0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02F537BC" w14:textId="05605F46" w:rsidR="006262C0" w:rsidRPr="005F2C5B" w:rsidRDefault="006262C0" w:rsidP="006262C0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1467CCEA" w14:textId="225EAA68" w:rsidR="006262C0" w:rsidRPr="005F2C5B" w:rsidRDefault="006262C0" w:rsidP="006262C0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6D2CE787" w14:textId="5DF46A0B" w:rsidR="006262C0" w:rsidRPr="005F2C5B" w:rsidRDefault="006262C0" w:rsidP="006262C0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6262C0" w:rsidRPr="005F2C5B" w14:paraId="3A8FE40B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199DB455" w14:textId="647CB484" w:rsidR="006262C0" w:rsidRPr="005F2C5B" w:rsidRDefault="006262C0" w:rsidP="006262C0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521BCD76" w14:textId="11544770" w:rsidR="006262C0" w:rsidRPr="005F2C5B" w:rsidRDefault="006262C0" w:rsidP="006262C0">
            <w:pPr>
              <w:pStyle w:val="TableParagraph"/>
              <w:spacing w:before="116"/>
              <w:ind w:left="49" w:right="120"/>
              <w:jc w:val="center"/>
            </w:pPr>
            <w:r>
              <w:t>client_id</w:t>
            </w:r>
          </w:p>
        </w:tc>
        <w:tc>
          <w:tcPr>
            <w:tcW w:w="1704" w:type="dxa"/>
            <w:vAlign w:val="center"/>
          </w:tcPr>
          <w:p w14:paraId="0FA604A2" w14:textId="22DBDB84" w:rsidR="006262C0" w:rsidRPr="005F2C5B" w:rsidRDefault="006262C0" w:rsidP="006262C0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6F0C6961" w14:textId="605C82E2" w:rsidR="006262C0" w:rsidRPr="005F2C5B" w:rsidRDefault="006262C0" w:rsidP="006262C0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4A33A6B9" w14:textId="758F686F" w:rsidR="006262C0" w:rsidRPr="005F2C5B" w:rsidRDefault="0013262B" w:rsidP="006262C0">
            <w:pPr>
              <w:pStyle w:val="TableParagraph"/>
              <w:spacing w:before="98" w:line="264" w:lineRule="exact"/>
              <w:ind w:left="958" w:hanging="334"/>
            </w:pPr>
            <w:r>
              <w:t>Id of client who hire the freelancer</w:t>
            </w:r>
          </w:p>
        </w:tc>
      </w:tr>
      <w:tr w:rsidR="006262C0" w:rsidRPr="005F2C5B" w14:paraId="0136A878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3D2C55DC" w14:textId="5275D278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68E6A6EC" w14:textId="71EDB1D2" w:rsidR="006262C0" w:rsidRPr="005F2C5B" w:rsidRDefault="006262C0" w:rsidP="006262C0">
            <w:pPr>
              <w:pStyle w:val="TableParagraph"/>
              <w:spacing w:before="119"/>
              <w:ind w:left="43" w:right="120"/>
              <w:jc w:val="center"/>
            </w:pPr>
            <w:r>
              <w:t>freelancer_id</w:t>
            </w:r>
          </w:p>
        </w:tc>
        <w:tc>
          <w:tcPr>
            <w:tcW w:w="1704" w:type="dxa"/>
            <w:vAlign w:val="center"/>
          </w:tcPr>
          <w:p w14:paraId="739E88F1" w14:textId="109E18F5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23F88442" w14:textId="7E7970E9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0FF69173" w14:textId="013C8EB5" w:rsidR="006262C0" w:rsidRPr="005F2C5B" w:rsidRDefault="0013262B" w:rsidP="006262C0">
            <w:pPr>
              <w:pStyle w:val="TableParagraph"/>
              <w:spacing w:before="119"/>
              <w:ind w:left="6" w:right="81"/>
              <w:jc w:val="center"/>
            </w:pPr>
            <w:r>
              <w:t>Id of freelancer who has een hired</w:t>
            </w:r>
          </w:p>
        </w:tc>
      </w:tr>
      <w:tr w:rsidR="006262C0" w:rsidRPr="005F2C5B" w14:paraId="3B5BFAD5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28E9C635" w14:textId="7B8E1CD3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2B65A517" w14:textId="69C3D490" w:rsidR="006262C0" w:rsidRPr="005F2C5B" w:rsidRDefault="006262C0" w:rsidP="006262C0">
            <w:pPr>
              <w:pStyle w:val="TableParagraph"/>
              <w:spacing w:before="119"/>
              <w:ind w:left="50" w:right="120"/>
              <w:jc w:val="center"/>
            </w:pPr>
            <w:r>
              <w:t>employment_date</w:t>
            </w:r>
          </w:p>
        </w:tc>
        <w:tc>
          <w:tcPr>
            <w:tcW w:w="1704" w:type="dxa"/>
            <w:vAlign w:val="center"/>
          </w:tcPr>
          <w:p w14:paraId="757B2D6B" w14:textId="620ABBD7" w:rsidR="006262C0" w:rsidRPr="005F2C5B" w:rsidRDefault="006262C0" w:rsidP="006262C0">
            <w:pPr>
              <w:pStyle w:val="TableParagraph"/>
              <w:spacing w:before="119"/>
              <w:ind w:left="12" w:right="84"/>
              <w:jc w:val="center"/>
            </w:pPr>
            <w:r>
              <w:t>Date</w:t>
            </w:r>
          </w:p>
        </w:tc>
        <w:tc>
          <w:tcPr>
            <w:tcW w:w="1560" w:type="dxa"/>
            <w:vAlign w:val="center"/>
          </w:tcPr>
          <w:p w14:paraId="118A6410" w14:textId="194C962A" w:rsidR="006262C0" w:rsidRPr="005F2C5B" w:rsidRDefault="006262C0" w:rsidP="006262C0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052D7130" w14:textId="13F9719A" w:rsidR="006262C0" w:rsidRPr="005F2C5B" w:rsidRDefault="006262C0" w:rsidP="006262C0">
            <w:pPr>
              <w:pStyle w:val="TableParagraph"/>
              <w:spacing w:before="119"/>
              <w:ind w:left="6" w:right="81"/>
              <w:jc w:val="center"/>
            </w:pPr>
            <w:r>
              <w:t>Date the freelancer was hired as an employee</w:t>
            </w:r>
          </w:p>
        </w:tc>
      </w:tr>
      <w:tr w:rsidR="006262C0" w:rsidRPr="005F2C5B" w14:paraId="09931A7B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52B2804A" w14:textId="6ECD0F4E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lastRenderedPageBreak/>
              <w:t>5</w:t>
            </w:r>
          </w:p>
        </w:tc>
        <w:tc>
          <w:tcPr>
            <w:tcW w:w="2127" w:type="dxa"/>
            <w:vAlign w:val="center"/>
          </w:tcPr>
          <w:p w14:paraId="24F07897" w14:textId="31951393" w:rsidR="006262C0" w:rsidRPr="005F2C5B" w:rsidRDefault="006262C0" w:rsidP="006262C0">
            <w:pPr>
              <w:pStyle w:val="TableParagraph"/>
              <w:spacing w:before="119"/>
              <w:ind w:left="48" w:right="120"/>
              <w:jc w:val="center"/>
            </w:pPr>
            <w:r>
              <w:t>job_title</w:t>
            </w:r>
          </w:p>
        </w:tc>
        <w:tc>
          <w:tcPr>
            <w:tcW w:w="1704" w:type="dxa"/>
            <w:vAlign w:val="center"/>
          </w:tcPr>
          <w:p w14:paraId="384F0D4D" w14:textId="4A38925D" w:rsidR="006262C0" w:rsidRPr="005F2C5B" w:rsidRDefault="006262C0" w:rsidP="006262C0">
            <w:pPr>
              <w:pStyle w:val="TableParagraph"/>
              <w:spacing w:before="119"/>
              <w:ind w:left="0" w:right="84"/>
              <w:jc w:val="center"/>
            </w:pPr>
            <w:r>
              <w:t>Varchar (255)</w:t>
            </w:r>
          </w:p>
        </w:tc>
        <w:tc>
          <w:tcPr>
            <w:tcW w:w="1560" w:type="dxa"/>
            <w:vAlign w:val="center"/>
          </w:tcPr>
          <w:p w14:paraId="4BBE11A6" w14:textId="366C6EB8" w:rsidR="006262C0" w:rsidRPr="005F2C5B" w:rsidRDefault="008A2AB8" w:rsidP="006262C0">
            <w:pPr>
              <w:pStyle w:val="TableParagraph"/>
              <w:spacing w:before="119"/>
              <w:ind w:left="1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55B7DC81" w14:textId="4F9A70AC" w:rsidR="006262C0" w:rsidRPr="005F2C5B" w:rsidRDefault="006262C0" w:rsidP="006262C0">
            <w:pPr>
              <w:pStyle w:val="TableParagraph"/>
              <w:spacing w:before="119"/>
              <w:ind w:left="0" w:right="81"/>
              <w:jc w:val="center"/>
            </w:pPr>
            <w:r>
              <w:t>Job title assigned to the freelancer</w:t>
            </w:r>
          </w:p>
        </w:tc>
      </w:tr>
      <w:tr w:rsidR="006262C0" w:rsidRPr="005F2C5B" w14:paraId="05C143C5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6B6B9D73" w14:textId="4C8DA6E3" w:rsidR="006262C0" w:rsidRPr="005F2C5B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1A842A88" w14:textId="7ABB6847" w:rsidR="006262C0" w:rsidRPr="005F2C5B" w:rsidRDefault="006262C0" w:rsidP="006262C0">
            <w:pPr>
              <w:pStyle w:val="TableParagraph"/>
              <w:spacing w:before="119"/>
              <w:ind w:left="45" w:right="120"/>
              <w:jc w:val="center"/>
            </w:pPr>
            <w:r>
              <w:t>salary</w:t>
            </w:r>
          </w:p>
        </w:tc>
        <w:tc>
          <w:tcPr>
            <w:tcW w:w="1704" w:type="dxa"/>
            <w:vAlign w:val="center"/>
          </w:tcPr>
          <w:p w14:paraId="5B6070A8" w14:textId="45976B01" w:rsidR="006262C0" w:rsidRPr="005F2C5B" w:rsidRDefault="006262C0" w:rsidP="006262C0">
            <w:pPr>
              <w:pStyle w:val="TableParagraph"/>
              <w:spacing w:before="119"/>
              <w:ind w:left="10" w:right="84"/>
              <w:jc w:val="center"/>
            </w:pPr>
            <w:r>
              <w:t>Decimal (10, 2)</w:t>
            </w:r>
          </w:p>
        </w:tc>
        <w:tc>
          <w:tcPr>
            <w:tcW w:w="1560" w:type="dxa"/>
            <w:vAlign w:val="center"/>
          </w:tcPr>
          <w:p w14:paraId="1DCEC14A" w14:textId="50E67FE3" w:rsidR="006262C0" w:rsidRPr="005F2C5B" w:rsidRDefault="008A2AB8" w:rsidP="006262C0">
            <w:pPr>
              <w:pStyle w:val="TableParagraph"/>
              <w:spacing w:before="119"/>
              <w:ind w:left="6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1FD9E8B6" w14:textId="27AFB681" w:rsidR="006262C0" w:rsidRPr="005F2C5B" w:rsidRDefault="006262C0" w:rsidP="006262C0">
            <w:pPr>
              <w:pStyle w:val="TableParagraph"/>
              <w:spacing w:before="100" w:line="264" w:lineRule="exact"/>
              <w:ind w:left="1299" w:right="167" w:hanging="1230"/>
            </w:pPr>
            <w:r>
              <w:t>Monthly salary for the freelancer</w:t>
            </w:r>
          </w:p>
        </w:tc>
      </w:tr>
      <w:tr w:rsidR="006262C0" w:rsidRPr="005F2C5B" w14:paraId="5498FE54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62519223" w14:textId="64D8D6E9" w:rsidR="006262C0" w:rsidRDefault="006262C0" w:rsidP="006262C0">
            <w:pPr>
              <w:pStyle w:val="TableParagraph"/>
              <w:spacing w:before="119"/>
              <w:ind w:left="0" w:right="77"/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14:paraId="6E60440B" w14:textId="05087019" w:rsidR="006262C0" w:rsidRDefault="006262C0" w:rsidP="006262C0">
            <w:pPr>
              <w:pStyle w:val="TableParagraph"/>
              <w:spacing w:before="119"/>
              <w:ind w:left="45" w:right="120"/>
              <w:jc w:val="center"/>
            </w:pPr>
            <w:r>
              <w:t>contract_file</w:t>
            </w:r>
          </w:p>
        </w:tc>
        <w:tc>
          <w:tcPr>
            <w:tcW w:w="1704" w:type="dxa"/>
            <w:vAlign w:val="center"/>
          </w:tcPr>
          <w:p w14:paraId="7E1F5972" w14:textId="1D0D3402" w:rsidR="006262C0" w:rsidRDefault="006262C0" w:rsidP="006262C0">
            <w:pPr>
              <w:pStyle w:val="TableParagraph"/>
              <w:spacing w:before="119"/>
              <w:ind w:left="10" w:right="84"/>
              <w:jc w:val="center"/>
            </w:pPr>
            <w:r>
              <w:t>Varchar (255)</w:t>
            </w:r>
          </w:p>
        </w:tc>
        <w:tc>
          <w:tcPr>
            <w:tcW w:w="1560" w:type="dxa"/>
            <w:vAlign w:val="center"/>
          </w:tcPr>
          <w:p w14:paraId="13B76992" w14:textId="627C573F" w:rsidR="006262C0" w:rsidRDefault="008A2AB8" w:rsidP="006262C0">
            <w:pPr>
              <w:pStyle w:val="TableParagraph"/>
              <w:spacing w:before="119"/>
              <w:ind w:left="6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7E59C2F4" w14:textId="033EA67B" w:rsidR="006262C0" w:rsidRDefault="006262C0" w:rsidP="006262C0">
            <w:pPr>
              <w:pStyle w:val="TableParagraph"/>
              <w:spacing w:before="100" w:line="264" w:lineRule="exact"/>
              <w:ind w:left="1299" w:right="167" w:hanging="1230"/>
            </w:pPr>
            <w:r>
              <w:t>Path to the employment contract file</w:t>
            </w:r>
          </w:p>
        </w:tc>
      </w:tr>
    </w:tbl>
    <w:p w14:paraId="1BABF8DA" w14:textId="77777777" w:rsidR="006262C0" w:rsidRDefault="006262C0" w:rsidP="006262C0">
      <w:pPr>
        <w:ind w:firstLine="720"/>
      </w:pPr>
    </w:p>
    <w:p w14:paraId="3D7F26DD" w14:textId="6462DAB2" w:rsidR="006262C0" w:rsidRPr="004E72E7" w:rsidRDefault="004F7E87" w:rsidP="006262C0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F7E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tbl_whatsapp_notifications</w:t>
      </w:r>
      <w:r w:rsidRPr="004F7E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4F7E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user_id </w:t>
      </w:r>
      <w:r w:rsidRPr="004F7E8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 w:rsidRPr="004F7E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4F7E87">
        <w:rPr>
          <w:rFonts w:ascii="Times New Roman" w:eastAsia="Times New Roman" w:hAnsi="Times New Roman" w:cs="Times New Roman"/>
          <w:sz w:val="28"/>
          <w:szCs w:val="28"/>
          <w:lang w:eastAsia="en-IN"/>
        </w:rPr>
        <w:t>table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4F7E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4F7E87" w:rsidRPr="005F2C5B" w14:paraId="1E840205" w14:textId="77777777" w:rsidTr="005B1970">
        <w:trPr>
          <w:trHeight w:val="504"/>
        </w:trPr>
        <w:tc>
          <w:tcPr>
            <w:tcW w:w="566" w:type="dxa"/>
          </w:tcPr>
          <w:p w14:paraId="4A5ACDE8" w14:textId="77777777" w:rsidR="004F7E87" w:rsidRPr="00AD7AFE" w:rsidRDefault="004F7E87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189A1B9E" w14:textId="77777777" w:rsidR="004F7E87" w:rsidRPr="00AD7AFE" w:rsidRDefault="004F7E87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6B224A2C" w14:textId="77777777" w:rsidR="004F7E87" w:rsidRPr="00AD7AFE" w:rsidRDefault="004F7E87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1D8468A8" w14:textId="77777777" w:rsidR="004F7E87" w:rsidRPr="00AD7AFE" w:rsidRDefault="004F7E87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7BAFB371" w14:textId="77777777" w:rsidR="004F7E87" w:rsidRPr="00AD7AFE" w:rsidRDefault="004F7E87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4F7E87" w:rsidRPr="005F2C5B" w14:paraId="1649BCD9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494E38FB" w14:textId="78B86785" w:rsidR="004F7E87" w:rsidRPr="005F2C5B" w:rsidRDefault="004F7E87" w:rsidP="004F7E87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8ECD3BE" w14:textId="1CB8523D" w:rsidR="004F7E87" w:rsidRPr="005F2C5B" w:rsidRDefault="004F7E87" w:rsidP="004F7E87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108402B5" w14:textId="0240395C" w:rsidR="004F7E87" w:rsidRPr="005F2C5B" w:rsidRDefault="004F7E87" w:rsidP="004F7E87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336895B3" w14:textId="197B61ED" w:rsidR="004F7E87" w:rsidRPr="005F2C5B" w:rsidRDefault="004F7E87" w:rsidP="004F7E87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4E43B37E" w14:textId="1F748D3A" w:rsidR="004F7E87" w:rsidRPr="005F2C5B" w:rsidRDefault="004F7E87" w:rsidP="004F7E87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4F7E87" w:rsidRPr="005F2C5B" w14:paraId="7979CDAE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25DE7CAB" w14:textId="11BF457F" w:rsidR="004F7E87" w:rsidRPr="005F2C5B" w:rsidRDefault="004F7E87" w:rsidP="004F7E87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6361698F" w14:textId="4F62887A" w:rsidR="004F7E87" w:rsidRPr="005F2C5B" w:rsidRDefault="004F7E87" w:rsidP="004F7E87">
            <w:pPr>
              <w:pStyle w:val="TableParagraph"/>
              <w:spacing w:before="116"/>
              <w:ind w:left="49" w:right="120"/>
              <w:jc w:val="center"/>
            </w:pPr>
            <w:r>
              <w:t>user_id</w:t>
            </w:r>
          </w:p>
        </w:tc>
        <w:tc>
          <w:tcPr>
            <w:tcW w:w="1704" w:type="dxa"/>
            <w:vAlign w:val="center"/>
          </w:tcPr>
          <w:p w14:paraId="2B1B910E" w14:textId="20A30804" w:rsidR="004F7E87" w:rsidRPr="005F2C5B" w:rsidRDefault="004F7E87" w:rsidP="004F7E87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5B989476" w14:textId="5E95105A" w:rsidR="004F7E87" w:rsidRPr="005F2C5B" w:rsidRDefault="004F7E87" w:rsidP="004F7E87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07844C8F" w14:textId="6B5C7DDC" w:rsidR="004F7E87" w:rsidRPr="005F2C5B" w:rsidRDefault="00E849FF" w:rsidP="004F7E87">
            <w:pPr>
              <w:pStyle w:val="TableParagraph"/>
              <w:spacing w:before="98" w:line="264" w:lineRule="exact"/>
              <w:ind w:left="958" w:hanging="334"/>
            </w:pPr>
            <w:r>
              <w:t>Id of user</w:t>
            </w:r>
          </w:p>
        </w:tc>
      </w:tr>
      <w:tr w:rsidR="004F7E87" w:rsidRPr="005F2C5B" w14:paraId="1377D0C8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50D49435" w14:textId="34169FED" w:rsidR="004F7E87" w:rsidRPr="005F2C5B" w:rsidRDefault="004F7E87" w:rsidP="004F7E87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064682CF" w14:textId="64855F8C" w:rsidR="004F7E87" w:rsidRPr="005F2C5B" w:rsidRDefault="004F7E87" w:rsidP="004F7E87">
            <w:pPr>
              <w:pStyle w:val="TableParagraph"/>
              <w:spacing w:before="119"/>
              <w:ind w:left="43" w:right="120"/>
              <w:jc w:val="center"/>
            </w:pPr>
            <w:r>
              <w:t>message</w:t>
            </w:r>
          </w:p>
        </w:tc>
        <w:tc>
          <w:tcPr>
            <w:tcW w:w="1704" w:type="dxa"/>
            <w:vAlign w:val="center"/>
          </w:tcPr>
          <w:p w14:paraId="5A14F299" w14:textId="4239EEE3" w:rsidR="004F7E87" w:rsidRPr="005F2C5B" w:rsidRDefault="004F7E87" w:rsidP="004F7E87">
            <w:pPr>
              <w:pStyle w:val="TableParagraph"/>
              <w:spacing w:before="119"/>
              <w:ind w:left="12" w:right="84"/>
              <w:jc w:val="center"/>
            </w:pPr>
            <w:r>
              <w:t>Varchar (255)</w:t>
            </w:r>
          </w:p>
        </w:tc>
        <w:tc>
          <w:tcPr>
            <w:tcW w:w="1560" w:type="dxa"/>
            <w:vAlign w:val="center"/>
          </w:tcPr>
          <w:p w14:paraId="70ABC8A5" w14:textId="46678475" w:rsidR="004F7E87" w:rsidRPr="005F2C5B" w:rsidRDefault="004F7E87" w:rsidP="004F7E87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093D65D2" w14:textId="25AF938F" w:rsidR="004F7E87" w:rsidRPr="005F2C5B" w:rsidRDefault="004F7E87" w:rsidP="004F7E87">
            <w:pPr>
              <w:pStyle w:val="TableParagraph"/>
              <w:spacing w:before="119"/>
              <w:ind w:left="6" w:right="81"/>
              <w:jc w:val="center"/>
            </w:pPr>
            <w:r>
              <w:t>Notification message content</w:t>
            </w:r>
          </w:p>
        </w:tc>
      </w:tr>
      <w:tr w:rsidR="004F7E87" w:rsidRPr="005F2C5B" w14:paraId="6E0F0EF3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76913190" w14:textId="6DD86C17" w:rsidR="004F7E87" w:rsidRPr="005F2C5B" w:rsidRDefault="004F7E87" w:rsidP="004F7E87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3B276842" w14:textId="7A5D44F4" w:rsidR="004F7E87" w:rsidRPr="005F2C5B" w:rsidRDefault="004F7E87" w:rsidP="004F7E87">
            <w:pPr>
              <w:pStyle w:val="TableParagraph"/>
              <w:spacing w:before="119"/>
              <w:ind w:left="50" w:right="120"/>
              <w:jc w:val="center"/>
            </w:pPr>
            <w:r>
              <w:t>notification_type</w:t>
            </w:r>
          </w:p>
        </w:tc>
        <w:tc>
          <w:tcPr>
            <w:tcW w:w="1704" w:type="dxa"/>
            <w:vAlign w:val="center"/>
          </w:tcPr>
          <w:p w14:paraId="71D78B0F" w14:textId="0119CE5D" w:rsidR="004F7E87" w:rsidRPr="005F2C5B" w:rsidRDefault="004F7E87" w:rsidP="004F7E87">
            <w:pPr>
              <w:pStyle w:val="TableParagraph"/>
              <w:spacing w:before="119"/>
              <w:ind w:left="12" w:right="84"/>
              <w:jc w:val="center"/>
            </w:pPr>
            <w:r>
              <w:t>Varchar (50)</w:t>
            </w:r>
          </w:p>
        </w:tc>
        <w:tc>
          <w:tcPr>
            <w:tcW w:w="1560" w:type="dxa"/>
            <w:vAlign w:val="center"/>
          </w:tcPr>
          <w:p w14:paraId="74FEAB8B" w14:textId="014993CE" w:rsidR="004F7E87" w:rsidRPr="005F2C5B" w:rsidRDefault="004F7E87" w:rsidP="004F7E87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6907DF51" w14:textId="73F27793" w:rsidR="004F7E87" w:rsidRPr="005F2C5B" w:rsidRDefault="004F7E87" w:rsidP="004F7E87">
            <w:pPr>
              <w:pStyle w:val="TableParagraph"/>
              <w:spacing w:before="119"/>
              <w:ind w:left="6" w:right="81"/>
              <w:jc w:val="center"/>
            </w:pPr>
            <w:r>
              <w:t>Type of notification (e.g., 'Payment')</w:t>
            </w:r>
          </w:p>
        </w:tc>
      </w:tr>
      <w:tr w:rsidR="004F7E87" w:rsidRPr="005F2C5B" w14:paraId="37FA1BE6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52BD6907" w14:textId="7F3BB961" w:rsidR="004F7E87" w:rsidRPr="005F2C5B" w:rsidRDefault="004F7E87" w:rsidP="004F7E87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477308FC" w14:textId="0CDFBE65" w:rsidR="004F7E87" w:rsidRPr="005F2C5B" w:rsidRDefault="004F7E87" w:rsidP="004F7E87">
            <w:pPr>
              <w:pStyle w:val="TableParagraph"/>
              <w:spacing w:before="119"/>
              <w:ind w:left="48" w:right="120"/>
              <w:jc w:val="center"/>
            </w:pPr>
            <w:r>
              <w:t>sent_at</w:t>
            </w:r>
          </w:p>
        </w:tc>
        <w:tc>
          <w:tcPr>
            <w:tcW w:w="1704" w:type="dxa"/>
            <w:vAlign w:val="center"/>
          </w:tcPr>
          <w:p w14:paraId="232C846A" w14:textId="20DDE6B4" w:rsidR="004F7E87" w:rsidRPr="005F2C5B" w:rsidRDefault="004F7E87" w:rsidP="004F7E87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7DE09A51" w14:textId="19A54B9D" w:rsidR="004F7E87" w:rsidRPr="005F2C5B" w:rsidRDefault="004F7E87" w:rsidP="004F7E87">
            <w:pPr>
              <w:pStyle w:val="TableParagraph"/>
              <w:spacing w:before="119"/>
              <w:ind w:left="1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2C8CFE07" w14:textId="78DB5EF2" w:rsidR="004F7E87" w:rsidRPr="005F2C5B" w:rsidRDefault="004F7E87" w:rsidP="004F7E87">
            <w:pPr>
              <w:pStyle w:val="TableParagraph"/>
              <w:spacing w:before="119"/>
              <w:ind w:left="0" w:right="81"/>
              <w:jc w:val="center"/>
            </w:pPr>
            <w:r>
              <w:t>Timestamp of notification sent</w:t>
            </w:r>
          </w:p>
        </w:tc>
      </w:tr>
      <w:tr w:rsidR="004F7E87" w:rsidRPr="005F2C5B" w14:paraId="4865DBD6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110D19BA" w14:textId="482D4193" w:rsidR="004F7E87" w:rsidRPr="005F2C5B" w:rsidRDefault="004F7E87" w:rsidP="004F7E87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3EA0BFE0" w14:textId="379E82D8" w:rsidR="004F7E87" w:rsidRPr="005F2C5B" w:rsidRDefault="004F7E87" w:rsidP="004F7E87">
            <w:pPr>
              <w:pStyle w:val="TableParagraph"/>
              <w:spacing w:before="119"/>
              <w:ind w:left="45" w:right="120"/>
              <w:jc w:val="center"/>
            </w:pPr>
            <w:r>
              <w:t>is_sent</w:t>
            </w:r>
          </w:p>
        </w:tc>
        <w:tc>
          <w:tcPr>
            <w:tcW w:w="1704" w:type="dxa"/>
            <w:vAlign w:val="center"/>
          </w:tcPr>
          <w:p w14:paraId="37EDBCE8" w14:textId="5D8991CC" w:rsidR="004F7E87" w:rsidRPr="005F2C5B" w:rsidRDefault="004F7E87" w:rsidP="004F7E87">
            <w:pPr>
              <w:pStyle w:val="TableParagraph"/>
              <w:spacing w:before="119"/>
              <w:ind w:left="10" w:right="84"/>
              <w:jc w:val="center"/>
            </w:pPr>
            <w:r>
              <w:t>Boolean</w:t>
            </w:r>
          </w:p>
        </w:tc>
        <w:tc>
          <w:tcPr>
            <w:tcW w:w="1560" w:type="dxa"/>
            <w:vAlign w:val="center"/>
          </w:tcPr>
          <w:p w14:paraId="3674E387" w14:textId="1C700DE0" w:rsidR="004F7E87" w:rsidRPr="005F2C5B" w:rsidRDefault="004F7E87" w:rsidP="004F7E87">
            <w:pPr>
              <w:pStyle w:val="TableParagraph"/>
              <w:spacing w:before="119"/>
              <w:ind w:left="6" w:right="84"/>
              <w:jc w:val="center"/>
            </w:pPr>
            <w:r>
              <w:t>Default False</w:t>
            </w:r>
          </w:p>
        </w:tc>
        <w:tc>
          <w:tcPr>
            <w:tcW w:w="3349" w:type="dxa"/>
            <w:vAlign w:val="center"/>
          </w:tcPr>
          <w:p w14:paraId="3D498451" w14:textId="194E60E2" w:rsidR="004F7E87" w:rsidRPr="005F2C5B" w:rsidRDefault="004F7E87" w:rsidP="004F7E87">
            <w:pPr>
              <w:pStyle w:val="TableParagraph"/>
              <w:spacing w:before="100" w:line="264" w:lineRule="exact"/>
              <w:ind w:left="1299" w:right="167" w:hanging="1230"/>
            </w:pPr>
            <w:r>
              <w:t>Indicates if the notification was sent</w:t>
            </w:r>
          </w:p>
        </w:tc>
      </w:tr>
    </w:tbl>
    <w:p w14:paraId="4E315C47" w14:textId="77777777" w:rsidR="004E72E7" w:rsidRDefault="004E72E7" w:rsidP="004E72E7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2291D2A" w14:textId="47B3844E" w:rsidR="004F7E87" w:rsidRPr="004E72E7" w:rsidRDefault="004E72E7" w:rsidP="006262C0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72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tbl_face_verification</w:t>
      </w:r>
      <w:r w:rsidRPr="004E72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4E72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user_id </w:t>
      </w:r>
      <w:r w:rsidRPr="004E72E7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</w:t>
      </w:r>
      <w:r w:rsidRPr="004E72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4E72E7" w:rsidRPr="005F2C5B" w14:paraId="095900AF" w14:textId="77777777" w:rsidTr="005B1970">
        <w:trPr>
          <w:trHeight w:val="504"/>
        </w:trPr>
        <w:tc>
          <w:tcPr>
            <w:tcW w:w="566" w:type="dxa"/>
          </w:tcPr>
          <w:p w14:paraId="7230D3D7" w14:textId="77777777" w:rsidR="004E72E7" w:rsidRPr="00AD7AFE" w:rsidRDefault="004E72E7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563BE201" w14:textId="77777777" w:rsidR="004E72E7" w:rsidRPr="00AD7AFE" w:rsidRDefault="004E72E7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525A26CA" w14:textId="77777777" w:rsidR="004E72E7" w:rsidRPr="00AD7AFE" w:rsidRDefault="004E72E7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678EF8D5" w14:textId="77777777" w:rsidR="004E72E7" w:rsidRPr="00AD7AFE" w:rsidRDefault="004E72E7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72ED0155" w14:textId="77777777" w:rsidR="004E72E7" w:rsidRPr="00AD7AFE" w:rsidRDefault="004E72E7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4E72E7" w:rsidRPr="005F2C5B" w14:paraId="47262FEF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67BF525" w14:textId="21E28A24" w:rsidR="004E72E7" w:rsidRPr="005F2C5B" w:rsidRDefault="004E72E7" w:rsidP="004E72E7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4C784F6D" w14:textId="74358687" w:rsidR="004E72E7" w:rsidRPr="005F2C5B" w:rsidRDefault="004E72E7" w:rsidP="004E72E7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3E8BF146" w14:textId="1DE24A09" w:rsidR="004E72E7" w:rsidRPr="005F2C5B" w:rsidRDefault="004E72E7" w:rsidP="004E72E7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19B3DAC1" w14:textId="46A115C9" w:rsidR="004E72E7" w:rsidRPr="005F2C5B" w:rsidRDefault="004E72E7" w:rsidP="004E72E7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23DBED2A" w14:textId="66ED7A95" w:rsidR="004E72E7" w:rsidRPr="005F2C5B" w:rsidRDefault="004E72E7" w:rsidP="004E72E7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4E72E7" w:rsidRPr="005F2C5B" w14:paraId="01AE8B80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1F09CF33" w14:textId="5CF6D32E" w:rsidR="004E72E7" w:rsidRPr="005F2C5B" w:rsidRDefault="004E72E7" w:rsidP="004E72E7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565E962B" w14:textId="089B0FC8" w:rsidR="004E72E7" w:rsidRPr="005F2C5B" w:rsidRDefault="004E72E7" w:rsidP="004E72E7">
            <w:pPr>
              <w:pStyle w:val="TableParagraph"/>
              <w:spacing w:before="116"/>
              <w:ind w:left="49" w:right="120"/>
              <w:jc w:val="center"/>
            </w:pPr>
            <w:r>
              <w:t>user_id</w:t>
            </w:r>
          </w:p>
        </w:tc>
        <w:tc>
          <w:tcPr>
            <w:tcW w:w="1704" w:type="dxa"/>
            <w:vAlign w:val="center"/>
          </w:tcPr>
          <w:p w14:paraId="05B3C3C5" w14:textId="3A2EA112" w:rsidR="004E72E7" w:rsidRPr="005F2C5B" w:rsidRDefault="004E72E7" w:rsidP="004E72E7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5C6A0F5E" w14:textId="76EED7D5" w:rsidR="004E72E7" w:rsidRPr="005F2C5B" w:rsidRDefault="004E72E7" w:rsidP="004E72E7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6BDC68D4" w14:textId="3FBF33AC" w:rsidR="004E72E7" w:rsidRPr="005F2C5B" w:rsidRDefault="00E849FF" w:rsidP="004E72E7">
            <w:pPr>
              <w:pStyle w:val="TableParagraph"/>
              <w:spacing w:before="98" w:line="264" w:lineRule="exact"/>
              <w:ind w:left="958" w:hanging="334"/>
            </w:pPr>
            <w:r>
              <w:t>Id of user</w:t>
            </w:r>
          </w:p>
        </w:tc>
      </w:tr>
      <w:tr w:rsidR="004E72E7" w:rsidRPr="005F2C5B" w14:paraId="0C5E1D49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202A51FE" w14:textId="453D861D" w:rsidR="004E72E7" w:rsidRPr="005F2C5B" w:rsidRDefault="004E72E7" w:rsidP="004E72E7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1298425D" w14:textId="41DFEA97" w:rsidR="004E72E7" w:rsidRPr="005F2C5B" w:rsidRDefault="004E72E7" w:rsidP="004E72E7">
            <w:pPr>
              <w:pStyle w:val="TableParagraph"/>
              <w:spacing w:before="119"/>
              <w:ind w:left="43" w:right="120"/>
              <w:jc w:val="center"/>
            </w:pPr>
            <w:r>
              <w:t>verification_status</w:t>
            </w:r>
          </w:p>
        </w:tc>
        <w:tc>
          <w:tcPr>
            <w:tcW w:w="1704" w:type="dxa"/>
            <w:vAlign w:val="center"/>
          </w:tcPr>
          <w:p w14:paraId="7636A008" w14:textId="5816BD16" w:rsidR="004E72E7" w:rsidRPr="005F2C5B" w:rsidRDefault="004E72E7" w:rsidP="004E72E7">
            <w:pPr>
              <w:pStyle w:val="TableParagraph"/>
              <w:spacing w:before="119"/>
              <w:ind w:left="12" w:right="84"/>
              <w:jc w:val="center"/>
            </w:pPr>
            <w:r>
              <w:t>Varchar (20)</w:t>
            </w:r>
          </w:p>
        </w:tc>
        <w:tc>
          <w:tcPr>
            <w:tcW w:w="1560" w:type="dxa"/>
            <w:vAlign w:val="center"/>
          </w:tcPr>
          <w:p w14:paraId="28A6403A" w14:textId="4F2A4DAD" w:rsidR="004E72E7" w:rsidRPr="005F2C5B" w:rsidRDefault="004E72E7" w:rsidP="004E72E7">
            <w:pPr>
              <w:pStyle w:val="TableParagraph"/>
              <w:spacing w:before="119"/>
              <w:ind w:left="1" w:right="84"/>
              <w:jc w:val="center"/>
            </w:pPr>
            <w:r>
              <w:t>Default 'Pending'</w:t>
            </w:r>
          </w:p>
        </w:tc>
        <w:tc>
          <w:tcPr>
            <w:tcW w:w="3349" w:type="dxa"/>
            <w:vAlign w:val="center"/>
          </w:tcPr>
          <w:p w14:paraId="0CFACB83" w14:textId="0F60183C" w:rsidR="004E72E7" w:rsidRPr="005F2C5B" w:rsidRDefault="004E72E7" w:rsidP="004E72E7">
            <w:pPr>
              <w:pStyle w:val="TableParagraph"/>
              <w:spacing w:before="119"/>
              <w:ind w:left="6" w:right="81"/>
              <w:jc w:val="center"/>
            </w:pPr>
            <w:r>
              <w:t>Status of face verification</w:t>
            </w:r>
          </w:p>
        </w:tc>
      </w:tr>
      <w:tr w:rsidR="004E72E7" w:rsidRPr="005F2C5B" w14:paraId="6D23E0A5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119631F2" w14:textId="1663B45D" w:rsidR="004E72E7" w:rsidRPr="005F2C5B" w:rsidRDefault="004E72E7" w:rsidP="004E72E7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4A06BBC6" w14:textId="654D598F" w:rsidR="004E72E7" w:rsidRPr="005F2C5B" w:rsidRDefault="004E72E7" w:rsidP="004E72E7">
            <w:pPr>
              <w:pStyle w:val="TableParagraph"/>
              <w:spacing w:before="119"/>
              <w:ind w:left="50" w:right="120"/>
              <w:jc w:val="center"/>
            </w:pPr>
            <w:r>
              <w:t>attempts</w:t>
            </w:r>
          </w:p>
        </w:tc>
        <w:tc>
          <w:tcPr>
            <w:tcW w:w="1704" w:type="dxa"/>
            <w:vAlign w:val="center"/>
          </w:tcPr>
          <w:p w14:paraId="7F5E70DE" w14:textId="1D4A4D00" w:rsidR="004E72E7" w:rsidRPr="005F2C5B" w:rsidRDefault="004E72E7" w:rsidP="004E72E7">
            <w:pPr>
              <w:pStyle w:val="TableParagraph"/>
              <w:spacing w:before="119"/>
              <w:ind w:left="12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651D01F6" w14:textId="1EFC104E" w:rsidR="004E72E7" w:rsidRPr="005F2C5B" w:rsidRDefault="004E72E7" w:rsidP="004E72E7">
            <w:pPr>
              <w:pStyle w:val="TableParagraph"/>
              <w:spacing w:before="119"/>
              <w:ind w:left="1" w:right="84"/>
              <w:jc w:val="center"/>
            </w:pPr>
            <w:r>
              <w:t>Default 0</w:t>
            </w:r>
          </w:p>
        </w:tc>
        <w:tc>
          <w:tcPr>
            <w:tcW w:w="3349" w:type="dxa"/>
            <w:vAlign w:val="center"/>
          </w:tcPr>
          <w:p w14:paraId="24E12A63" w14:textId="6EF3B2E7" w:rsidR="004E72E7" w:rsidRPr="005F2C5B" w:rsidRDefault="004E72E7" w:rsidP="004E72E7">
            <w:pPr>
              <w:pStyle w:val="TableParagraph"/>
              <w:spacing w:before="119"/>
              <w:ind w:left="6" w:right="81"/>
              <w:jc w:val="center"/>
            </w:pPr>
            <w:r>
              <w:t>Number of failed attempts</w:t>
            </w:r>
          </w:p>
        </w:tc>
      </w:tr>
      <w:tr w:rsidR="004E72E7" w:rsidRPr="005F2C5B" w14:paraId="3DE3F95D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146DFB20" w14:textId="603CB9E8" w:rsidR="004E72E7" w:rsidRPr="005F2C5B" w:rsidRDefault="004E72E7" w:rsidP="004E72E7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5A47C4BA" w14:textId="7B081BEB" w:rsidR="004E72E7" w:rsidRPr="005F2C5B" w:rsidRDefault="004E72E7" w:rsidP="004E72E7">
            <w:pPr>
              <w:pStyle w:val="TableParagraph"/>
              <w:spacing w:before="119"/>
              <w:ind w:left="48" w:right="120"/>
              <w:jc w:val="center"/>
            </w:pPr>
            <w:r>
              <w:t>last_attempt_time</w:t>
            </w:r>
          </w:p>
        </w:tc>
        <w:tc>
          <w:tcPr>
            <w:tcW w:w="1704" w:type="dxa"/>
            <w:vAlign w:val="center"/>
          </w:tcPr>
          <w:p w14:paraId="0E530610" w14:textId="5C98F888" w:rsidR="004E72E7" w:rsidRPr="005F2C5B" w:rsidRDefault="004E72E7" w:rsidP="004E72E7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221C5C45" w14:textId="4D37FE4A" w:rsidR="004E72E7" w:rsidRPr="005F2C5B" w:rsidRDefault="008A2AB8" w:rsidP="004E72E7">
            <w:pPr>
              <w:pStyle w:val="TableParagraph"/>
              <w:spacing w:before="119"/>
              <w:ind w:left="1" w:right="84"/>
              <w:jc w:val="center"/>
            </w:pPr>
            <w:r>
              <w:t>Null</w:t>
            </w:r>
          </w:p>
        </w:tc>
        <w:tc>
          <w:tcPr>
            <w:tcW w:w="3349" w:type="dxa"/>
            <w:vAlign w:val="center"/>
          </w:tcPr>
          <w:p w14:paraId="350C8F58" w14:textId="65A1BFBC" w:rsidR="004E72E7" w:rsidRPr="005F2C5B" w:rsidRDefault="004E72E7" w:rsidP="004E72E7">
            <w:pPr>
              <w:pStyle w:val="TableParagraph"/>
              <w:spacing w:before="119"/>
              <w:ind w:left="0" w:right="81"/>
              <w:jc w:val="center"/>
            </w:pPr>
            <w:r>
              <w:t>Timestamp of the last verification attempt</w:t>
            </w:r>
          </w:p>
        </w:tc>
      </w:tr>
    </w:tbl>
    <w:p w14:paraId="7629AAE5" w14:textId="653084A7" w:rsidR="004E72E7" w:rsidRPr="006262C0" w:rsidRDefault="004E72E7" w:rsidP="006262C0">
      <w:pPr>
        <w:sectPr w:rsidR="004E72E7" w:rsidRPr="006262C0" w:rsidSect="00782CA7">
          <w:headerReference w:type="even" r:id="rId11"/>
          <w:headerReference w:type="default" r:id="rId12"/>
          <w:footerReference w:type="even" r:id="rId13"/>
          <w:footerReference w:type="default" r:id="rId14"/>
          <w:pgSz w:w="11930" w:h="16860"/>
          <w:pgMar w:top="1260" w:right="708" w:bottom="1300" w:left="708" w:header="859" w:footer="1102" w:gutter="0"/>
          <w:pgNumType w:start="41"/>
          <w:cols w:space="720"/>
        </w:sectPr>
      </w:pPr>
    </w:p>
    <w:p w14:paraId="57DF1428" w14:textId="767CACA7" w:rsidR="00BF48E8" w:rsidRPr="00BF48E8" w:rsidRDefault="00BF48E8" w:rsidP="00BF48E8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 w:hanging="426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tbl_subscription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user_id </w:t>
      </w:r>
      <w:r w:rsidRPr="00BF48E8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BF48E8" w:rsidRPr="005F2C5B" w14:paraId="0213420B" w14:textId="77777777" w:rsidTr="005B1970">
        <w:trPr>
          <w:trHeight w:val="504"/>
        </w:trPr>
        <w:tc>
          <w:tcPr>
            <w:tcW w:w="566" w:type="dxa"/>
          </w:tcPr>
          <w:p w14:paraId="466EE712" w14:textId="77777777" w:rsidR="00BF48E8" w:rsidRPr="00AD7AFE" w:rsidRDefault="00BF48E8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27A37D4D" w14:textId="77777777" w:rsidR="00BF48E8" w:rsidRPr="00AD7AFE" w:rsidRDefault="00BF48E8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460AABB1" w14:textId="77777777" w:rsidR="00BF48E8" w:rsidRPr="00AD7AFE" w:rsidRDefault="00BF48E8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22699266" w14:textId="77777777" w:rsidR="00BF48E8" w:rsidRPr="00AD7AFE" w:rsidRDefault="00BF48E8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47221883" w14:textId="77777777" w:rsidR="00BF48E8" w:rsidRPr="00AD7AFE" w:rsidRDefault="00BF48E8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BF48E8" w:rsidRPr="005F2C5B" w14:paraId="0EF7DA3B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7D95B6A" w14:textId="6BE1641D" w:rsidR="00BF48E8" w:rsidRPr="005F2C5B" w:rsidRDefault="00BF48E8" w:rsidP="00BF48E8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2894CCED" w14:textId="3854D760" w:rsidR="00BF48E8" w:rsidRPr="005F2C5B" w:rsidRDefault="00BF48E8" w:rsidP="00BF48E8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6F865B4A" w14:textId="41A6A32F" w:rsidR="00BF48E8" w:rsidRPr="005F2C5B" w:rsidRDefault="00BF48E8" w:rsidP="00BF48E8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106912C2" w14:textId="13DC1847" w:rsidR="00BF48E8" w:rsidRPr="005F2C5B" w:rsidRDefault="00BF48E8" w:rsidP="00BF48E8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2A014D1B" w14:textId="69B19CD4" w:rsidR="00BF48E8" w:rsidRPr="005F2C5B" w:rsidRDefault="00BF48E8" w:rsidP="00BF48E8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BF48E8" w:rsidRPr="005F2C5B" w14:paraId="1D645D59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557BBF9B" w14:textId="1C483048" w:rsidR="00BF48E8" w:rsidRPr="005F2C5B" w:rsidRDefault="00BF48E8" w:rsidP="00BF48E8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077283AA" w14:textId="42B78ABA" w:rsidR="00BF48E8" w:rsidRPr="005F2C5B" w:rsidRDefault="00BF48E8" w:rsidP="00BF48E8">
            <w:pPr>
              <w:pStyle w:val="TableParagraph"/>
              <w:spacing w:before="116"/>
              <w:ind w:left="49" w:right="120"/>
              <w:jc w:val="center"/>
            </w:pPr>
            <w:r>
              <w:t>user_id</w:t>
            </w:r>
          </w:p>
        </w:tc>
        <w:tc>
          <w:tcPr>
            <w:tcW w:w="1704" w:type="dxa"/>
            <w:vAlign w:val="center"/>
          </w:tcPr>
          <w:p w14:paraId="4F31C8E1" w14:textId="5BFC6C98" w:rsidR="00BF48E8" w:rsidRPr="005F2C5B" w:rsidRDefault="00BF48E8" w:rsidP="00BF48E8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43F43B73" w14:textId="6A5D53E9" w:rsidR="00BF48E8" w:rsidRPr="005F2C5B" w:rsidRDefault="00BF48E8" w:rsidP="00BF48E8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0B999135" w14:textId="6CB242BB" w:rsidR="00BF48E8" w:rsidRPr="005F2C5B" w:rsidRDefault="00E849FF" w:rsidP="00BF48E8">
            <w:pPr>
              <w:pStyle w:val="TableParagraph"/>
              <w:spacing w:before="98" w:line="264" w:lineRule="exact"/>
              <w:ind w:left="958" w:hanging="334"/>
            </w:pPr>
            <w:r>
              <w:t>Id of user</w:t>
            </w:r>
          </w:p>
        </w:tc>
      </w:tr>
      <w:tr w:rsidR="00BF48E8" w:rsidRPr="005F2C5B" w14:paraId="0CBE4B74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2E5DD090" w14:textId="37FCCBE2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6016E4C0" w14:textId="73F34CA5" w:rsidR="00BF48E8" w:rsidRPr="005F2C5B" w:rsidRDefault="00BF48E8" w:rsidP="00BF48E8">
            <w:pPr>
              <w:pStyle w:val="TableParagraph"/>
              <w:spacing w:before="119"/>
              <w:ind w:left="43" w:right="120"/>
              <w:jc w:val="center"/>
            </w:pPr>
            <w:r>
              <w:t>subscription_type</w:t>
            </w:r>
          </w:p>
        </w:tc>
        <w:tc>
          <w:tcPr>
            <w:tcW w:w="1704" w:type="dxa"/>
            <w:vAlign w:val="center"/>
          </w:tcPr>
          <w:p w14:paraId="69527BAE" w14:textId="6F0F94FA" w:rsidR="00BF48E8" w:rsidRPr="005F2C5B" w:rsidRDefault="00BF48E8" w:rsidP="00BF48E8">
            <w:pPr>
              <w:pStyle w:val="TableParagraph"/>
              <w:spacing w:before="119"/>
              <w:ind w:left="12" w:right="84"/>
              <w:jc w:val="center"/>
            </w:pPr>
            <w:r>
              <w:t>Varchar (20)</w:t>
            </w:r>
          </w:p>
        </w:tc>
        <w:tc>
          <w:tcPr>
            <w:tcW w:w="1560" w:type="dxa"/>
            <w:vAlign w:val="center"/>
          </w:tcPr>
          <w:p w14:paraId="1C5FAB90" w14:textId="19A04619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1D4575A0" w14:textId="10FF17EC" w:rsidR="00BF48E8" w:rsidRPr="005F2C5B" w:rsidRDefault="00BF48E8" w:rsidP="00BF48E8">
            <w:pPr>
              <w:pStyle w:val="TableParagraph"/>
              <w:spacing w:before="119"/>
              <w:ind w:left="6" w:right="81"/>
              <w:jc w:val="center"/>
            </w:pPr>
            <w:r>
              <w:t>Type of subscription (e.g., 'Client')</w:t>
            </w:r>
          </w:p>
        </w:tc>
      </w:tr>
      <w:tr w:rsidR="00BF48E8" w:rsidRPr="005F2C5B" w14:paraId="7F125127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7B6149D3" w14:textId="736384A4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5E5A15B1" w14:textId="161219D2" w:rsidR="00BF48E8" w:rsidRPr="005F2C5B" w:rsidRDefault="00BF48E8" w:rsidP="00BF48E8">
            <w:pPr>
              <w:pStyle w:val="TableParagraph"/>
              <w:spacing w:before="119"/>
              <w:ind w:left="50" w:right="120"/>
              <w:jc w:val="center"/>
            </w:pPr>
            <w:r>
              <w:t>start_date</w:t>
            </w:r>
          </w:p>
        </w:tc>
        <w:tc>
          <w:tcPr>
            <w:tcW w:w="1704" w:type="dxa"/>
            <w:vAlign w:val="center"/>
          </w:tcPr>
          <w:p w14:paraId="40FF12D3" w14:textId="6358ED4F" w:rsidR="00BF48E8" w:rsidRPr="005F2C5B" w:rsidRDefault="00BF48E8" w:rsidP="00BF48E8">
            <w:pPr>
              <w:pStyle w:val="TableParagraph"/>
              <w:spacing w:before="119"/>
              <w:ind w:left="12" w:right="84"/>
              <w:jc w:val="center"/>
            </w:pPr>
            <w:r>
              <w:t>Date</w:t>
            </w:r>
          </w:p>
        </w:tc>
        <w:tc>
          <w:tcPr>
            <w:tcW w:w="1560" w:type="dxa"/>
            <w:vAlign w:val="center"/>
          </w:tcPr>
          <w:p w14:paraId="1481F53B" w14:textId="1A96C731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58A9A456" w14:textId="178AB9BB" w:rsidR="00BF48E8" w:rsidRPr="005F2C5B" w:rsidRDefault="00BF48E8" w:rsidP="00BF48E8">
            <w:pPr>
              <w:pStyle w:val="TableParagraph"/>
              <w:spacing w:before="119"/>
              <w:ind w:left="6" w:right="81"/>
              <w:jc w:val="center"/>
            </w:pPr>
            <w:r>
              <w:t>Subscription start date</w:t>
            </w:r>
          </w:p>
        </w:tc>
      </w:tr>
      <w:tr w:rsidR="00BF48E8" w:rsidRPr="005F2C5B" w14:paraId="45B234C9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7CC0442B" w14:textId="7561BB56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77042153" w14:textId="1D5BFB45" w:rsidR="00BF48E8" w:rsidRPr="005F2C5B" w:rsidRDefault="00BF48E8" w:rsidP="00BF48E8">
            <w:pPr>
              <w:pStyle w:val="TableParagraph"/>
              <w:spacing w:before="119"/>
              <w:ind w:left="48" w:right="120"/>
              <w:jc w:val="center"/>
            </w:pPr>
            <w:r>
              <w:t>end_date</w:t>
            </w:r>
          </w:p>
        </w:tc>
        <w:tc>
          <w:tcPr>
            <w:tcW w:w="1704" w:type="dxa"/>
            <w:vAlign w:val="center"/>
          </w:tcPr>
          <w:p w14:paraId="747F6928" w14:textId="1A0769B6" w:rsidR="00BF48E8" w:rsidRPr="005F2C5B" w:rsidRDefault="00BF48E8" w:rsidP="00BF48E8">
            <w:pPr>
              <w:pStyle w:val="TableParagraph"/>
              <w:spacing w:before="119"/>
              <w:ind w:left="0" w:right="84"/>
              <w:jc w:val="center"/>
            </w:pPr>
            <w:r>
              <w:t>Date</w:t>
            </w:r>
          </w:p>
        </w:tc>
        <w:tc>
          <w:tcPr>
            <w:tcW w:w="1560" w:type="dxa"/>
            <w:vAlign w:val="center"/>
          </w:tcPr>
          <w:p w14:paraId="56F2150C" w14:textId="29C41E90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201E4E65" w14:textId="050DE744" w:rsidR="00BF48E8" w:rsidRPr="005F2C5B" w:rsidRDefault="00BF48E8" w:rsidP="00BF48E8">
            <w:pPr>
              <w:pStyle w:val="TableParagraph"/>
              <w:spacing w:before="119"/>
              <w:ind w:left="0" w:right="81"/>
              <w:jc w:val="center"/>
            </w:pPr>
            <w:r>
              <w:t>Subscription end date</w:t>
            </w:r>
          </w:p>
        </w:tc>
      </w:tr>
      <w:tr w:rsidR="00BF48E8" w:rsidRPr="005F2C5B" w14:paraId="40F5C44C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ADAD4A6" w14:textId="016DC30B" w:rsidR="00BF48E8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781CC93B" w14:textId="6AE03E55" w:rsidR="00BF48E8" w:rsidRDefault="00BF48E8" w:rsidP="00BF48E8">
            <w:pPr>
              <w:pStyle w:val="TableParagraph"/>
              <w:spacing w:before="119"/>
              <w:ind w:left="48" w:right="120"/>
              <w:jc w:val="center"/>
            </w:pPr>
            <w:r>
              <w:t>status</w:t>
            </w:r>
          </w:p>
        </w:tc>
        <w:tc>
          <w:tcPr>
            <w:tcW w:w="1704" w:type="dxa"/>
            <w:vAlign w:val="center"/>
          </w:tcPr>
          <w:p w14:paraId="0360CFFA" w14:textId="37C42BB5" w:rsidR="00BF48E8" w:rsidRDefault="00BF48E8" w:rsidP="00BF48E8">
            <w:pPr>
              <w:pStyle w:val="TableParagraph"/>
              <w:spacing w:before="119"/>
              <w:ind w:left="0" w:right="84"/>
              <w:jc w:val="center"/>
            </w:pPr>
            <w:r>
              <w:t>Varchar (20)</w:t>
            </w:r>
          </w:p>
        </w:tc>
        <w:tc>
          <w:tcPr>
            <w:tcW w:w="1560" w:type="dxa"/>
            <w:vAlign w:val="center"/>
          </w:tcPr>
          <w:p w14:paraId="341760E5" w14:textId="7BCD8243" w:rsidR="00BF48E8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Default 'Active'</w:t>
            </w:r>
          </w:p>
        </w:tc>
        <w:tc>
          <w:tcPr>
            <w:tcW w:w="3349" w:type="dxa"/>
            <w:vAlign w:val="center"/>
          </w:tcPr>
          <w:p w14:paraId="7FECF812" w14:textId="160B376F" w:rsidR="00BF48E8" w:rsidRDefault="00BF48E8" w:rsidP="00BF48E8">
            <w:pPr>
              <w:pStyle w:val="TableParagraph"/>
              <w:spacing w:before="119"/>
              <w:ind w:left="0" w:right="81"/>
              <w:jc w:val="center"/>
            </w:pPr>
            <w:r>
              <w:t>Status of the subscription</w:t>
            </w:r>
          </w:p>
        </w:tc>
      </w:tr>
    </w:tbl>
    <w:p w14:paraId="378E1B30" w14:textId="77777777" w:rsidR="00782CA7" w:rsidRDefault="00782CA7" w:rsidP="00DB59C3">
      <w:pPr>
        <w:pStyle w:val="BodyText"/>
        <w:spacing w:before="2"/>
        <w:rPr>
          <w:rFonts w:ascii="Times New Roman" w:hAnsi="Times New Roman" w:cs="Times New Roman"/>
          <w:b/>
          <w:sz w:val="7"/>
        </w:rPr>
      </w:pPr>
    </w:p>
    <w:p w14:paraId="3D536717" w14:textId="77777777" w:rsidR="00BF48E8" w:rsidRDefault="00BF48E8" w:rsidP="00DB59C3">
      <w:pPr>
        <w:pStyle w:val="BodyText"/>
        <w:spacing w:before="2"/>
        <w:rPr>
          <w:rFonts w:ascii="Times New Roman" w:hAnsi="Times New Roman" w:cs="Times New Roman"/>
          <w:b/>
          <w:sz w:val="7"/>
        </w:rPr>
      </w:pPr>
    </w:p>
    <w:p w14:paraId="0AC403AF" w14:textId="38CDD16C" w:rsidR="00BF48E8" w:rsidRPr="00BF48E8" w:rsidRDefault="00BF48E8" w:rsidP="00BF48E8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 w:hanging="426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tbl_team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created_by </w:t>
      </w:r>
      <w:r w:rsidRPr="00BF48E8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 table</w:t>
      </w:r>
      <w:r w:rsidRPr="00BF48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BF48E8" w:rsidRPr="005F2C5B" w14:paraId="44242B0B" w14:textId="77777777" w:rsidTr="005B1970">
        <w:trPr>
          <w:trHeight w:val="504"/>
        </w:trPr>
        <w:tc>
          <w:tcPr>
            <w:tcW w:w="566" w:type="dxa"/>
          </w:tcPr>
          <w:p w14:paraId="425AA013" w14:textId="77777777" w:rsidR="00BF48E8" w:rsidRPr="00AD7AFE" w:rsidRDefault="00BF48E8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29BBCE53" w14:textId="77777777" w:rsidR="00BF48E8" w:rsidRPr="00AD7AFE" w:rsidRDefault="00BF48E8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24E6FC54" w14:textId="77777777" w:rsidR="00BF48E8" w:rsidRPr="00AD7AFE" w:rsidRDefault="00BF48E8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4C6AE281" w14:textId="77777777" w:rsidR="00BF48E8" w:rsidRPr="00AD7AFE" w:rsidRDefault="00BF48E8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3B804D59" w14:textId="77777777" w:rsidR="00BF48E8" w:rsidRPr="00AD7AFE" w:rsidRDefault="00BF48E8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BF48E8" w:rsidRPr="005F2C5B" w14:paraId="2DB19168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A942B6C" w14:textId="0D7568DE" w:rsidR="00BF48E8" w:rsidRPr="005F2C5B" w:rsidRDefault="00BF48E8" w:rsidP="00BF48E8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6152B3B0" w14:textId="255A53FD" w:rsidR="00BF48E8" w:rsidRPr="005F2C5B" w:rsidRDefault="00BF48E8" w:rsidP="00BF48E8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3CC43E87" w14:textId="717A4A90" w:rsidR="00BF48E8" w:rsidRPr="005F2C5B" w:rsidRDefault="00BF48E8" w:rsidP="00BF48E8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4F9FA7D8" w14:textId="2F34C460" w:rsidR="00BF48E8" w:rsidRPr="005F2C5B" w:rsidRDefault="00BF48E8" w:rsidP="00BF48E8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3AF6EB67" w14:textId="3E5C4212" w:rsidR="00BF48E8" w:rsidRPr="005F2C5B" w:rsidRDefault="00BF48E8" w:rsidP="00BF48E8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BF48E8" w:rsidRPr="005F2C5B" w14:paraId="59732795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10240519" w14:textId="0D0127F4" w:rsidR="00BF48E8" w:rsidRPr="005F2C5B" w:rsidRDefault="00BF48E8" w:rsidP="00BF48E8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50E43A0B" w14:textId="73743292" w:rsidR="00BF48E8" w:rsidRPr="005F2C5B" w:rsidRDefault="00BF48E8" w:rsidP="00BF48E8">
            <w:pPr>
              <w:pStyle w:val="TableParagraph"/>
              <w:spacing w:before="116"/>
              <w:ind w:left="49" w:right="120"/>
              <w:jc w:val="center"/>
            </w:pPr>
            <w:r>
              <w:t>name</w:t>
            </w:r>
          </w:p>
        </w:tc>
        <w:tc>
          <w:tcPr>
            <w:tcW w:w="1704" w:type="dxa"/>
            <w:vAlign w:val="center"/>
          </w:tcPr>
          <w:p w14:paraId="5E93870B" w14:textId="5E228E20" w:rsidR="00BF48E8" w:rsidRPr="005F2C5B" w:rsidRDefault="00BF48E8" w:rsidP="00BF48E8">
            <w:pPr>
              <w:pStyle w:val="TableParagraph"/>
              <w:spacing w:before="116"/>
              <w:ind w:left="0" w:right="84"/>
              <w:jc w:val="center"/>
            </w:pPr>
            <w:r>
              <w:t>Varchar (100)</w:t>
            </w:r>
          </w:p>
        </w:tc>
        <w:tc>
          <w:tcPr>
            <w:tcW w:w="1560" w:type="dxa"/>
            <w:vAlign w:val="center"/>
          </w:tcPr>
          <w:p w14:paraId="5CB0A309" w14:textId="6EEE5F87" w:rsidR="00BF48E8" w:rsidRPr="005F2C5B" w:rsidRDefault="00BF48E8" w:rsidP="00BF48E8">
            <w:pPr>
              <w:pStyle w:val="TableParagraph"/>
              <w:spacing w:before="116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7F6B7BA3" w14:textId="57CC6FF3" w:rsidR="00BF48E8" w:rsidRPr="005F2C5B" w:rsidRDefault="00BF48E8" w:rsidP="00BF48E8">
            <w:pPr>
              <w:pStyle w:val="TableParagraph"/>
              <w:spacing w:before="98" w:line="264" w:lineRule="exact"/>
              <w:ind w:left="958" w:hanging="334"/>
            </w:pPr>
            <w:r>
              <w:t>Name of the team</w:t>
            </w:r>
          </w:p>
        </w:tc>
      </w:tr>
      <w:tr w:rsidR="00BF48E8" w:rsidRPr="005F2C5B" w14:paraId="19D295B6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31C25346" w14:textId="79855714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07017D99" w14:textId="111CBD25" w:rsidR="00BF48E8" w:rsidRPr="005F2C5B" w:rsidRDefault="00BF48E8" w:rsidP="00BF48E8">
            <w:pPr>
              <w:pStyle w:val="TableParagraph"/>
              <w:spacing w:before="119"/>
              <w:ind w:left="43" w:right="120"/>
              <w:jc w:val="center"/>
            </w:pPr>
            <w:r>
              <w:t>created_by</w:t>
            </w:r>
          </w:p>
        </w:tc>
        <w:tc>
          <w:tcPr>
            <w:tcW w:w="1704" w:type="dxa"/>
            <w:vAlign w:val="center"/>
          </w:tcPr>
          <w:p w14:paraId="5F3C0FE7" w14:textId="4EFBA11B" w:rsidR="00BF48E8" w:rsidRPr="005F2C5B" w:rsidRDefault="00BF48E8" w:rsidP="00BF48E8">
            <w:pPr>
              <w:pStyle w:val="TableParagraph"/>
              <w:spacing w:before="119"/>
              <w:ind w:left="12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1E3AE909" w14:textId="59C6B6B6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550AC91F" w14:textId="0CB4B060" w:rsidR="00BF48E8" w:rsidRPr="005F2C5B" w:rsidRDefault="00E849FF" w:rsidP="00BF48E8">
            <w:pPr>
              <w:pStyle w:val="TableParagraph"/>
              <w:spacing w:before="119"/>
              <w:ind w:left="6" w:right="81"/>
              <w:jc w:val="center"/>
            </w:pPr>
            <w:r>
              <w:t>Id of freelancer who created the team</w:t>
            </w:r>
          </w:p>
        </w:tc>
      </w:tr>
      <w:tr w:rsidR="00BF48E8" w:rsidRPr="005F2C5B" w14:paraId="124B32E7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EC62CBA" w14:textId="66B57F73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53AEAB98" w14:textId="51346E68" w:rsidR="00BF48E8" w:rsidRPr="005F2C5B" w:rsidRDefault="00BF48E8" w:rsidP="00BF48E8">
            <w:pPr>
              <w:pStyle w:val="TableParagraph"/>
              <w:spacing w:before="119"/>
              <w:ind w:left="50" w:right="120"/>
              <w:jc w:val="center"/>
            </w:pPr>
            <w:r>
              <w:t>created_at</w:t>
            </w:r>
          </w:p>
        </w:tc>
        <w:tc>
          <w:tcPr>
            <w:tcW w:w="1704" w:type="dxa"/>
            <w:vAlign w:val="center"/>
          </w:tcPr>
          <w:p w14:paraId="6EF9BFC1" w14:textId="351FC446" w:rsidR="00BF48E8" w:rsidRPr="005F2C5B" w:rsidRDefault="00BF48E8" w:rsidP="00BF48E8">
            <w:pPr>
              <w:pStyle w:val="TableParagraph"/>
              <w:spacing w:before="119"/>
              <w:ind w:left="12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7E3E51A3" w14:textId="4C26EA02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37CEC43D" w14:textId="007AD638" w:rsidR="00BF48E8" w:rsidRPr="005F2C5B" w:rsidRDefault="00BF48E8" w:rsidP="00BF48E8">
            <w:pPr>
              <w:pStyle w:val="TableParagraph"/>
              <w:spacing w:before="119"/>
              <w:ind w:left="6" w:right="81"/>
              <w:jc w:val="center"/>
            </w:pPr>
            <w:r>
              <w:t>Timestamp when the team was created</w:t>
            </w:r>
          </w:p>
        </w:tc>
      </w:tr>
      <w:tr w:rsidR="00BF48E8" w:rsidRPr="005F2C5B" w14:paraId="4CC3EC19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69EC7A1E" w14:textId="4D734DAD" w:rsidR="00BF48E8" w:rsidRPr="005F2C5B" w:rsidRDefault="00BF48E8" w:rsidP="00BF48E8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3015C590" w14:textId="1F21F2A0" w:rsidR="00BF48E8" w:rsidRPr="005F2C5B" w:rsidRDefault="00BF48E8" w:rsidP="00BF48E8">
            <w:pPr>
              <w:pStyle w:val="TableParagraph"/>
              <w:spacing w:before="119"/>
              <w:ind w:left="48" w:right="120"/>
              <w:jc w:val="center"/>
            </w:pPr>
            <w:r>
              <w:t>join_code</w:t>
            </w:r>
          </w:p>
        </w:tc>
        <w:tc>
          <w:tcPr>
            <w:tcW w:w="1704" w:type="dxa"/>
            <w:vAlign w:val="center"/>
          </w:tcPr>
          <w:p w14:paraId="4E48F808" w14:textId="7C1BF695" w:rsidR="00BF48E8" w:rsidRPr="005F2C5B" w:rsidRDefault="00BF48E8" w:rsidP="00BF48E8">
            <w:pPr>
              <w:pStyle w:val="TableParagraph"/>
              <w:spacing w:before="119"/>
              <w:ind w:left="0" w:right="84"/>
              <w:jc w:val="center"/>
            </w:pPr>
            <w:r>
              <w:t>Varchar (8)</w:t>
            </w:r>
          </w:p>
        </w:tc>
        <w:tc>
          <w:tcPr>
            <w:tcW w:w="1560" w:type="dxa"/>
            <w:vAlign w:val="center"/>
          </w:tcPr>
          <w:p w14:paraId="60603920" w14:textId="566C3374" w:rsidR="00BF48E8" w:rsidRPr="005F2C5B" w:rsidRDefault="00BF48E8" w:rsidP="00BF48E8">
            <w:pPr>
              <w:pStyle w:val="TableParagraph"/>
              <w:spacing w:before="119"/>
              <w:ind w:left="1" w:right="84"/>
              <w:jc w:val="center"/>
            </w:pPr>
            <w:r>
              <w:t>Unique, Not Null</w:t>
            </w:r>
          </w:p>
        </w:tc>
        <w:tc>
          <w:tcPr>
            <w:tcW w:w="3349" w:type="dxa"/>
            <w:vAlign w:val="center"/>
          </w:tcPr>
          <w:p w14:paraId="667C61E1" w14:textId="3AD01143" w:rsidR="00BF48E8" w:rsidRPr="005F2C5B" w:rsidRDefault="00BF48E8" w:rsidP="00BF48E8">
            <w:pPr>
              <w:pStyle w:val="TableParagraph"/>
              <w:spacing w:before="119"/>
              <w:ind w:left="0" w:right="81"/>
              <w:jc w:val="center"/>
            </w:pPr>
            <w:r>
              <w:t>Unique join code for the team</w:t>
            </w:r>
          </w:p>
        </w:tc>
      </w:tr>
    </w:tbl>
    <w:p w14:paraId="6F2D7B0E" w14:textId="77777777" w:rsidR="00BF48E8" w:rsidRDefault="00BF48E8" w:rsidP="00DB59C3">
      <w:pPr>
        <w:pStyle w:val="BodyText"/>
        <w:spacing w:before="2"/>
        <w:rPr>
          <w:rFonts w:ascii="Times New Roman" w:hAnsi="Times New Roman" w:cs="Times New Roman"/>
          <w:b/>
          <w:sz w:val="7"/>
        </w:rPr>
      </w:pPr>
    </w:p>
    <w:p w14:paraId="532D19F6" w14:textId="77777777" w:rsidR="00BF48E8" w:rsidRPr="0091341D" w:rsidRDefault="00BF48E8" w:rsidP="0091341D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EF4FE7" w14:textId="68858588" w:rsidR="0091341D" w:rsidRPr="0091341D" w:rsidRDefault="0091341D" w:rsidP="0091341D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 w:hanging="426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tbl_team_member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team_id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tbl_team(id), user_id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91341D" w:rsidRPr="005F2C5B" w14:paraId="50F5A361" w14:textId="77777777" w:rsidTr="005B1970">
        <w:trPr>
          <w:trHeight w:val="504"/>
        </w:trPr>
        <w:tc>
          <w:tcPr>
            <w:tcW w:w="566" w:type="dxa"/>
          </w:tcPr>
          <w:p w14:paraId="6F805EF4" w14:textId="77777777" w:rsidR="0091341D" w:rsidRPr="00AD7AFE" w:rsidRDefault="0091341D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lastRenderedPageBreak/>
              <w:t>No:</w:t>
            </w:r>
          </w:p>
        </w:tc>
        <w:tc>
          <w:tcPr>
            <w:tcW w:w="2127" w:type="dxa"/>
          </w:tcPr>
          <w:p w14:paraId="2AC79F51" w14:textId="77777777" w:rsidR="0091341D" w:rsidRPr="00AD7AFE" w:rsidRDefault="0091341D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4737B6D3" w14:textId="77777777" w:rsidR="0091341D" w:rsidRPr="00AD7AFE" w:rsidRDefault="0091341D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3F6D92AC" w14:textId="77777777" w:rsidR="0091341D" w:rsidRPr="00AD7AFE" w:rsidRDefault="0091341D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69A0980A" w14:textId="77777777" w:rsidR="0091341D" w:rsidRPr="00AD7AFE" w:rsidRDefault="0091341D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91341D" w:rsidRPr="005F2C5B" w14:paraId="0242B1CC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7A89A1B7" w14:textId="3798DC90" w:rsidR="0091341D" w:rsidRPr="005F2C5B" w:rsidRDefault="0091341D" w:rsidP="0091341D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D0DF5C0" w14:textId="38E91560" w:rsidR="0091341D" w:rsidRPr="005F2C5B" w:rsidRDefault="0091341D" w:rsidP="0091341D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6B997B6C" w14:textId="6B44207F" w:rsidR="0091341D" w:rsidRPr="005F2C5B" w:rsidRDefault="0091341D" w:rsidP="0091341D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7A20D2AB" w14:textId="1B492082" w:rsidR="0091341D" w:rsidRPr="005F2C5B" w:rsidRDefault="0091341D" w:rsidP="0091341D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583EF4D0" w14:textId="0A59CBA8" w:rsidR="0091341D" w:rsidRPr="005F2C5B" w:rsidRDefault="0091341D" w:rsidP="0091341D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91341D" w:rsidRPr="005F2C5B" w14:paraId="605AECBE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53AB979B" w14:textId="755748DB" w:rsidR="0091341D" w:rsidRPr="005F2C5B" w:rsidRDefault="0091341D" w:rsidP="0091341D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78E3ED80" w14:textId="0FE97202" w:rsidR="0091341D" w:rsidRPr="005F2C5B" w:rsidRDefault="0091341D" w:rsidP="0091341D">
            <w:pPr>
              <w:pStyle w:val="TableParagraph"/>
              <w:spacing w:before="116"/>
              <w:ind w:left="49" w:right="120"/>
              <w:jc w:val="center"/>
            </w:pPr>
            <w:r>
              <w:t>team_id</w:t>
            </w:r>
          </w:p>
        </w:tc>
        <w:tc>
          <w:tcPr>
            <w:tcW w:w="1704" w:type="dxa"/>
            <w:vAlign w:val="center"/>
          </w:tcPr>
          <w:p w14:paraId="5B1B3053" w14:textId="4444A76A" w:rsidR="0091341D" w:rsidRPr="005F2C5B" w:rsidRDefault="0091341D" w:rsidP="0091341D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3D19BE7D" w14:textId="194302EA" w:rsidR="0091341D" w:rsidRPr="005F2C5B" w:rsidRDefault="0091341D" w:rsidP="0091341D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1FAD8F30" w14:textId="79240381" w:rsidR="0091341D" w:rsidRPr="005F2C5B" w:rsidRDefault="00E80DB3" w:rsidP="0091341D">
            <w:pPr>
              <w:pStyle w:val="TableParagraph"/>
              <w:spacing w:before="98" w:line="264" w:lineRule="exact"/>
              <w:ind w:left="958" w:hanging="334"/>
            </w:pPr>
            <w:r>
              <w:t>Id of team</w:t>
            </w:r>
          </w:p>
        </w:tc>
      </w:tr>
      <w:tr w:rsidR="0091341D" w:rsidRPr="005F2C5B" w14:paraId="0DC7BCF9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1B3919BB" w14:textId="1B07D8E9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789CD334" w14:textId="3978092A" w:rsidR="0091341D" w:rsidRPr="005F2C5B" w:rsidRDefault="0091341D" w:rsidP="0091341D">
            <w:pPr>
              <w:pStyle w:val="TableParagraph"/>
              <w:spacing w:before="119"/>
              <w:ind w:left="43" w:right="120"/>
              <w:jc w:val="center"/>
            </w:pPr>
            <w:r>
              <w:t>user_id</w:t>
            </w:r>
          </w:p>
        </w:tc>
        <w:tc>
          <w:tcPr>
            <w:tcW w:w="1704" w:type="dxa"/>
            <w:vAlign w:val="center"/>
          </w:tcPr>
          <w:p w14:paraId="335F5B8A" w14:textId="3EA064A8" w:rsidR="0091341D" w:rsidRPr="005F2C5B" w:rsidRDefault="0091341D" w:rsidP="0091341D">
            <w:pPr>
              <w:pStyle w:val="TableParagraph"/>
              <w:spacing w:before="119"/>
              <w:ind w:left="12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6C479B77" w14:textId="503FFC30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1224185F" w14:textId="003AF830" w:rsidR="0091341D" w:rsidRPr="005F2C5B" w:rsidRDefault="00E80DB3" w:rsidP="0091341D">
            <w:pPr>
              <w:pStyle w:val="TableParagraph"/>
              <w:spacing w:before="119"/>
              <w:ind w:left="6" w:right="81"/>
              <w:jc w:val="center"/>
            </w:pPr>
            <w:r>
              <w:t>Id of freelancer who is member of the team</w:t>
            </w:r>
          </w:p>
        </w:tc>
      </w:tr>
      <w:tr w:rsidR="0091341D" w:rsidRPr="005F2C5B" w14:paraId="3DF34234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42A9425F" w14:textId="0B373914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72640CE7" w14:textId="5FAE0AB3" w:rsidR="0091341D" w:rsidRPr="005F2C5B" w:rsidRDefault="0091341D" w:rsidP="0091341D">
            <w:pPr>
              <w:pStyle w:val="TableParagraph"/>
              <w:spacing w:before="119"/>
              <w:ind w:left="50" w:right="120"/>
              <w:jc w:val="center"/>
            </w:pPr>
            <w:r>
              <w:t>role</w:t>
            </w:r>
          </w:p>
        </w:tc>
        <w:tc>
          <w:tcPr>
            <w:tcW w:w="1704" w:type="dxa"/>
            <w:vAlign w:val="center"/>
          </w:tcPr>
          <w:p w14:paraId="034FE452" w14:textId="7415538B" w:rsidR="0091341D" w:rsidRPr="005F2C5B" w:rsidRDefault="0091341D" w:rsidP="0091341D">
            <w:pPr>
              <w:pStyle w:val="TableParagraph"/>
              <w:spacing w:before="119"/>
              <w:ind w:left="12" w:right="84"/>
              <w:jc w:val="center"/>
            </w:pPr>
            <w:r>
              <w:t>Varchar (20)</w:t>
            </w:r>
          </w:p>
        </w:tc>
        <w:tc>
          <w:tcPr>
            <w:tcW w:w="1560" w:type="dxa"/>
            <w:vAlign w:val="center"/>
          </w:tcPr>
          <w:p w14:paraId="2AF6CE92" w14:textId="4AF4BEF3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595F7408" w14:textId="1A6C9C54" w:rsidR="0091341D" w:rsidRPr="005F2C5B" w:rsidRDefault="0091341D" w:rsidP="0091341D">
            <w:pPr>
              <w:pStyle w:val="TableParagraph"/>
              <w:spacing w:before="119"/>
              <w:ind w:left="6" w:right="81"/>
              <w:jc w:val="center"/>
            </w:pPr>
            <w:r>
              <w:t>Role of the user in the team (e.g., "Manager")</w:t>
            </w:r>
          </w:p>
        </w:tc>
      </w:tr>
      <w:tr w:rsidR="0091341D" w:rsidRPr="005F2C5B" w14:paraId="4B9248C7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83FA2ED" w14:textId="099C0111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7C5A365C" w14:textId="295D8EB0" w:rsidR="0091341D" w:rsidRPr="005F2C5B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joined_at</w:t>
            </w:r>
          </w:p>
        </w:tc>
        <w:tc>
          <w:tcPr>
            <w:tcW w:w="1704" w:type="dxa"/>
            <w:vAlign w:val="center"/>
          </w:tcPr>
          <w:p w14:paraId="2BE46694" w14:textId="46C3B2A4" w:rsidR="0091341D" w:rsidRPr="005F2C5B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743FF8AE" w14:textId="5DD1B718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55341EE6" w14:textId="69638641" w:rsidR="0091341D" w:rsidRPr="005F2C5B" w:rsidRDefault="0091341D" w:rsidP="0091341D">
            <w:pPr>
              <w:pStyle w:val="TableParagraph"/>
              <w:spacing w:before="119"/>
              <w:ind w:left="0" w:right="81"/>
              <w:jc w:val="center"/>
            </w:pPr>
            <w:r>
              <w:t>Timestamp when the user joined the team</w:t>
            </w:r>
          </w:p>
        </w:tc>
      </w:tr>
      <w:tr w:rsidR="0091341D" w:rsidRPr="005F2C5B" w14:paraId="56E3609F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32D97196" w14:textId="2A2261A1" w:rsidR="0091341D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5AE74A7A" w14:textId="04081431" w:rsidR="0091341D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is_active</w:t>
            </w:r>
          </w:p>
        </w:tc>
        <w:tc>
          <w:tcPr>
            <w:tcW w:w="1704" w:type="dxa"/>
            <w:vAlign w:val="center"/>
          </w:tcPr>
          <w:p w14:paraId="762112FE" w14:textId="44FB3FD7" w:rsidR="0091341D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Boolean</w:t>
            </w:r>
          </w:p>
        </w:tc>
        <w:tc>
          <w:tcPr>
            <w:tcW w:w="1560" w:type="dxa"/>
            <w:vAlign w:val="center"/>
          </w:tcPr>
          <w:p w14:paraId="6DE290F5" w14:textId="75CD031A" w:rsidR="0091341D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Default True</w:t>
            </w:r>
          </w:p>
        </w:tc>
        <w:tc>
          <w:tcPr>
            <w:tcW w:w="3349" w:type="dxa"/>
            <w:vAlign w:val="center"/>
          </w:tcPr>
          <w:p w14:paraId="27DFFC6B" w14:textId="54FD0124" w:rsidR="0091341D" w:rsidRDefault="0091341D" w:rsidP="0091341D">
            <w:pPr>
              <w:pStyle w:val="TableParagraph"/>
              <w:spacing w:before="119"/>
              <w:ind w:left="0" w:right="81"/>
              <w:jc w:val="center"/>
            </w:pPr>
            <w:r>
              <w:t>Indicates if the user is an active team member</w:t>
            </w:r>
          </w:p>
        </w:tc>
      </w:tr>
    </w:tbl>
    <w:p w14:paraId="68039B45" w14:textId="77777777" w:rsidR="0091341D" w:rsidRDefault="0091341D" w:rsidP="0091341D">
      <w:pPr>
        <w:rPr>
          <w:rFonts w:ascii="Times New Roman" w:hAnsi="Times New Roman" w:cs="Times New Roman"/>
          <w:b/>
          <w:sz w:val="7"/>
        </w:rPr>
      </w:pPr>
    </w:p>
    <w:p w14:paraId="5C771F6F" w14:textId="77777777" w:rsidR="0091341D" w:rsidRDefault="0091341D" w:rsidP="0091341D">
      <w:pPr>
        <w:pStyle w:val="ListParagraph"/>
        <w:spacing w:before="0" w:after="100" w:afterAutospacing="1" w:line="256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DCE8AF6" w14:textId="39259E47" w:rsidR="0091341D" w:rsidRPr="0091341D" w:rsidRDefault="0091341D" w:rsidP="0091341D">
      <w:pPr>
        <w:pStyle w:val="ListParagraph"/>
        <w:numPr>
          <w:ilvl w:val="0"/>
          <w:numId w:val="11"/>
        </w:numPr>
        <w:spacing w:before="0" w:after="100" w:afterAutospacing="1" w:line="256" w:lineRule="auto"/>
        <w:ind w:left="284" w:hanging="426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tbl_team_invitation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>Primary Key: id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  <w:t xml:space="preserve">Foreign Key: team_id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tbl_team(id), invited_by </w:t>
      </w:r>
      <w:r w:rsidRPr="0091341D">
        <w:rPr>
          <w:rFonts w:ascii="Times New Roman" w:eastAsia="Times New Roman" w:hAnsi="Times New Roman" w:cs="Times New Roman"/>
          <w:sz w:val="28"/>
          <w:szCs w:val="28"/>
          <w:lang w:eastAsia="en-IN"/>
        </w:rPr>
        <w:t>references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</w:t>
      </w:r>
      <w:r w:rsidRPr="0091341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tbl_customuser(id)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127"/>
        <w:gridCol w:w="1704"/>
        <w:gridCol w:w="1560"/>
        <w:gridCol w:w="3349"/>
      </w:tblGrid>
      <w:tr w:rsidR="0091341D" w:rsidRPr="005F2C5B" w14:paraId="55D8003C" w14:textId="77777777" w:rsidTr="005B1970">
        <w:trPr>
          <w:trHeight w:val="504"/>
        </w:trPr>
        <w:tc>
          <w:tcPr>
            <w:tcW w:w="566" w:type="dxa"/>
          </w:tcPr>
          <w:p w14:paraId="4D439333" w14:textId="77777777" w:rsidR="0091341D" w:rsidRPr="00AD7AFE" w:rsidRDefault="0091341D" w:rsidP="005B1970">
            <w:pPr>
              <w:pStyle w:val="TableParagraph"/>
              <w:spacing w:before="121"/>
              <w:ind w:left="0" w:right="77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No:</w:t>
            </w:r>
          </w:p>
        </w:tc>
        <w:tc>
          <w:tcPr>
            <w:tcW w:w="2127" w:type="dxa"/>
          </w:tcPr>
          <w:p w14:paraId="3472D854" w14:textId="77777777" w:rsidR="0091341D" w:rsidRPr="00AD7AFE" w:rsidRDefault="0091341D" w:rsidP="005B1970">
            <w:pPr>
              <w:pStyle w:val="TableParagraph"/>
              <w:spacing w:before="121"/>
              <w:ind w:left="50" w:right="120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2"/>
              </w:rPr>
              <w:t>Fieldname</w:t>
            </w:r>
          </w:p>
        </w:tc>
        <w:tc>
          <w:tcPr>
            <w:tcW w:w="1704" w:type="dxa"/>
          </w:tcPr>
          <w:p w14:paraId="34E1EF53" w14:textId="77777777" w:rsidR="0091341D" w:rsidRPr="00AD7AFE" w:rsidRDefault="0091341D" w:rsidP="005B1970">
            <w:pPr>
              <w:pStyle w:val="TableParagraph"/>
              <w:spacing w:before="121"/>
              <w:ind w:left="18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6"/>
              </w:rPr>
              <w:t>Datatype</w:t>
            </w:r>
            <w:r w:rsidRPr="00AD7AFE">
              <w:rPr>
                <w:b/>
                <w:bCs/>
                <w:spacing w:val="-3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(Size)</w:t>
            </w:r>
          </w:p>
        </w:tc>
        <w:tc>
          <w:tcPr>
            <w:tcW w:w="1560" w:type="dxa"/>
          </w:tcPr>
          <w:p w14:paraId="5AA710B4" w14:textId="77777777" w:rsidR="0091341D" w:rsidRPr="00AD7AFE" w:rsidRDefault="0091341D" w:rsidP="005B1970">
            <w:pPr>
              <w:pStyle w:val="TableParagraph"/>
              <w:spacing w:before="121"/>
              <w:ind w:left="16" w:right="84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5"/>
              </w:rPr>
              <w:t>Key</w:t>
            </w:r>
            <w:r w:rsidRPr="00AD7AFE">
              <w:rPr>
                <w:b/>
                <w:bCs/>
                <w:spacing w:val="-8"/>
              </w:rPr>
              <w:t xml:space="preserve"> </w:t>
            </w:r>
            <w:r w:rsidRPr="00AD7AFE">
              <w:rPr>
                <w:b/>
                <w:bCs/>
                <w:spacing w:val="-2"/>
              </w:rPr>
              <w:t>Constraints</w:t>
            </w:r>
          </w:p>
        </w:tc>
        <w:tc>
          <w:tcPr>
            <w:tcW w:w="3349" w:type="dxa"/>
          </w:tcPr>
          <w:p w14:paraId="5638A327" w14:textId="77777777" w:rsidR="0091341D" w:rsidRPr="00AD7AFE" w:rsidRDefault="0091341D" w:rsidP="005B1970">
            <w:pPr>
              <w:pStyle w:val="TableParagraph"/>
              <w:spacing w:before="121"/>
              <w:ind w:left="2" w:right="81"/>
              <w:jc w:val="center"/>
              <w:rPr>
                <w:b/>
                <w:bCs/>
              </w:rPr>
            </w:pPr>
            <w:r w:rsidRPr="00AD7AFE">
              <w:rPr>
                <w:b/>
                <w:bCs/>
                <w:spacing w:val="-4"/>
              </w:rPr>
              <w:t>Description</w:t>
            </w:r>
            <w:r w:rsidRPr="00AD7AFE">
              <w:rPr>
                <w:b/>
                <w:bCs/>
                <w:spacing w:val="-18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of</w:t>
            </w:r>
            <w:r w:rsidRPr="00AD7AFE">
              <w:rPr>
                <w:b/>
                <w:bCs/>
                <w:spacing w:val="-16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the</w:t>
            </w:r>
            <w:r w:rsidRPr="00AD7AFE">
              <w:rPr>
                <w:b/>
                <w:bCs/>
                <w:spacing w:val="-14"/>
              </w:rPr>
              <w:t xml:space="preserve"> </w:t>
            </w:r>
            <w:r w:rsidRPr="00AD7AFE">
              <w:rPr>
                <w:b/>
                <w:bCs/>
                <w:spacing w:val="-4"/>
              </w:rPr>
              <w:t>Field</w:t>
            </w:r>
          </w:p>
        </w:tc>
      </w:tr>
      <w:tr w:rsidR="0091341D" w:rsidRPr="005F2C5B" w14:paraId="2C651953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5A8DDB4E" w14:textId="7C002478" w:rsidR="0091341D" w:rsidRPr="005F2C5B" w:rsidRDefault="0091341D" w:rsidP="0091341D">
            <w:pPr>
              <w:pStyle w:val="TableParagraph"/>
              <w:spacing w:before="116"/>
              <w:ind w:left="0" w:right="77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F23338E" w14:textId="6353005A" w:rsidR="0091341D" w:rsidRPr="005F2C5B" w:rsidRDefault="0091341D" w:rsidP="0091341D">
            <w:pPr>
              <w:pStyle w:val="TableParagraph"/>
              <w:spacing w:before="116"/>
              <w:ind w:left="34" w:right="120"/>
              <w:jc w:val="center"/>
            </w:pPr>
            <w:r>
              <w:t>id</w:t>
            </w:r>
          </w:p>
        </w:tc>
        <w:tc>
          <w:tcPr>
            <w:tcW w:w="1704" w:type="dxa"/>
            <w:vAlign w:val="center"/>
          </w:tcPr>
          <w:p w14:paraId="547D777F" w14:textId="2261D7C2" w:rsidR="0091341D" w:rsidRPr="005F2C5B" w:rsidRDefault="0091341D" w:rsidP="0091341D">
            <w:pPr>
              <w:pStyle w:val="TableParagraph"/>
              <w:spacing w:before="116"/>
              <w:ind w:left="5" w:right="84"/>
              <w:jc w:val="center"/>
            </w:pPr>
            <w:r>
              <w:t>Int (Auto)</w:t>
            </w:r>
          </w:p>
        </w:tc>
        <w:tc>
          <w:tcPr>
            <w:tcW w:w="1560" w:type="dxa"/>
            <w:vAlign w:val="center"/>
          </w:tcPr>
          <w:p w14:paraId="6C5E23B8" w14:textId="5402CCF5" w:rsidR="0091341D" w:rsidRPr="005F2C5B" w:rsidRDefault="0091341D" w:rsidP="0091341D">
            <w:pPr>
              <w:pStyle w:val="TableParagraph"/>
              <w:spacing w:before="116"/>
              <w:ind w:left="3" w:right="84"/>
              <w:jc w:val="center"/>
            </w:pPr>
            <w:r>
              <w:t>Primary Key</w:t>
            </w:r>
          </w:p>
        </w:tc>
        <w:tc>
          <w:tcPr>
            <w:tcW w:w="3349" w:type="dxa"/>
            <w:vAlign w:val="center"/>
          </w:tcPr>
          <w:p w14:paraId="728D28DA" w14:textId="11D2B25A" w:rsidR="0091341D" w:rsidRPr="005F2C5B" w:rsidRDefault="0091341D" w:rsidP="0091341D">
            <w:pPr>
              <w:pStyle w:val="TableParagraph"/>
              <w:spacing w:before="116"/>
              <w:ind w:left="1" w:right="81"/>
              <w:jc w:val="center"/>
            </w:pPr>
            <w:r>
              <w:t>Primary key of the table</w:t>
            </w:r>
          </w:p>
        </w:tc>
      </w:tr>
      <w:tr w:rsidR="0091341D" w:rsidRPr="005F2C5B" w14:paraId="2FA6FA5D" w14:textId="77777777" w:rsidTr="005B1970">
        <w:trPr>
          <w:trHeight w:val="647"/>
        </w:trPr>
        <w:tc>
          <w:tcPr>
            <w:tcW w:w="566" w:type="dxa"/>
            <w:vAlign w:val="center"/>
          </w:tcPr>
          <w:p w14:paraId="3D894ECF" w14:textId="31635216" w:rsidR="0091341D" w:rsidRPr="005F2C5B" w:rsidRDefault="0091341D" w:rsidP="0091341D">
            <w:pPr>
              <w:pStyle w:val="TableParagraph"/>
              <w:spacing w:before="116"/>
              <w:ind w:left="0" w:right="77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14:paraId="57A123E1" w14:textId="1E470D77" w:rsidR="0091341D" w:rsidRPr="005F2C5B" w:rsidRDefault="0091341D" w:rsidP="0091341D">
            <w:pPr>
              <w:pStyle w:val="TableParagraph"/>
              <w:spacing w:before="116"/>
              <w:ind w:left="49" w:right="120"/>
              <w:jc w:val="center"/>
            </w:pPr>
            <w:r>
              <w:t>team_id</w:t>
            </w:r>
          </w:p>
        </w:tc>
        <w:tc>
          <w:tcPr>
            <w:tcW w:w="1704" w:type="dxa"/>
            <w:vAlign w:val="center"/>
          </w:tcPr>
          <w:p w14:paraId="5BEA4FEB" w14:textId="6FA596D0" w:rsidR="0091341D" w:rsidRPr="005F2C5B" w:rsidRDefault="0091341D" w:rsidP="0091341D">
            <w:pPr>
              <w:pStyle w:val="TableParagraph"/>
              <w:spacing w:before="116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4708DAC3" w14:textId="5A2DA366" w:rsidR="0091341D" w:rsidRPr="005F2C5B" w:rsidRDefault="0091341D" w:rsidP="0091341D">
            <w:pPr>
              <w:pStyle w:val="TableParagraph"/>
              <w:spacing w:before="116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39BD565D" w14:textId="7D3728F2" w:rsidR="0091341D" w:rsidRPr="005F2C5B" w:rsidRDefault="00E80DB3" w:rsidP="0091341D">
            <w:pPr>
              <w:pStyle w:val="TableParagraph"/>
              <w:spacing w:before="98" w:line="264" w:lineRule="exact"/>
              <w:ind w:left="958" w:hanging="334"/>
            </w:pPr>
            <w:r>
              <w:t>Id of team</w:t>
            </w:r>
          </w:p>
        </w:tc>
      </w:tr>
      <w:tr w:rsidR="0091341D" w:rsidRPr="005F2C5B" w14:paraId="661BEB88" w14:textId="77777777" w:rsidTr="005B1970">
        <w:trPr>
          <w:trHeight w:val="503"/>
        </w:trPr>
        <w:tc>
          <w:tcPr>
            <w:tcW w:w="566" w:type="dxa"/>
            <w:vAlign w:val="center"/>
          </w:tcPr>
          <w:p w14:paraId="33DF8DB0" w14:textId="74BDB88E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14:paraId="224B72DB" w14:textId="0C7B16CA" w:rsidR="0091341D" w:rsidRPr="005F2C5B" w:rsidRDefault="0091341D" w:rsidP="0091341D">
            <w:pPr>
              <w:pStyle w:val="TableParagraph"/>
              <w:spacing w:before="119"/>
              <w:ind w:left="43" w:right="120"/>
              <w:jc w:val="center"/>
            </w:pPr>
            <w:r>
              <w:t>email</w:t>
            </w:r>
          </w:p>
        </w:tc>
        <w:tc>
          <w:tcPr>
            <w:tcW w:w="1704" w:type="dxa"/>
            <w:vAlign w:val="center"/>
          </w:tcPr>
          <w:p w14:paraId="4381EDD6" w14:textId="71034183" w:rsidR="0091341D" w:rsidRPr="005F2C5B" w:rsidRDefault="0091341D" w:rsidP="0091341D">
            <w:pPr>
              <w:pStyle w:val="TableParagraph"/>
              <w:spacing w:before="119"/>
              <w:ind w:left="12" w:right="84"/>
              <w:jc w:val="center"/>
            </w:pPr>
            <w:r>
              <w:t>Varchar (255)</w:t>
            </w:r>
          </w:p>
        </w:tc>
        <w:tc>
          <w:tcPr>
            <w:tcW w:w="1560" w:type="dxa"/>
            <w:vAlign w:val="center"/>
          </w:tcPr>
          <w:p w14:paraId="6A8E0002" w14:textId="6F1DA76D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64A341B0" w14:textId="0719576F" w:rsidR="0091341D" w:rsidRPr="005F2C5B" w:rsidRDefault="0091341D" w:rsidP="0091341D">
            <w:pPr>
              <w:pStyle w:val="TableParagraph"/>
              <w:spacing w:before="119"/>
              <w:ind w:left="6" w:right="81"/>
              <w:jc w:val="center"/>
            </w:pPr>
            <w:r>
              <w:t>Email address of the invitee</w:t>
            </w:r>
          </w:p>
        </w:tc>
      </w:tr>
      <w:tr w:rsidR="0091341D" w:rsidRPr="005F2C5B" w14:paraId="1D55DE24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58279E24" w14:textId="7FA8E49E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14:paraId="02EAADD6" w14:textId="6F4D971F" w:rsidR="0091341D" w:rsidRPr="005F2C5B" w:rsidRDefault="0091341D" w:rsidP="0091341D">
            <w:pPr>
              <w:pStyle w:val="TableParagraph"/>
              <w:spacing w:before="119"/>
              <w:ind w:left="50" w:right="120"/>
              <w:jc w:val="center"/>
            </w:pPr>
            <w:r>
              <w:t>role</w:t>
            </w:r>
          </w:p>
        </w:tc>
        <w:tc>
          <w:tcPr>
            <w:tcW w:w="1704" w:type="dxa"/>
            <w:vAlign w:val="center"/>
          </w:tcPr>
          <w:p w14:paraId="001BADA8" w14:textId="653DFD76" w:rsidR="0091341D" w:rsidRPr="005F2C5B" w:rsidRDefault="0091341D" w:rsidP="0091341D">
            <w:pPr>
              <w:pStyle w:val="TableParagraph"/>
              <w:spacing w:before="119"/>
              <w:ind w:left="12" w:right="84"/>
              <w:jc w:val="center"/>
            </w:pPr>
            <w:r>
              <w:t>Varchar (20)</w:t>
            </w:r>
          </w:p>
        </w:tc>
        <w:tc>
          <w:tcPr>
            <w:tcW w:w="1560" w:type="dxa"/>
            <w:vAlign w:val="center"/>
          </w:tcPr>
          <w:p w14:paraId="40E1C161" w14:textId="02BB94BB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Not Null</w:t>
            </w:r>
          </w:p>
        </w:tc>
        <w:tc>
          <w:tcPr>
            <w:tcW w:w="3349" w:type="dxa"/>
            <w:vAlign w:val="center"/>
          </w:tcPr>
          <w:p w14:paraId="2FC46B51" w14:textId="11845B59" w:rsidR="0091341D" w:rsidRPr="005F2C5B" w:rsidRDefault="0091341D" w:rsidP="0091341D">
            <w:pPr>
              <w:pStyle w:val="TableParagraph"/>
              <w:spacing w:before="119"/>
              <w:ind w:left="6" w:right="81"/>
              <w:jc w:val="center"/>
            </w:pPr>
            <w:r>
              <w:t>Role assigned to the invitee</w:t>
            </w:r>
          </w:p>
        </w:tc>
      </w:tr>
      <w:tr w:rsidR="0091341D" w:rsidRPr="005F2C5B" w14:paraId="2EF88B2F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0237CB25" w14:textId="301137DA" w:rsidR="0091341D" w:rsidRPr="005F2C5B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14:paraId="31790988" w14:textId="37B133BD" w:rsidR="0091341D" w:rsidRPr="005F2C5B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invited_by</w:t>
            </w:r>
          </w:p>
        </w:tc>
        <w:tc>
          <w:tcPr>
            <w:tcW w:w="1704" w:type="dxa"/>
            <w:vAlign w:val="center"/>
          </w:tcPr>
          <w:p w14:paraId="0B6F7E01" w14:textId="2B5475FD" w:rsidR="0091341D" w:rsidRPr="005F2C5B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Int</w:t>
            </w:r>
          </w:p>
        </w:tc>
        <w:tc>
          <w:tcPr>
            <w:tcW w:w="1560" w:type="dxa"/>
            <w:vAlign w:val="center"/>
          </w:tcPr>
          <w:p w14:paraId="4F419D71" w14:textId="2F8553B3" w:rsidR="0091341D" w:rsidRPr="005F2C5B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Foreign Key, Not Null</w:t>
            </w:r>
          </w:p>
        </w:tc>
        <w:tc>
          <w:tcPr>
            <w:tcW w:w="3349" w:type="dxa"/>
            <w:vAlign w:val="center"/>
          </w:tcPr>
          <w:p w14:paraId="2341D0EB" w14:textId="5B2AA1A5" w:rsidR="0091341D" w:rsidRPr="005F2C5B" w:rsidRDefault="00E80DB3" w:rsidP="0091341D">
            <w:pPr>
              <w:pStyle w:val="TableParagraph"/>
              <w:spacing w:before="119"/>
              <w:ind w:left="0" w:right="81"/>
              <w:jc w:val="center"/>
            </w:pPr>
            <w:r>
              <w:t>Id of freelancer who invite other freelancer to team</w:t>
            </w:r>
          </w:p>
        </w:tc>
      </w:tr>
      <w:tr w:rsidR="0091341D" w:rsidRPr="005F2C5B" w14:paraId="10DCCCE5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10004C50" w14:textId="295AE0BE" w:rsidR="0091341D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14:paraId="767C626A" w14:textId="4B6CD614" w:rsidR="0091341D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created_at</w:t>
            </w:r>
          </w:p>
        </w:tc>
        <w:tc>
          <w:tcPr>
            <w:tcW w:w="1704" w:type="dxa"/>
            <w:vAlign w:val="center"/>
          </w:tcPr>
          <w:p w14:paraId="1CD8760B" w14:textId="0521C801" w:rsidR="0091341D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DateTime</w:t>
            </w:r>
          </w:p>
        </w:tc>
        <w:tc>
          <w:tcPr>
            <w:tcW w:w="1560" w:type="dxa"/>
            <w:vAlign w:val="center"/>
          </w:tcPr>
          <w:p w14:paraId="37354F73" w14:textId="0689AECD" w:rsidR="0091341D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Default Now</w:t>
            </w:r>
          </w:p>
        </w:tc>
        <w:tc>
          <w:tcPr>
            <w:tcW w:w="3349" w:type="dxa"/>
            <w:vAlign w:val="center"/>
          </w:tcPr>
          <w:p w14:paraId="1335C53F" w14:textId="0363503B" w:rsidR="0091341D" w:rsidRDefault="0091341D" w:rsidP="0091341D">
            <w:pPr>
              <w:pStyle w:val="TableParagraph"/>
              <w:spacing w:before="119"/>
              <w:ind w:left="0" w:right="81"/>
              <w:jc w:val="center"/>
            </w:pPr>
            <w:r>
              <w:t>Timestamp when the invitation was created</w:t>
            </w:r>
          </w:p>
        </w:tc>
      </w:tr>
      <w:tr w:rsidR="0091341D" w:rsidRPr="005F2C5B" w14:paraId="6156429B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7AA5A90C" w14:textId="1409A780" w:rsidR="0091341D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14:paraId="405333CF" w14:textId="516B9897" w:rsidR="0091341D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token</w:t>
            </w:r>
          </w:p>
        </w:tc>
        <w:tc>
          <w:tcPr>
            <w:tcW w:w="1704" w:type="dxa"/>
            <w:vAlign w:val="center"/>
          </w:tcPr>
          <w:p w14:paraId="52F76F2E" w14:textId="27C9B073" w:rsidR="0091341D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Varchar (100)</w:t>
            </w:r>
          </w:p>
        </w:tc>
        <w:tc>
          <w:tcPr>
            <w:tcW w:w="1560" w:type="dxa"/>
            <w:vAlign w:val="center"/>
          </w:tcPr>
          <w:p w14:paraId="79710F86" w14:textId="7F82EC36" w:rsidR="0091341D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Unique, Not Null</w:t>
            </w:r>
          </w:p>
        </w:tc>
        <w:tc>
          <w:tcPr>
            <w:tcW w:w="3349" w:type="dxa"/>
            <w:vAlign w:val="center"/>
          </w:tcPr>
          <w:p w14:paraId="016D8364" w14:textId="5CACDBE9" w:rsidR="0091341D" w:rsidRDefault="0091341D" w:rsidP="0091341D">
            <w:pPr>
              <w:pStyle w:val="TableParagraph"/>
              <w:spacing w:before="119"/>
              <w:ind w:left="0" w:right="81"/>
              <w:jc w:val="center"/>
            </w:pPr>
            <w:r>
              <w:t>Unique token for tracking the invitation</w:t>
            </w:r>
          </w:p>
        </w:tc>
      </w:tr>
      <w:tr w:rsidR="0091341D" w:rsidRPr="005F2C5B" w14:paraId="00E8E440" w14:textId="77777777" w:rsidTr="005B1970">
        <w:trPr>
          <w:trHeight w:val="506"/>
        </w:trPr>
        <w:tc>
          <w:tcPr>
            <w:tcW w:w="566" w:type="dxa"/>
            <w:vAlign w:val="center"/>
          </w:tcPr>
          <w:p w14:paraId="4164012B" w14:textId="6E7D6311" w:rsidR="0091341D" w:rsidRDefault="0091341D" w:rsidP="0091341D">
            <w:pPr>
              <w:pStyle w:val="TableParagraph"/>
              <w:spacing w:before="119"/>
              <w:ind w:left="0" w:right="77"/>
              <w:jc w:val="center"/>
            </w:pPr>
            <w:r>
              <w:t>8</w:t>
            </w:r>
          </w:p>
        </w:tc>
        <w:tc>
          <w:tcPr>
            <w:tcW w:w="2127" w:type="dxa"/>
            <w:vAlign w:val="center"/>
          </w:tcPr>
          <w:p w14:paraId="348DB74C" w14:textId="5B4E72D1" w:rsidR="0091341D" w:rsidRDefault="0091341D" w:rsidP="0091341D">
            <w:pPr>
              <w:pStyle w:val="TableParagraph"/>
              <w:spacing w:before="119"/>
              <w:ind w:left="48" w:right="120"/>
              <w:jc w:val="center"/>
            </w:pPr>
            <w:r>
              <w:t>is_accepted</w:t>
            </w:r>
          </w:p>
        </w:tc>
        <w:tc>
          <w:tcPr>
            <w:tcW w:w="1704" w:type="dxa"/>
            <w:vAlign w:val="center"/>
          </w:tcPr>
          <w:p w14:paraId="3BBDAEEF" w14:textId="6B97AEA3" w:rsidR="0091341D" w:rsidRDefault="0091341D" w:rsidP="0091341D">
            <w:pPr>
              <w:pStyle w:val="TableParagraph"/>
              <w:spacing w:before="119"/>
              <w:ind w:left="0" w:right="84"/>
              <w:jc w:val="center"/>
            </w:pPr>
            <w:r>
              <w:t>Boolean</w:t>
            </w:r>
          </w:p>
        </w:tc>
        <w:tc>
          <w:tcPr>
            <w:tcW w:w="1560" w:type="dxa"/>
            <w:vAlign w:val="center"/>
          </w:tcPr>
          <w:p w14:paraId="76ECD5DF" w14:textId="3513A6F1" w:rsidR="0091341D" w:rsidRDefault="0091341D" w:rsidP="0091341D">
            <w:pPr>
              <w:pStyle w:val="TableParagraph"/>
              <w:spacing w:before="119"/>
              <w:ind w:left="1" w:right="84"/>
              <w:jc w:val="center"/>
            </w:pPr>
            <w:r>
              <w:t>Default False</w:t>
            </w:r>
          </w:p>
        </w:tc>
        <w:tc>
          <w:tcPr>
            <w:tcW w:w="3349" w:type="dxa"/>
            <w:vAlign w:val="center"/>
          </w:tcPr>
          <w:p w14:paraId="76D5BE0D" w14:textId="4DF82B9D" w:rsidR="0091341D" w:rsidRDefault="0091341D" w:rsidP="0091341D">
            <w:pPr>
              <w:pStyle w:val="TableParagraph"/>
              <w:spacing w:before="119"/>
              <w:ind w:left="0" w:right="81"/>
              <w:jc w:val="center"/>
            </w:pPr>
            <w:r>
              <w:t>Indicates if the invitation was accepted</w:t>
            </w:r>
          </w:p>
        </w:tc>
      </w:tr>
    </w:tbl>
    <w:p w14:paraId="0488611F" w14:textId="77777777" w:rsidR="0091341D" w:rsidRPr="0091341D" w:rsidRDefault="0091341D" w:rsidP="0091341D">
      <w:pPr>
        <w:tabs>
          <w:tab w:val="left" w:pos="2440"/>
        </w:tabs>
      </w:pPr>
    </w:p>
    <w:sectPr w:rsidR="0091341D" w:rsidRPr="0091341D" w:rsidSect="00BF48E8">
      <w:headerReference w:type="default" r:id="rId15"/>
      <w:footerReference w:type="default" r:id="rId16"/>
      <w:pgSz w:w="12240" w:h="15840"/>
      <w:pgMar w:top="1440" w:right="1440" w:bottom="1440" w:left="709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64089" w14:textId="77777777" w:rsidR="00B57541" w:rsidRDefault="00B57541">
      <w:pPr>
        <w:spacing w:line="240" w:lineRule="auto"/>
      </w:pPr>
      <w:r>
        <w:separator/>
      </w:r>
    </w:p>
  </w:endnote>
  <w:endnote w:type="continuationSeparator" w:id="0">
    <w:p w14:paraId="083BD5BE" w14:textId="77777777" w:rsidR="00B57541" w:rsidRDefault="00B57541">
      <w:pPr>
        <w:spacing w:line="240" w:lineRule="auto"/>
      </w:pPr>
      <w:r>
        <w:continuationSeparator/>
      </w:r>
    </w:p>
  </w:endnote>
  <w:endnote w:type="continuationNotice" w:id="1">
    <w:p w14:paraId="223A4BCC" w14:textId="77777777" w:rsidR="00B57541" w:rsidRDefault="00B5754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sdt>
        <w:sdtPr>
          <w:id w:val="1866484448"/>
          <w:docPartObj>
            <w:docPartGallery w:val="Page Numbers (Bottom of Page)"/>
            <w:docPartUnique/>
          </w:docPartObj>
        </w:sdtPr>
        <w:sdtContent>
          <w:p w14:paraId="71A67519" w14:textId="57D15AF6" w:rsidR="005F2C5B" w:rsidRDefault="00000000" w:rsidP="009D0933">
            <w:pPr>
              <w:pStyle w:val="Footer"/>
              <w:ind w:right="24"/>
              <w:jc w:val="right"/>
            </w:pPr>
            <w:sdt>
              <w:sdtPr>
                <w:id w:val="811760807"/>
                <w:docPartObj>
                  <w:docPartGallery w:val="Page Numbers (Bottom of Page)"/>
                  <w:docPartUnique/>
                </w:docPartObj>
              </w:sdtPr>
              <w:sdtContent>
                <w:r w:rsidR="009D0933" w:rsidRPr="00F74B6E">
                  <w:rPr>
                    <w:noProof/>
                    <w:lang w:val="en-IN" w:eastAsia="en-IN" w:bidi="ml-IN"/>
                  </w:rPr>
                  <w:drawing>
                    <wp:anchor distT="0" distB="0" distL="114300" distR="114300" simplePos="0" relativeHeight="251672576" behindDoc="0" locked="0" layoutInCell="1" allowOverlap="1" wp14:anchorId="73494289" wp14:editId="5C8A66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2527300" cy="571239"/>
                      <wp:effectExtent l="0" t="0" r="6350" b="635"/>
                      <wp:wrapNone/>
                      <wp:docPr id="1788620182" name="Picture 1788620182" descr="D:\Downloads\mca_logo (1)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D:\Downloads\mca_logo (1)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27300" cy="571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D0933">
                  <w:t xml:space="preserve">Page | </w:t>
                </w:r>
                <w:r w:rsidR="009D0933">
                  <w:fldChar w:fldCharType="begin"/>
                </w:r>
                <w:r w:rsidR="009D0933">
                  <w:instrText xml:space="preserve"> PAGE   \* MERGEFORMAT </w:instrText>
                </w:r>
                <w:r w:rsidR="009D0933">
                  <w:fldChar w:fldCharType="separate"/>
                </w:r>
                <w:r w:rsidR="009D0933">
                  <w:t>1</w:t>
                </w:r>
                <w:r w:rsidR="009D0933">
                  <w:rPr>
                    <w:noProof/>
                  </w:rPr>
                  <w:fldChar w:fldCharType="end"/>
                </w:r>
                <w:r w:rsidR="009D0933">
                  <w:t xml:space="preserve"> </w:t>
                </w:r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87B9" w14:textId="77777777" w:rsidR="00782CA7" w:rsidRDefault="00782CA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7CFE17B2" wp14:editId="3AE0034C">
              <wp:simplePos x="0" y="0"/>
              <wp:positionH relativeFrom="page">
                <wp:posOffset>511809</wp:posOffset>
              </wp:positionH>
              <wp:positionV relativeFrom="page">
                <wp:posOffset>9948545</wp:posOffset>
              </wp:positionV>
              <wp:extent cx="5995035" cy="127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950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5035">
                            <a:moveTo>
                              <a:pt x="0" y="0"/>
                            </a:moveTo>
                            <a:lnTo>
                              <a:pt x="599503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903DB8" id="Graphic 59" o:spid="_x0000_s1026" style="position:absolute;margin-left:40.3pt;margin-top:783.35pt;width:472.0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5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" path="m,l5995035,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EEB495C" wp14:editId="636A2496">
              <wp:simplePos x="0" y="0"/>
              <wp:positionH relativeFrom="page">
                <wp:posOffset>508508</wp:posOffset>
              </wp:positionH>
              <wp:positionV relativeFrom="page">
                <wp:posOffset>9997185</wp:posOffset>
              </wp:positionV>
              <wp:extent cx="3132455" cy="15240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24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B0585A" w14:textId="77777777" w:rsidR="00782CA7" w:rsidRDefault="00782CA7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Amal</w:t>
                          </w:r>
                          <w:r>
                            <w:rPr>
                              <w:b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Jyothi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Autonomous,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Kanjirappally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B495C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28" type="#_x0000_t202" style="position:absolute;margin-left:40.05pt;margin-top:787.2pt;width:246.65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" filled="f" stroked="f">
              <v:textbox inset="0,0,0,0">
                <w:txbxContent>
                  <w:p w14:paraId="6FB0585A" w14:textId="77777777" w:rsidR="00782CA7" w:rsidRDefault="00782CA7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Amal</w:t>
                    </w:r>
                    <w:r>
                      <w:rPr>
                        <w:b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Jyothi</w:t>
                    </w:r>
                    <w:r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Engineering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Autonomous,</w:t>
                    </w:r>
                    <w:r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A0A8A58" wp14:editId="016A5BD7">
              <wp:simplePos x="0" y="0"/>
              <wp:positionH relativeFrom="page">
                <wp:posOffset>4593716</wp:posOffset>
              </wp:positionH>
              <wp:positionV relativeFrom="page">
                <wp:posOffset>9997185</wp:posOffset>
              </wp:positionV>
              <wp:extent cx="1905000" cy="15240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3A7545" w14:textId="77777777" w:rsidR="00782CA7" w:rsidRDefault="00782CA7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A8A58" id="Textbox 61" o:spid="_x0000_s1029" type="#_x0000_t202" style="position:absolute;margin-left:361.7pt;margin-top:787.2pt;width:150pt;height:1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" filled="f" stroked="f">
              <v:textbox inset="0,0,0,0">
                <w:txbxContent>
                  <w:p w14:paraId="5B3A7545" w14:textId="77777777" w:rsidR="00782CA7" w:rsidRDefault="00782CA7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2833946"/>
      <w:docPartObj>
        <w:docPartGallery w:val="Page Numbers (Bottom of Page)"/>
        <w:docPartUnique/>
      </w:docPartObj>
    </w:sdtPr>
    <w:sdtContent>
      <w:sdt>
        <w:sdtPr>
          <w:id w:val="793254793"/>
          <w:docPartObj>
            <w:docPartGallery w:val="Page Numbers (Bottom of Page)"/>
            <w:docPartUnique/>
          </w:docPartObj>
        </w:sdtPr>
        <w:sdtContent>
          <w:p w14:paraId="4FF271D0" w14:textId="6986BC62" w:rsidR="00782CA7" w:rsidRPr="00DB59C3" w:rsidRDefault="00000000" w:rsidP="00DB59C3">
            <w:pPr>
              <w:pStyle w:val="Footer"/>
              <w:ind w:right="24"/>
              <w:jc w:val="right"/>
            </w:pPr>
            <w:sdt>
              <w:sdtPr>
                <w:id w:val="-1565554832"/>
                <w:docPartObj>
                  <w:docPartGallery w:val="Page Numbers (Bottom of Page)"/>
                  <w:docPartUnique/>
                </w:docPartObj>
              </w:sdtPr>
              <w:sdtContent>
                <w:r w:rsidR="00DB59C3" w:rsidRPr="00F74B6E">
                  <w:rPr>
                    <w:noProof/>
                    <w:lang w:val="en-IN" w:eastAsia="en-IN" w:bidi="ml-IN"/>
                  </w:rPr>
                  <w:drawing>
                    <wp:anchor distT="0" distB="0" distL="114300" distR="114300" simplePos="0" relativeHeight="251674624" behindDoc="0" locked="0" layoutInCell="1" allowOverlap="1" wp14:anchorId="111794B2" wp14:editId="50B033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2527300" cy="571239"/>
                      <wp:effectExtent l="0" t="0" r="6350" b="635"/>
                      <wp:wrapNone/>
                      <wp:docPr id="563528983" name="Picture 563528983" descr="D:\Downloads\mca_logo (1)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D:\Downloads\mca_logo (1)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27300" cy="5712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DB59C3">
                  <w:t xml:space="preserve">Page | </w:t>
                </w:r>
                <w:r w:rsidR="00DB59C3">
                  <w:fldChar w:fldCharType="begin"/>
                </w:r>
                <w:r w:rsidR="00DB59C3">
                  <w:instrText xml:space="preserve"> PAGE   \* MERGEFORMAT </w:instrText>
                </w:r>
                <w:r w:rsidR="00DB59C3">
                  <w:fldChar w:fldCharType="separate"/>
                </w:r>
                <w:r w:rsidR="00DB59C3">
                  <w:t>13</w:t>
                </w:r>
                <w:r w:rsidR="00DB59C3">
                  <w:rPr>
                    <w:noProof/>
                  </w:rPr>
                  <w:fldChar w:fldCharType="end"/>
                </w:r>
                <w:r w:rsidR="00DB59C3">
                  <w:t xml:space="preserve"> </w:t>
                </w:r>
              </w:sdtContent>
            </w:sdt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424819"/>
      <w:docPartObj>
        <w:docPartGallery w:val="Page Numbers (Bottom of Page)"/>
        <w:docPartUnique/>
      </w:docPartObj>
    </w:sdtPr>
    <w:sdtContent>
      <w:p w14:paraId="2B1BEB3C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57EEC536" wp14:editId="7E108B8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221712723" name="Picture 221712723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2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691C2D7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2CF7E" w14:textId="77777777" w:rsidR="00B57541" w:rsidRDefault="00B57541">
      <w:pPr>
        <w:spacing w:line="240" w:lineRule="auto"/>
      </w:pPr>
      <w:r>
        <w:separator/>
      </w:r>
    </w:p>
  </w:footnote>
  <w:footnote w:type="continuationSeparator" w:id="0">
    <w:p w14:paraId="0707FB33" w14:textId="77777777" w:rsidR="00B57541" w:rsidRDefault="00B57541">
      <w:pPr>
        <w:spacing w:line="240" w:lineRule="auto"/>
      </w:pPr>
      <w:r>
        <w:continuationSeparator/>
      </w:r>
    </w:p>
  </w:footnote>
  <w:footnote w:type="continuationNotice" w:id="1">
    <w:p w14:paraId="24BDC6EB" w14:textId="77777777" w:rsidR="00B57541" w:rsidRDefault="00B5754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0C77B" w14:textId="3D7BB52A" w:rsidR="005F2C5B" w:rsidRDefault="005F2C5B" w:rsidP="005F2C5B">
    <w:pPr>
      <w:pStyle w:val="Header"/>
      <w:spacing w:after="240"/>
      <w:jc w:val="right"/>
    </w:pPr>
    <w:r>
      <w:t>AJC20MCA-I056 VARSHA SHAJI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C541" w14:textId="77777777" w:rsidR="00782CA7" w:rsidRDefault="00782CA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4B6CA0F" wp14:editId="437259DF">
              <wp:simplePos x="0" y="0"/>
              <wp:positionH relativeFrom="page">
                <wp:posOffset>504190</wp:posOffset>
              </wp:positionH>
              <wp:positionV relativeFrom="page">
                <wp:posOffset>668020</wp:posOffset>
              </wp:positionV>
              <wp:extent cx="5995035" cy="1270"/>
              <wp:effectExtent l="0" t="0" r="0" b="0"/>
              <wp:wrapNone/>
              <wp:docPr id="54" name="Graphic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950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5035">
                            <a:moveTo>
                              <a:pt x="0" y="0"/>
                            </a:moveTo>
                            <a:lnTo>
                              <a:pt x="599503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C8047" id="Graphic 54" o:spid="_x0000_s1026" style="position:absolute;margin-left:39.7pt;margin-top:52.6pt;width:472.0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5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" path="m,l5995035,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4EE913D" wp14:editId="1F4680BE">
              <wp:simplePos x="0" y="0"/>
              <wp:positionH relativeFrom="page">
                <wp:posOffset>476504</wp:posOffset>
              </wp:positionH>
              <wp:positionV relativeFrom="page">
                <wp:posOffset>475007</wp:posOffset>
              </wp:positionV>
              <wp:extent cx="810895" cy="18097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08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A4B59" w14:textId="77777777" w:rsidR="00782CA7" w:rsidRDefault="00782CA7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FreelanceHub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E913D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26" type="#_x0000_t202" style="position:absolute;margin-left:37.5pt;margin-top:37.4pt;width:63.85pt;height:14.2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" filled="f" stroked="f">
              <v:textbox inset="0,0,0,0">
                <w:txbxContent>
                  <w:p w14:paraId="78DA4B59" w14:textId="77777777" w:rsidR="00782CA7" w:rsidRDefault="00782CA7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FreelanceHub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EC5B99C" wp14:editId="326E858A">
              <wp:simplePos x="0" y="0"/>
              <wp:positionH relativeFrom="page">
                <wp:posOffset>6313678</wp:posOffset>
              </wp:positionH>
              <wp:positionV relativeFrom="page">
                <wp:posOffset>496343</wp:posOffset>
              </wp:positionV>
              <wp:extent cx="229235" cy="18097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89953B" w14:textId="77777777" w:rsidR="00782CA7" w:rsidRDefault="00782CA7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C5B99C" id="Textbox 56" o:spid="_x0000_s1027" type="#_x0000_t202" style="position:absolute;margin-left:497.15pt;margin-top:39.1pt;width:18.05pt;height:14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" filled="f" stroked="f">
              <v:textbox inset="0,0,0,0">
                <w:txbxContent>
                  <w:p w14:paraId="6989953B" w14:textId="77777777" w:rsidR="00782CA7" w:rsidRDefault="00782CA7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61831" w14:textId="08177E00" w:rsidR="00782CA7" w:rsidRPr="00DB59C3" w:rsidRDefault="00DB59C3" w:rsidP="00DB59C3">
    <w:pPr>
      <w:pStyle w:val="Header"/>
      <w:spacing w:after="240"/>
      <w:jc w:val="right"/>
    </w:pPr>
    <w:r>
      <w:t>AJC20MCA-I056 VARSHA SHAJI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A5B9" w14:textId="22EB21B3" w:rsidR="0039035C" w:rsidRPr="00BF7D92" w:rsidRDefault="00BF7D92" w:rsidP="00BF7D92">
    <w:pPr>
      <w:pStyle w:val="Header"/>
      <w:spacing w:after="240"/>
      <w:ind w:right="-563"/>
      <w:jc w:val="right"/>
    </w:pPr>
    <w:r>
      <w:t>AJC20MCA-I056 VARSHA SHAJI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019FC"/>
    <w:multiLevelType w:val="hybridMultilevel"/>
    <w:tmpl w:val="99780ADA"/>
    <w:lvl w:ilvl="0" w:tplc="4009000F">
      <w:start w:val="1"/>
      <w:numFmt w:val="decimal"/>
      <w:lvlText w:val="%1."/>
      <w:lvlJc w:val="left"/>
      <w:pPr>
        <w:ind w:left="858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555044504">
    <w:abstractNumId w:val="10"/>
  </w:num>
  <w:num w:numId="2" w16cid:durableId="107969773">
    <w:abstractNumId w:val="8"/>
  </w:num>
  <w:num w:numId="3" w16cid:durableId="1116870897">
    <w:abstractNumId w:val="7"/>
  </w:num>
  <w:num w:numId="4" w16cid:durableId="2088571527">
    <w:abstractNumId w:val="6"/>
  </w:num>
  <w:num w:numId="5" w16cid:durableId="1206483791">
    <w:abstractNumId w:val="5"/>
  </w:num>
  <w:num w:numId="6" w16cid:durableId="795101071">
    <w:abstractNumId w:val="4"/>
  </w:num>
  <w:num w:numId="7" w16cid:durableId="887109502">
    <w:abstractNumId w:val="3"/>
  </w:num>
  <w:num w:numId="8" w16cid:durableId="452941715">
    <w:abstractNumId w:val="2"/>
  </w:num>
  <w:num w:numId="9" w16cid:durableId="944458807">
    <w:abstractNumId w:val="1"/>
  </w:num>
  <w:num w:numId="10" w16cid:durableId="1023244180">
    <w:abstractNumId w:val="0"/>
  </w:num>
  <w:num w:numId="11" w16cid:durableId="3788672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616F"/>
    <w:rsid w:val="00016748"/>
    <w:rsid w:val="0002523F"/>
    <w:rsid w:val="0005399F"/>
    <w:rsid w:val="000565B7"/>
    <w:rsid w:val="00062E0D"/>
    <w:rsid w:val="0006567E"/>
    <w:rsid w:val="000760DB"/>
    <w:rsid w:val="00076E97"/>
    <w:rsid w:val="00093A4D"/>
    <w:rsid w:val="00094188"/>
    <w:rsid w:val="000A1C99"/>
    <w:rsid w:val="000B1F0C"/>
    <w:rsid w:val="000D65CE"/>
    <w:rsid w:val="000F00E7"/>
    <w:rsid w:val="0013262B"/>
    <w:rsid w:val="0016766E"/>
    <w:rsid w:val="00170063"/>
    <w:rsid w:val="00170FC1"/>
    <w:rsid w:val="00175643"/>
    <w:rsid w:val="001B2338"/>
    <w:rsid w:val="001C7D2C"/>
    <w:rsid w:val="001E6825"/>
    <w:rsid w:val="002061A9"/>
    <w:rsid w:val="00217B64"/>
    <w:rsid w:val="00221311"/>
    <w:rsid w:val="00235579"/>
    <w:rsid w:val="00257FAA"/>
    <w:rsid w:val="00263938"/>
    <w:rsid w:val="002955B0"/>
    <w:rsid w:val="002A73B5"/>
    <w:rsid w:val="002E78EB"/>
    <w:rsid w:val="002F25A8"/>
    <w:rsid w:val="002F3C46"/>
    <w:rsid w:val="002F572E"/>
    <w:rsid w:val="0031423D"/>
    <w:rsid w:val="003407A9"/>
    <w:rsid w:val="00340DC9"/>
    <w:rsid w:val="00350BD5"/>
    <w:rsid w:val="00352AB8"/>
    <w:rsid w:val="0039035C"/>
    <w:rsid w:val="003A7B38"/>
    <w:rsid w:val="003F3079"/>
    <w:rsid w:val="00405C13"/>
    <w:rsid w:val="00444F02"/>
    <w:rsid w:val="00451EF4"/>
    <w:rsid w:val="00456B30"/>
    <w:rsid w:val="00490CC6"/>
    <w:rsid w:val="0049145E"/>
    <w:rsid w:val="00492DAC"/>
    <w:rsid w:val="004A21F4"/>
    <w:rsid w:val="004D4F5B"/>
    <w:rsid w:val="004D60A1"/>
    <w:rsid w:val="004E72E7"/>
    <w:rsid w:val="004F05F9"/>
    <w:rsid w:val="004F7474"/>
    <w:rsid w:val="004F7E87"/>
    <w:rsid w:val="00505C9D"/>
    <w:rsid w:val="00543495"/>
    <w:rsid w:val="005509B2"/>
    <w:rsid w:val="0055313A"/>
    <w:rsid w:val="005556DB"/>
    <w:rsid w:val="0057758D"/>
    <w:rsid w:val="0058175E"/>
    <w:rsid w:val="00587732"/>
    <w:rsid w:val="005B5ED1"/>
    <w:rsid w:val="005C6D45"/>
    <w:rsid w:val="005D58F7"/>
    <w:rsid w:val="005E33C9"/>
    <w:rsid w:val="005F2C5B"/>
    <w:rsid w:val="00605F90"/>
    <w:rsid w:val="00614FAE"/>
    <w:rsid w:val="00617D63"/>
    <w:rsid w:val="00622B86"/>
    <w:rsid w:val="006262C0"/>
    <w:rsid w:val="00643D1A"/>
    <w:rsid w:val="00674588"/>
    <w:rsid w:val="006A3780"/>
    <w:rsid w:val="006A7B57"/>
    <w:rsid w:val="006D44C5"/>
    <w:rsid w:val="00713672"/>
    <w:rsid w:val="0073562D"/>
    <w:rsid w:val="0074688D"/>
    <w:rsid w:val="00782CA7"/>
    <w:rsid w:val="007927CB"/>
    <w:rsid w:val="00797C16"/>
    <w:rsid w:val="007A2DA7"/>
    <w:rsid w:val="007B07DE"/>
    <w:rsid w:val="007B1FD3"/>
    <w:rsid w:val="008270A2"/>
    <w:rsid w:val="00852390"/>
    <w:rsid w:val="00853F77"/>
    <w:rsid w:val="00870D19"/>
    <w:rsid w:val="00885CE1"/>
    <w:rsid w:val="008907FF"/>
    <w:rsid w:val="008A2AB8"/>
    <w:rsid w:val="008B696C"/>
    <w:rsid w:val="008B6BEE"/>
    <w:rsid w:val="008C2071"/>
    <w:rsid w:val="008F1C71"/>
    <w:rsid w:val="008F78D7"/>
    <w:rsid w:val="0091341D"/>
    <w:rsid w:val="009200C1"/>
    <w:rsid w:val="0092197E"/>
    <w:rsid w:val="00977911"/>
    <w:rsid w:val="00980085"/>
    <w:rsid w:val="00997127"/>
    <w:rsid w:val="009A4E90"/>
    <w:rsid w:val="009D0933"/>
    <w:rsid w:val="009D216F"/>
    <w:rsid w:val="009D3248"/>
    <w:rsid w:val="009E007F"/>
    <w:rsid w:val="009F3F79"/>
    <w:rsid w:val="00A079FB"/>
    <w:rsid w:val="00A151AC"/>
    <w:rsid w:val="00A159EC"/>
    <w:rsid w:val="00A21B3D"/>
    <w:rsid w:val="00A616DB"/>
    <w:rsid w:val="00A65E8A"/>
    <w:rsid w:val="00A87896"/>
    <w:rsid w:val="00A9641B"/>
    <w:rsid w:val="00AC1EE7"/>
    <w:rsid w:val="00AD7AFE"/>
    <w:rsid w:val="00AF36E4"/>
    <w:rsid w:val="00B00819"/>
    <w:rsid w:val="00B55550"/>
    <w:rsid w:val="00B57541"/>
    <w:rsid w:val="00B650C6"/>
    <w:rsid w:val="00B8107D"/>
    <w:rsid w:val="00BA63C2"/>
    <w:rsid w:val="00BB6C18"/>
    <w:rsid w:val="00BC6939"/>
    <w:rsid w:val="00BC7E44"/>
    <w:rsid w:val="00BD11D9"/>
    <w:rsid w:val="00BE1516"/>
    <w:rsid w:val="00BE1875"/>
    <w:rsid w:val="00BE45C8"/>
    <w:rsid w:val="00BF1F6B"/>
    <w:rsid w:val="00BF2331"/>
    <w:rsid w:val="00BF48E8"/>
    <w:rsid w:val="00BF7463"/>
    <w:rsid w:val="00BF7D92"/>
    <w:rsid w:val="00C30889"/>
    <w:rsid w:val="00C423A7"/>
    <w:rsid w:val="00C427DB"/>
    <w:rsid w:val="00C42D53"/>
    <w:rsid w:val="00C90A2E"/>
    <w:rsid w:val="00CC2C1F"/>
    <w:rsid w:val="00CC5861"/>
    <w:rsid w:val="00CD2D62"/>
    <w:rsid w:val="00CE1EC9"/>
    <w:rsid w:val="00CE202C"/>
    <w:rsid w:val="00CE5E4A"/>
    <w:rsid w:val="00D30B81"/>
    <w:rsid w:val="00D3649E"/>
    <w:rsid w:val="00D468B2"/>
    <w:rsid w:val="00D65327"/>
    <w:rsid w:val="00D81C0C"/>
    <w:rsid w:val="00DB2DEB"/>
    <w:rsid w:val="00DB59C3"/>
    <w:rsid w:val="00DC6AE8"/>
    <w:rsid w:val="00DE259D"/>
    <w:rsid w:val="00DF0FDA"/>
    <w:rsid w:val="00E142DA"/>
    <w:rsid w:val="00E16F51"/>
    <w:rsid w:val="00E80DB3"/>
    <w:rsid w:val="00E849FF"/>
    <w:rsid w:val="00EB0B6E"/>
    <w:rsid w:val="00EB2EF6"/>
    <w:rsid w:val="00EC68D9"/>
    <w:rsid w:val="00EE70C1"/>
    <w:rsid w:val="00F0050A"/>
    <w:rsid w:val="00F169E1"/>
    <w:rsid w:val="00F34BBD"/>
    <w:rsid w:val="00F46CB5"/>
    <w:rsid w:val="00F74B6E"/>
    <w:rsid w:val="00F77B79"/>
    <w:rsid w:val="00F866A8"/>
    <w:rsid w:val="00F9734B"/>
    <w:rsid w:val="00FB35C9"/>
    <w:rsid w:val="00FB3915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E68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D"/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0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TableParagraph">
    <w:name w:val="Table Paragraph"/>
    <w:basedOn w:val="Normal"/>
    <w:uiPriority w:val="1"/>
    <w:qFormat/>
    <w:rsid w:val="001C7D2C"/>
    <w:pPr>
      <w:widowControl w:val="0"/>
      <w:autoSpaceDE w:val="0"/>
      <w:autoSpaceDN w:val="0"/>
      <w:spacing w:before="0" w:line="240" w:lineRule="auto"/>
      <w:ind w:left="12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19</Pages>
  <Words>3531</Words>
  <Characters>20131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Freelance Hub</vt:lpstr>
    </vt:vector>
  </TitlesOfParts>
  <Company/>
  <LinksUpToDate>false</LinksUpToDate>
  <CharactersWithSpaces>23615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Freelance Hub</dc:title>
  <dc:subject>20INMCA509 - Mini Project 2</dc:subject>
  <cp:lastModifiedBy/>
  <cp:revision>1</cp:revision>
  <dcterms:created xsi:type="dcterms:W3CDTF">2024-06-11T16:37:00Z</dcterms:created>
  <dcterms:modified xsi:type="dcterms:W3CDTF">2025-01-27T10:29:00Z</dcterms:modified>
</cp:coreProperties>
</file>